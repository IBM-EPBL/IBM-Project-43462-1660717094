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rFonts w:ascii="Times New Roman" w:hAnsi="Times New Roman"/>
          <w:sz w:val="50"/>
        </w:rPr>
      </w:pPr>
    </w:p>
    <w:p>
      <w:pPr>
        <w:pStyle w:val="15"/>
        <w:rPr>
          <w:rFonts w:ascii="Times New Roman" w:hAnsi="Times New Roman"/>
          <w:sz w:val="50"/>
        </w:rPr>
      </w:pPr>
    </w:p>
    <w:p>
      <w:pPr>
        <w:pStyle w:val="15"/>
        <w:rPr>
          <w:rFonts w:ascii="Times New Roman" w:hAnsi="Times New Roman"/>
          <w:sz w:val="50"/>
        </w:rPr>
      </w:pPr>
    </w:p>
    <w:p>
      <w:pPr>
        <w:pStyle w:val="15"/>
        <w:spacing w:before="3"/>
        <w:rPr>
          <w:rFonts w:ascii="Times New Roman" w:hAnsi="Times New Roman"/>
          <w:sz w:val="46"/>
        </w:rPr>
      </w:pPr>
    </w:p>
    <w:p>
      <w:pPr>
        <w:spacing w:before="1" w:line="252" w:lineRule="auto"/>
        <w:ind w:left="116" w:right="335"/>
        <w:rPr>
          <w:b/>
          <w:sz w:val="41"/>
        </w:rPr>
      </w:pPr>
      <w:r>
        <w:rPr>
          <w:b/>
          <w:sz w:val="41"/>
        </w:rPr>
        <w:t>Customer</w:t>
      </w:r>
      <w:r>
        <w:rPr>
          <w:b/>
          <w:spacing w:val="1"/>
          <w:sz w:val="41"/>
        </w:rPr>
        <w:t xml:space="preserve"> </w:t>
      </w:r>
      <w:r>
        <w:rPr>
          <w:b/>
          <w:sz w:val="41"/>
        </w:rPr>
        <w:t>experience</w:t>
      </w:r>
      <w:r>
        <w:rPr>
          <w:b/>
          <w:spacing w:val="1"/>
          <w:sz w:val="41"/>
        </w:rPr>
        <w:t xml:space="preserve"> </w:t>
      </w:r>
      <w:r>
        <w:rPr>
          <w:b/>
          <w:w w:val="95"/>
          <w:sz w:val="41"/>
        </w:rPr>
        <w:t>journey</w:t>
      </w:r>
      <w:r>
        <w:rPr>
          <w:b/>
          <w:spacing w:val="-1"/>
          <w:w w:val="95"/>
          <w:sz w:val="41"/>
        </w:rPr>
        <w:t xml:space="preserve"> </w:t>
      </w:r>
      <w:r>
        <w:rPr>
          <w:b/>
          <w:w w:val="95"/>
          <w:sz w:val="41"/>
        </w:rPr>
        <w:t>map</w:t>
      </w:r>
    </w:p>
    <w:p>
      <w:pPr>
        <w:pStyle w:val="15"/>
        <w:spacing w:before="311" w:line="259" w:lineRule="auto"/>
        <w:ind w:left="116" w:right="335"/>
      </w:pPr>
      <w:r>
        <w:t>Use this framework to better</w:t>
      </w:r>
      <w:r>
        <w:rPr>
          <w:spacing w:val="1"/>
        </w:rPr>
        <w:t xml:space="preserve"> </w:t>
      </w:r>
      <w:r>
        <w:t>understand</w:t>
      </w:r>
      <w:r>
        <w:rPr>
          <w:spacing w:val="6"/>
        </w:rPr>
        <w:t xml:space="preserve"> </w:t>
      </w:r>
      <w:r>
        <w:t>customer</w:t>
      </w:r>
      <w:r>
        <w:rPr>
          <w:spacing w:val="6"/>
        </w:rPr>
        <w:t xml:space="preserve"> </w:t>
      </w:r>
      <w:r>
        <w:t>needs,</w:t>
      </w:r>
      <w:r>
        <w:rPr>
          <w:spacing w:val="1"/>
        </w:rPr>
        <w:t xml:space="preserve"> </w:t>
      </w:r>
      <w:r>
        <w:t>motivations, and obstacles by</w:t>
      </w:r>
      <w:r>
        <w:rPr>
          <w:spacing w:val="-59"/>
        </w:rPr>
        <w:t xml:space="preserve"> </w:t>
      </w:r>
      <w:r>
        <w:t>illustrating a key scenario or</w:t>
      </w:r>
      <w:r>
        <w:rPr>
          <w:spacing w:val="1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start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finish.</w:t>
      </w:r>
    </w:p>
    <w:p>
      <w:pPr>
        <w:pStyle w:val="15"/>
        <w:spacing w:before="3" w:line="259" w:lineRule="auto"/>
        <w:ind w:left="116" w:right="38"/>
      </w:pPr>
      <w:r>
        <mc:AlternateContent>
          <mc:Choice Requires="wps">
            <w:drawing>
              <wp:anchor distT="0" distB="0" distL="114298" distR="114298" simplePos="0" relativeHeight="180" behindDoc="0" locked="0" layoutInCell="1" hidden="0" allowOverlap="1">
                <wp:simplePos x="0" y="0"/>
                <wp:positionH relativeFrom="page">
                  <wp:posOffset>3926205</wp:posOffset>
                </wp:positionH>
                <wp:positionV relativeFrom="paragraph">
                  <wp:posOffset>515619</wp:posOffset>
                </wp:positionV>
                <wp:extent cx="328294" cy="329565"/>
                <wp:effectExtent l="0" t="0" r="0" b="0"/>
                <wp:wrapNone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328294" cy="329565"/>
                          <a:chOff x="0" y="0"/>
                          <a:chExt cx="328294" cy="32956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矩形 3"/>
                        <wps:cNvSpPr/>
                        <wps:spPr>
                          <a:xfrm rot="0">
                            <a:off x="16509" y="17780"/>
                            <a:ext cx="311784" cy="311785"/>
                          </a:xfrm>
                          <a:prstGeom prst="rect"/>
                          <a:solidFill>
                            <a:srgbClr val="EAEAE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 rot="0">
                            <a:off x="0" y="0"/>
                            <a:ext cx="304800" cy="304799"/>
                          </a:xfrm>
                          <a:prstGeom prst="rect"/>
                          <a:solidFill>
                            <a:srgbClr val="9BEDF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 rot="0">
                            <a:off x="0" y="0"/>
                            <a:ext cx="304800" cy="304799"/>
                          </a:xfrm>
                          <a:prstGeom prst="rect"/>
                          <a:noFill/>
                          <a:ln w="676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7" name="图片 7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78104" y="76834"/>
                            <a:ext cx="148590" cy="14985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" o:spid="_x0000_s8" coordorigin="6183,7588" coordsize="516,519" style="position:absolute;&#10;margin-left:309.15002pt;&#10;margin-top:40.6pt;&#10;width:25.84998pt;&#10;height:25.950005pt;&#10;z-index:180;&#10;mso-position-horizontal:absolute;&#10;mso-position-horizontal-relative:page;&#10;mso-position-vertical:absolute;&#10;mso-wrap-distance-left:8.999863pt;&#10;mso-wrap-distance-right:8.999863pt;">
                <v:rect type="#_x0000_t1" id="矩形 9" o:spid="_x0000_s9" style="position:absolute;&#10;left:6209;&#10;top:7616;&#10;width:490;&#10;height:490;" fillcolor="#EAEAEA" stroked="f" strokeweight="1.0pt">
                  <v:stroke color="#000000"/>
                </v:rect>
                <v:rect type="#_x0000_t1" id="矩形 10" o:spid="_x0000_s10" style="position:absolute;&#10;left:6183;&#10;top:7588;&#10;width:480;&#10;height:480;" fillcolor="#9BEDFD" stroked="f" strokeweight="1.0pt">
                  <v:stroke color="#000000"/>
                </v:rect>
                <v:rect type="#_x0000_t1" id="矩形 11" o:spid="_x0000_s11" style="position:absolute;&#10;left:6183;&#10;top:7588;&#10;width:480;&#10;height:480;" filled="f" stroked="t" strokeweight="0.53268665pt">
                  <v:stroke color="#000000"/>
                </v:rect>
                <v:shape type="#_x0000_t75" id="图片 12" o:spid="_x0000_s12" style="position:absolute;&#10;left:6306;&#10;top:7709;&#10;width:234;&#10;height:236;" filled="f" stroked="f" strokeweight="1.0pt">
                  <v:imagedata r:id="rId3" o:title="8754770471667291651360"/>
                  <o:lock aspectratio="t"/>
                  <v:stroke color="#000000"/>
                </v:shape>
              </v:group>
            </w:pict>
          </mc:Fallback>
        </mc:AlternateContent>
      </w:r>
      <w:r>
        <w:t>When possible, use this map to</w:t>
      </w:r>
      <w:r>
        <w:rPr>
          <w:spacing w:val="1"/>
        </w:rPr>
        <w:t xml:space="preserve"> </w:t>
      </w:r>
      <w:r>
        <w:t>document and summarize</w:t>
      </w:r>
      <w:r>
        <w:rPr>
          <w:spacing w:val="1"/>
        </w:rPr>
        <w:t xml:space="preserve"> </w:t>
      </w:r>
      <w:r>
        <w:t>interviews and observations with</w:t>
      </w:r>
      <w:r>
        <w:rPr>
          <w:spacing w:val="-58"/>
        </w:rPr>
        <w:t xml:space="preserve"> </w:t>
      </w:r>
      <w:r>
        <w:t>real people rather than relying</w:t>
      </w:r>
      <w:r>
        <w:rPr>
          <w:spacing w:val="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hunches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assumptions.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spacing w:before="1"/>
        <w:rPr>
          <w:sz w:val="21"/>
        </w:rPr>
      </w:pPr>
    </w:p>
    <w:p>
      <w:pPr>
        <w:ind w:left="116"/>
        <w:rPr>
          <w:sz w:val="10"/>
        </w:rPr>
      </w:pPr>
      <w:r>
        <mc:AlternateContent>
          <mc:Choice Requires="wps">
            <w:drawing>
              <wp:anchor distT="0" distB="0" distL="114298" distR="114298" simplePos="0" relativeHeight="171" behindDoc="0" locked="0" layoutInCell="1" hidden="0" allowOverlap="1">
                <wp:simplePos x="0" y="0"/>
                <wp:positionH relativeFrom="page">
                  <wp:posOffset>10488930</wp:posOffset>
                </wp:positionH>
                <wp:positionV relativeFrom="paragraph">
                  <wp:posOffset>767715</wp:posOffset>
                </wp:positionV>
                <wp:extent cx="518795" cy="311149"/>
                <wp:effectExtent l="0" t="0" r="0" b="0"/>
                <wp:wrapNone/>
                <wp:docPr id="13" name="矩形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8795" cy="311149"/>
                        </a:xfrm>
                        <a:prstGeom prst="rect"/>
                        <a:solidFill>
                          <a:srgbClr val="FDA063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4" o:spid="_x0000_s14" fillcolor="#FDA063" stroked="f" strokeweight="1.0pt" style="position:absolute;&#10;margin-left:825.9pt;&#10;margin-top:60.45pt;&#10;width:40.850025pt;&#10;height:24.499996pt;&#10;z-index:171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72" behindDoc="0" locked="0" layoutInCell="1" hidden="0" allowOverlap="1">
                <wp:simplePos x="0" y="0"/>
                <wp:positionH relativeFrom="page">
                  <wp:posOffset>11059795</wp:posOffset>
                </wp:positionH>
                <wp:positionV relativeFrom="paragraph">
                  <wp:posOffset>767715</wp:posOffset>
                </wp:positionV>
                <wp:extent cx="518795" cy="311149"/>
                <wp:effectExtent l="0" t="0" r="0" b="0"/>
                <wp:wrapNone/>
                <wp:docPr id="15" name="矩形 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8795" cy="311149"/>
                        </a:xfrm>
                        <a:prstGeom prst="rect"/>
                        <a:solidFill>
                          <a:srgbClr val="FDA063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6" o:spid="_x0000_s16" fillcolor="#FDA063" stroked="f" strokeweight="1.0pt" style="position:absolute;&#10;margin-left:870.85pt;&#10;margin-top:60.45pt;&#10;width:40.850025pt;&#10;height:24.499996pt;&#10;z-index:172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73" behindDoc="0" locked="0" layoutInCell="1" hidden="0" allowOverlap="1">
                <wp:simplePos x="0" y="0"/>
                <wp:positionH relativeFrom="page">
                  <wp:posOffset>11630025</wp:posOffset>
                </wp:positionH>
                <wp:positionV relativeFrom="paragraph">
                  <wp:posOffset>767715</wp:posOffset>
                </wp:positionV>
                <wp:extent cx="518795" cy="311149"/>
                <wp:effectExtent l="0" t="0" r="0" b="0"/>
                <wp:wrapNone/>
                <wp:docPr id="17" name="矩形 1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8795" cy="311149"/>
                        </a:xfrm>
                        <a:prstGeom prst="rect"/>
                        <a:solidFill>
                          <a:srgbClr val="FDA063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8" o:spid="_x0000_s18" fillcolor="#FDA063" stroked="f" strokeweight="1.0pt" style="position:absolute;&#10;margin-left:915.75pt;&#10;margin-top:60.45pt;&#10;width:40.850025pt;&#10;height:24.499996pt;&#10;z-index:17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74" behindDoc="0" locked="0" layoutInCell="1" hidden="0" allowOverlap="1">
                <wp:simplePos x="0" y="0"/>
                <wp:positionH relativeFrom="page">
                  <wp:posOffset>16413481</wp:posOffset>
                </wp:positionH>
                <wp:positionV relativeFrom="paragraph">
                  <wp:posOffset>404495</wp:posOffset>
                </wp:positionV>
                <wp:extent cx="631825" cy="379095"/>
                <wp:effectExtent l="0" t="0" r="0" b="0"/>
                <wp:wrapNone/>
                <wp:docPr id="19" name="矩形 1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1825" cy="379095"/>
                        </a:xfrm>
                        <a:prstGeom prst="rect"/>
                        <a:solidFill>
                          <a:srgbClr val="FDA063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0" o:spid="_x0000_s20" fillcolor="#FDA063" stroked="f" strokeweight="1.0pt" style="position:absolute;&#10;margin-left:1292.4pt;&#10;margin-top:31.850002pt;&#10;width:49.750004pt;&#10;height:29.85pt;&#10;z-index:174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75" behindDoc="0" locked="0" layoutInCell="1" hidden="0" allowOverlap="1">
                <wp:simplePos x="0" y="0"/>
                <wp:positionH relativeFrom="page">
                  <wp:posOffset>15519400</wp:posOffset>
                </wp:positionH>
                <wp:positionV relativeFrom="paragraph">
                  <wp:posOffset>781050</wp:posOffset>
                </wp:positionV>
                <wp:extent cx="541020" cy="324485"/>
                <wp:effectExtent l="0" t="0" r="0" b="0"/>
                <wp:wrapNone/>
                <wp:docPr id="21" name="矩形 2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1020" cy="324485"/>
                        </a:xfrm>
                        <a:prstGeom prst="rect"/>
                        <a:solidFill>
                          <a:srgbClr val="FDA063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2" o:spid="_x0000_s22" fillcolor="#FDA063" stroked="f" strokeweight="1.0pt" style="position:absolute;&#10;margin-left:1222.0pt;&#10;margin-top:61.5pt;&#10;width:42.60003pt;&#10;height:25.55pt;&#10;z-index:175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76" behindDoc="0" locked="0" layoutInCell="1" hidden="0" allowOverlap="1">
                <wp:simplePos x="0" y="0"/>
                <wp:positionH relativeFrom="page">
                  <wp:posOffset>17701894</wp:posOffset>
                </wp:positionH>
                <wp:positionV relativeFrom="paragraph">
                  <wp:posOffset>404495</wp:posOffset>
                </wp:positionV>
                <wp:extent cx="541020" cy="324485"/>
                <wp:effectExtent l="0" t="0" r="0" b="0"/>
                <wp:wrapNone/>
                <wp:docPr id="23" name="矩形 2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1020" cy="324485"/>
                        </a:xfrm>
                        <a:prstGeom prst="rect"/>
                        <a:solidFill>
                          <a:srgbClr val="FDA063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4" o:spid="_x0000_s24" fillcolor="#FDA063" stroked="f" strokeweight="1.0pt" style="position:absolute;&#10;margin-left:1393.85pt;&#10;margin-top:31.850002pt;&#10;width:42.60003pt;&#10;height:25.55pt;&#10;z-index:176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77" behindDoc="0" locked="0" layoutInCell="1" hidden="0" allowOverlap="1">
                <wp:simplePos x="0" y="0"/>
                <wp:positionH relativeFrom="page">
                  <wp:posOffset>18294986</wp:posOffset>
                </wp:positionH>
                <wp:positionV relativeFrom="paragraph">
                  <wp:posOffset>404495</wp:posOffset>
                </wp:positionV>
                <wp:extent cx="739774" cy="443865"/>
                <wp:effectExtent l="0" t="0" r="0" b="0"/>
                <wp:wrapNone/>
                <wp:docPr id="25" name="矩形 2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9774" cy="443865"/>
                        </a:xfrm>
                        <a:prstGeom prst="rect"/>
                        <a:solidFill>
                          <a:srgbClr val="FDA063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6" o:spid="_x0000_s26" fillcolor="#FDA063" stroked="f" strokeweight="1.0pt" style="position:absolute;&#10;margin-left:1440.55pt;&#10;margin-top:31.850002pt;&#10;width:58.249996pt;&#10;height:34.949997pt;&#10;z-index:177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78" behindDoc="0" locked="0" layoutInCell="1" hidden="0" allowOverlap="1">
                <wp:simplePos x="0" y="0"/>
                <wp:positionH relativeFrom="page">
                  <wp:posOffset>19086830</wp:posOffset>
                </wp:positionH>
                <wp:positionV relativeFrom="paragraph">
                  <wp:posOffset>404495</wp:posOffset>
                </wp:positionV>
                <wp:extent cx="739773" cy="443865"/>
                <wp:effectExtent l="0" t="0" r="0" b="0"/>
                <wp:wrapNone/>
                <wp:docPr id="27" name="矩形 2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9773" cy="443865"/>
                        </a:xfrm>
                        <a:prstGeom prst="rect"/>
                        <a:solidFill>
                          <a:srgbClr val="FDA063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8" o:spid="_x0000_s28" fillcolor="#FDA063" stroked="f" strokeweight="1.0pt" style="position:absolute;&#10;margin-left:1502.9pt;&#10;margin-top:31.850002pt;&#10;width:58.249905pt;&#10;height:34.949997pt;&#10;z-index:178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81" behindDoc="0" locked="0" layoutInCell="1" hidden="0" allowOverlap="1">
                <wp:simplePos x="0" y="0"/>
                <wp:positionH relativeFrom="page">
                  <wp:posOffset>3912870</wp:posOffset>
                </wp:positionH>
                <wp:positionV relativeFrom="paragraph">
                  <wp:posOffset>488949</wp:posOffset>
                </wp:positionV>
                <wp:extent cx="328294" cy="329565"/>
                <wp:effectExtent l="0" t="0" r="0" b="0"/>
                <wp:wrapNone/>
                <wp:docPr id="29" name="组合 2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0" name="组合 30"/>
                      <wpg:cNvGrpSpPr/>
                      <wpg:grpSpPr>
                        <a:xfrm rot="0">
                          <a:off x="0" y="0"/>
                          <a:ext cx="328294" cy="329565"/>
                          <a:chOff x="0" y="0"/>
                          <a:chExt cx="328294" cy="32956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1" name="矩形 31"/>
                        <wps:cNvSpPr/>
                        <wps:spPr>
                          <a:xfrm rot="0">
                            <a:off x="16509" y="17780"/>
                            <a:ext cx="311784" cy="311785"/>
                          </a:xfrm>
                          <a:prstGeom prst="rect"/>
                          <a:solidFill>
                            <a:srgbClr val="EAEAE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 rot="0">
                            <a:off x="0" y="0"/>
                            <a:ext cx="304800" cy="304800"/>
                          </a:xfrm>
                          <a:prstGeom prst="rect"/>
                          <a:solidFill>
                            <a:srgbClr val="FFE08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 rot="0">
                            <a:off x="0" y="0"/>
                            <a:ext cx="304800" cy="304800"/>
                          </a:xfrm>
                          <a:prstGeom prst="rect"/>
                          <a:noFill/>
                          <a:ln w="676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35" name="图片 3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74930" y="67945"/>
                            <a:ext cx="168910" cy="16891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6" o:spid="_x0000_s36" coordorigin="6162,9969" coordsize="516,519" style="position:absolute;&#10;margin-left:308.1pt;&#10;margin-top:38.499992pt;&#10;width:25.84998pt;&#10;height:25.950006pt;&#10;z-index:181;&#10;mso-position-horizontal:absolute;&#10;mso-position-horizontal-relative:page;&#10;mso-position-vertical:absolute;&#10;mso-wrap-distance-left:8.999863pt;&#10;mso-wrap-distance-right:8.999863pt;">
                <v:rect type="#_x0000_t1" id="矩形 37" o:spid="_x0000_s37" style="position:absolute;&#10;left:6187;&#10;top:9997;&#10;width:490;&#10;height:490;" fillcolor="#EAEAEA" stroked="f" strokeweight="1.0pt">
                  <v:stroke color="#000000"/>
                </v:rect>
                <v:rect type="#_x0000_t1" id="矩形 38" o:spid="_x0000_s38" style="position:absolute;&#10;left:6162;&#10;top:9969;&#10;width:480;&#10;height:480;" fillcolor="#FFE08A" stroked="f" strokeweight="1.0pt">
                  <v:stroke color="#000000"/>
                </v:rect>
                <v:rect type="#_x0000_t1" id="矩形 39" o:spid="_x0000_s39" style="position:absolute;&#10;left:6162;&#10;top:9969;&#10;width:480;&#10;height:480;" filled="f" stroked="t" strokeweight="0.53268665pt">
                  <v:stroke color="#000000"/>
                </v:rect>
                <v:shape type="#_x0000_t75" id="图片 40" o:spid="_x0000_s40" style="position:absolute;&#10;left:6280;&#10;top:10076;&#10;width:266;&#10;height:265;" filled="f" stroked="f" strokeweight="1.0pt">
                  <v:imagedata r:id="rId5" o:title="9201491621667291651429"/>
                  <o:lock aspectratio="t"/>
                  <v:stroke color="#000000"/>
                </v:shape>
              </v:group>
            </w:pict>
          </mc:Fallback>
        </mc:AlternateContent>
      </w: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partnership</w:t>
      </w:r>
      <w:r>
        <w:rPr>
          <w:color w:val="393939"/>
          <w:spacing w:val="5"/>
          <w:sz w:val="10"/>
        </w:rPr>
        <w:t xml:space="preserve"> </w:t>
      </w:r>
      <w:r>
        <w:rPr>
          <w:color w:val="393939"/>
          <w:sz w:val="10"/>
        </w:rPr>
        <w:t>with</w:t>
      </w:r>
    </w:p>
    <w:p>
      <w:pPr>
        <w:spacing w:before="2"/>
        <w:rPr>
          <w:sz w:val="14"/>
        </w:rPr>
      </w:pPr>
      <w:r>
        <w:br w:type="column"/>
      </w:r>
    </w:p>
    <w:p>
      <w:pPr>
        <w:ind w:left="164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sz w:val="17"/>
        </w:rPr>
        <w:t>✴</w:t>
      </w:r>
    </w:p>
    <w:p>
      <w:pPr>
        <w:pStyle w:val="15"/>
        <w:spacing w:before="12"/>
        <w:rPr>
          <w:rFonts w:ascii="MS UI Gothic" w:hAnsi="MS UI Gothic"/>
          <w:sz w:val="14"/>
        </w:rPr>
      </w:pPr>
    </w:p>
    <w:p>
      <w:pPr>
        <w:ind w:left="116"/>
        <w:rPr>
          <w:b/>
          <w:sz w:val="21"/>
        </w:rPr>
      </w:pPr>
      <w:r>
        <w:rPr>
          <w:b/>
          <w:w w:val="95"/>
          <w:sz w:val="21"/>
        </w:rPr>
        <w:t>Document</w:t>
      </w:r>
      <w:r>
        <w:rPr>
          <w:b/>
          <w:spacing w:val="16"/>
          <w:w w:val="95"/>
          <w:sz w:val="21"/>
        </w:rPr>
        <w:t xml:space="preserve"> </w:t>
      </w:r>
      <w:r>
        <w:rPr>
          <w:b/>
          <w:w w:val="95"/>
          <w:sz w:val="21"/>
        </w:rPr>
        <w:t>an</w:t>
      </w:r>
      <w:r>
        <w:rPr>
          <w:b/>
          <w:spacing w:val="16"/>
          <w:w w:val="95"/>
          <w:sz w:val="21"/>
        </w:rPr>
        <w:t xml:space="preserve"> </w:t>
      </w:r>
      <w:r>
        <w:rPr>
          <w:b/>
          <w:w w:val="95"/>
          <w:sz w:val="21"/>
        </w:rPr>
        <w:t>existing</w:t>
      </w:r>
      <w:r>
        <w:rPr>
          <w:b/>
          <w:spacing w:val="16"/>
          <w:w w:val="95"/>
          <w:sz w:val="21"/>
        </w:rPr>
        <w:t xml:space="preserve"> </w:t>
      </w:r>
      <w:r>
        <w:rPr>
          <w:b/>
          <w:w w:val="95"/>
          <w:sz w:val="21"/>
        </w:rPr>
        <w:t>experience</w:t>
      </w:r>
    </w:p>
    <w:p>
      <w:pPr>
        <w:spacing w:before="110" w:line="252" w:lineRule="auto"/>
        <w:ind w:left="130"/>
        <w:rPr>
          <w:sz w:val="16"/>
        </w:rPr>
      </w:pPr>
      <w:r>
        <w:rPr>
          <w:w w:val="95"/>
          <w:sz w:val="16"/>
        </w:rPr>
        <w:t>Narrow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your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focus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specific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scenario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process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within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existing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product</w:t>
      </w:r>
      <w:r>
        <w:rPr>
          <w:spacing w:val="-42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service.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b/>
          <w:w w:val="95"/>
          <w:sz w:val="16"/>
        </w:rPr>
        <w:t>Steps</w:t>
      </w:r>
      <w:r>
        <w:rPr>
          <w:b/>
          <w:spacing w:val="5"/>
          <w:w w:val="95"/>
          <w:sz w:val="16"/>
        </w:rPr>
        <w:t xml:space="preserve"> </w:t>
      </w:r>
      <w:r>
        <w:rPr>
          <w:w w:val="95"/>
          <w:sz w:val="16"/>
        </w:rPr>
        <w:t>row,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document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step-by-step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process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someone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typically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experiences,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then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add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detail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each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rows.</w: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spacing w:before="10"/>
        <w:rPr>
          <w:sz w:val="20"/>
        </w:rPr>
      </w:pPr>
      <w:r>
        <mc:AlternateContent>
          <mc:Choice Requires="wps">
            <w:drawing>
              <wp:anchor distT="0" distB="0" distL="0" distR="0" simplePos="0" relativeHeight="156" behindDoc="1" locked="0" layoutInCell="1" hidden="0" allowOverlap="1">
                <wp:simplePos x="0" y="0"/>
                <wp:positionH relativeFrom="page">
                  <wp:posOffset>3909060</wp:posOffset>
                </wp:positionH>
                <wp:positionV relativeFrom="paragraph">
                  <wp:posOffset>182244</wp:posOffset>
                </wp:positionV>
                <wp:extent cx="1216025" cy="763270"/>
                <wp:effectExtent l="0" t="0" r="0" b="0"/>
                <wp:wrapTopAndBottom/>
                <wp:docPr id="41" name="组合 4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2" name="组合 42"/>
                      <wpg:cNvGrpSpPr/>
                      <wpg:grpSpPr>
                        <a:xfrm rot="0">
                          <a:off x="0" y="0"/>
                          <a:ext cx="1216025" cy="763270"/>
                          <a:chOff x="0" y="0"/>
                          <a:chExt cx="1216025" cy="76327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3" name="矩形 43"/>
                        <wps:cNvSpPr/>
                        <wps:spPr>
                          <a:xfrm rot="0">
                            <a:off x="15240" y="31115"/>
                            <a:ext cx="1200785" cy="732154"/>
                          </a:xfrm>
                          <a:prstGeom prst="rect"/>
                          <a:solidFill>
                            <a:srgbClr val="393939">
                              <a:alpha val="1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 rot="0">
                            <a:off x="0" y="0"/>
                            <a:ext cx="1187450" cy="73215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 rot="0">
                            <a:off x="0" y="0"/>
                            <a:ext cx="1187450" cy="732155"/>
                          </a:xfrm>
                          <a:prstGeom prst="rect"/>
                          <a:noFill/>
                          <a:ln w="6765" cmpd="sng" cap="flat">
                            <a:solidFill>
                              <a:srgbClr val="B2B2B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6" o:spid="_x0000_s46" coordorigin="6156,3635" coordsize="1915,1202" style="position:absolute;&#10;margin-left:307.8pt;&#10;margin-top:14.3499975pt;&#10;width:95.75002pt;&#10;height:60.1pt;&#10;z-index:156;&#10;mso-position-horizontal:absolute;&#10;mso-position-horizontal-relative:page;&#10;mso-position-vertical:absolute;&#10;mso-wrap-distance-left:0.0pt;&#10;mso-wrap-distance-right:0.0pt;">
                <v:rect type="#_x0000_t1" id="矩形 47" o:spid="_x0000_s47" style="position:absolute;&#10;left:6180;&#10;top:3684;&#10;width:1891;&#10;height:1152;" fillcolor="#393939" stroked="f" strokeweight="1.0pt">
                  <v:fill opacity="6553f"/>
                  <v:stroke color="#000000"/>
                </v:rect>
                <v:rect type="#_x0000_t1" id="矩形 48" o:spid="_x0000_s48" style="position:absolute;&#10;left:6156;&#10;top:3635;&#10;width:1870;&#10;height:1152;" fillcolor="#FFFFFF" stroked="f" strokeweight="1.0pt">
                  <v:stroke color="#000000"/>
                </v:rect>
                <v:rect type="#_x0000_t1" id="矩形 49" o:spid="_x0000_s49" style="position:absolute;&#10;left:6156;&#10;top:3635;&#10;width:1870;&#10;height:1152;" filled="f" stroked="t" strokeweight="0.53268665pt">
                  <v:stroke color="#B2B2B2"/>
                </v:rect>
                <w10:wrap type="topAndBottom"/>
              </v:group>
            </w:pict>
          </mc:Fallback>
        </mc:AlternateContent>
      </w:r>
    </w:p>
    <w:p>
      <w:pPr>
        <w:rPr>
          <w:sz w:val="20"/>
        </w:rPr>
      </w:pPr>
    </w:p>
    <w:p>
      <w:pPr>
        <w:spacing w:before="5" w:after="1"/>
        <w:rPr>
          <w:sz w:val="24"/>
        </w:rPr>
      </w:pPr>
    </w:p>
    <w:p>
      <w:pPr>
        <w:pStyle w:val="15"/>
        <w:tabs>
          <w:tab w:val="left" w:pos="5176"/>
        </w:tabs>
        <w:ind w:left="4064" w:right="-490"/>
      </w:pPr>
      <w:r>
        <mc:AlternateContent>
          <mc:Choice Requires="wps">
            <w:drawing>
              <wp:inline distT="0" distB="0" distL="114298" distR="114298">
                <wp:extent cx="518795" cy="311785"/>
                <wp:effectExtent l="0" t="0" r="0" b="0"/>
                <wp:docPr id="50" name="组合 5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1" name="组合 51"/>
                      <wpg:cNvGrpSpPr/>
                      <wpg:grpSpPr>
                        <a:xfrm rot="0">
                          <a:off x="0" y="0"/>
                          <a:ext cx="518795" cy="311785"/>
                          <a:chOff x="0" y="0"/>
                          <a:chExt cx="518795" cy="31178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2" name="矩形 52"/>
                        <wps:cNvSpPr/>
                        <wps:spPr>
                          <a:xfrm rot="0">
                            <a:off x="0" y="0"/>
                            <a:ext cx="518795" cy="311785"/>
                          </a:xfrm>
                          <a:prstGeom prst="rect"/>
                          <a:solidFill>
                            <a:srgbClr val="FAE559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53" o:spid="_x0000_s53" coordorigin="9799,5748" coordsize="817,491" style="width:40.850002pt;&#10;height:24.550001pt;">
                <v:rect type="#_x0000_t1" id="矩形 54" o:spid="_x0000_s54" style="position:absolute;&#10;left:9799;&#10;top:5748;&#10;width:817;&#10;height:490;" fillcolor="#FAE559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tab/>
      </w:r>
      <w:r>
        <mc:AlternateContent>
          <mc:Choice Requires="wps">
            <w:drawing>
              <wp:inline distT="0" distB="0" distL="114298" distR="114298">
                <wp:extent cx="518795" cy="311785"/>
                <wp:effectExtent l="0" t="0" r="0" b="0"/>
                <wp:docPr id="55" name="组合 5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6" name="组合 56"/>
                      <wpg:cNvGrpSpPr/>
                      <wpg:grpSpPr>
                        <a:xfrm rot="0">
                          <a:off x="0" y="0"/>
                          <a:ext cx="518795" cy="311785"/>
                          <a:chOff x="0" y="0"/>
                          <a:chExt cx="518795" cy="31178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7" name="矩形 57"/>
                        <wps:cNvSpPr/>
                        <wps:spPr>
                          <a:xfrm rot="0">
                            <a:off x="0" y="0"/>
                            <a:ext cx="518795" cy="311785"/>
                          </a:xfrm>
                          <a:prstGeom prst="rect"/>
                          <a:solidFill>
                            <a:srgbClr val="FAE559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58" o:spid="_x0000_s58" coordorigin="10911,5748" coordsize="817,491" style="width:40.850002pt;&#10;height:24.550001pt;">
                <v:rect type="#_x0000_t1" id="矩形 59" o:spid="_x0000_s59" style="position:absolute;&#10;left:10911;&#10;top:5748;&#10;width:816;&#10;height:490;" fillcolor="#FAE559" stroked="f" strokeweight="1.0pt">
                  <v:stroke color="#000000"/>
                </v:rect>
                <w10:anchorLock/>
              </v:group>
            </w:pict>
          </mc:Fallback>
        </mc:AlternateContent>
      </w:r>
    </w:p>
    <w:p>
      <w:pPr>
        <w:spacing w:before="5"/>
        <w:rPr>
          <w:sz w:val="4"/>
        </w:rPr>
      </w:pPr>
    </w:p>
    <w:p>
      <w:pPr>
        <w:pStyle w:val="15"/>
        <w:ind w:left="4064" w:right="-562"/>
      </w:pPr>
      <w:r>
        <mc:AlternateContent>
          <mc:Choice Requires="wps">
            <w:drawing>
              <wp:inline distT="0" distB="0" distL="114298" distR="114298">
                <wp:extent cx="609600" cy="365760"/>
                <wp:effectExtent l="0" t="0" r="0" b="0"/>
                <wp:docPr id="60" name="组合 6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1" name="组合 61"/>
                      <wpg:cNvGrpSpPr/>
                      <wpg:grpSpPr>
                        <a:xfrm rot="0">
                          <a:off x="0" y="0"/>
                          <a:ext cx="609600" cy="365760"/>
                          <a:chOff x="0" y="0"/>
                          <a:chExt cx="609600" cy="3657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2" name="矩形 62"/>
                        <wps:cNvSpPr/>
                        <wps:spPr>
                          <a:xfrm rot="0">
                            <a:off x="0" y="0"/>
                            <a:ext cx="609600" cy="365760"/>
                          </a:xfrm>
                          <a:prstGeom prst="rect"/>
                          <a:solidFill>
                            <a:srgbClr val="FF5AA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63" o:spid="_x0000_s63" coordorigin="9799,6391" coordsize="960,576" style="width:48.0pt;&#10;height:28.800001pt;">
                <v:rect type="#_x0000_t1" id="矩形 64" o:spid="_x0000_s64" style="position:absolute;&#10;left:9799;&#10;top:6391;&#10;width:960;&#10;height:575;" fillcolor="#FF5AA0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rFonts w:ascii="Times New Roman" w:hAnsi="Times New Roman"/>
          <w:spacing w:val="92"/>
        </w:rPr>
        <w:t xml:space="preserve"> </w:t>
      </w:r>
      <w:r>
        <w:rPr>
          <w:spacing w:val="92"/>
        </w:rPr>
        <mc:AlternateContent>
          <mc:Choice Requires="wps">
            <w:drawing>
              <wp:inline distT="0" distB="0" distL="114298" distR="114298">
                <wp:extent cx="563880" cy="338455"/>
                <wp:effectExtent l="0" t="0" r="0" b="0"/>
                <wp:docPr id="65" name="组合 6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6" name="组合 66"/>
                      <wpg:cNvGrpSpPr/>
                      <wpg:grpSpPr>
                        <a:xfrm rot="0">
                          <a:off x="0" y="0"/>
                          <a:ext cx="563880" cy="338455"/>
                          <a:chOff x="0" y="0"/>
                          <a:chExt cx="563880" cy="33845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7" name="矩形 67"/>
                        <wps:cNvSpPr/>
                        <wps:spPr>
                          <a:xfrm rot="0">
                            <a:off x="0" y="0"/>
                            <a:ext cx="563880" cy="338455"/>
                          </a:xfrm>
                          <a:prstGeom prst="rect"/>
                          <a:solidFill>
                            <a:srgbClr val="FF5AA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68" o:spid="_x0000_s68" coordorigin="10920,6434" coordsize="887,533" style="width:44.399998pt;&#10;height:26.65pt;">
                <v:rect type="#_x0000_t1" id="矩形 69" o:spid="_x0000_s69" style="position:absolute;&#10;left:10920;&#10;top:6434;&#10;width:888;&#10;height:533;" fillcolor="#FF5AA0" stroked="f" strokeweight="1.0pt">
                  <v:stroke color="#000000"/>
                </v:rect>
                <w10:anchorLock/>
              </v:group>
            </w:pict>
          </mc:Fallback>
        </mc:AlternateContent>
      </w:r>
    </w:p>
    <w:p>
      <w:pPr>
        <w:rPr>
          <w:sz w:val="20"/>
        </w:rPr>
      </w:pPr>
    </w:p>
    <w:p>
      <w:pPr>
        <w:spacing w:before="1"/>
        <w:rPr>
          <w:sz w:val="16"/>
        </w:rPr>
      </w:pPr>
    </w:p>
    <w:p>
      <w:pPr>
        <w:pStyle w:val="15"/>
        <w:ind w:left="4036" w:right="-447"/>
      </w:pPr>
      <w:r>
        <w:rPr>
          <w:position w:val="70"/>
        </w:rPr>
        <mc:AlternateContent>
          <mc:Choice Requires="wps">
            <w:drawing>
              <wp:inline distT="0" distB="0" distL="114298" distR="114298">
                <wp:extent cx="518795" cy="311785"/>
                <wp:effectExtent l="0" t="0" r="0" b="0"/>
                <wp:docPr id="70" name="组合 7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1" name="组合 71"/>
                      <wpg:cNvGrpSpPr/>
                      <wpg:grpSpPr>
                        <a:xfrm rot="0">
                          <a:off x="0" y="0"/>
                          <a:ext cx="518795" cy="311785"/>
                          <a:chOff x="0" y="0"/>
                          <a:chExt cx="518795" cy="31178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2" name="矩形 72"/>
                        <wps:cNvSpPr/>
                        <wps:spPr>
                          <a:xfrm rot="0">
                            <a:off x="0" y="0"/>
                            <a:ext cx="518795" cy="311785"/>
                          </a:xfrm>
                          <a:prstGeom prst="rect"/>
                          <a:solidFill>
                            <a:srgbClr val="9BEDF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73" o:spid="_x0000_s73" coordorigin="9771,7506" coordsize="817,491" style="width:40.850002pt;&#10;height:24.550001pt;">
                <v:rect type="#_x0000_t1" id="矩形 74" o:spid="_x0000_s74" style="position:absolute;&#10;left:9771;&#10;top:7506;&#10;width:817;&#10;height:491;" fillcolor="#9BEDFD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rFonts w:ascii="Times New Roman" w:hAnsi="Times New Roman"/>
          <w:spacing w:val="13"/>
          <w:position w:val="70"/>
        </w:rPr>
        <w:t xml:space="preserve"> </w:t>
      </w:r>
      <w:r>
        <w:rPr>
          <w:spacing w:val="13"/>
        </w:rPr>
        <mc:AlternateContent>
          <mc:Choice Requires="wps">
            <w:drawing>
              <wp:inline distT="0" distB="0" distL="114298" distR="114298">
                <wp:extent cx="649605" cy="753110"/>
                <wp:effectExtent l="0" t="0" r="0" b="0"/>
                <wp:docPr id="75" name="组合 7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6" name="组合 76"/>
                      <wpg:cNvGrpSpPr/>
                      <wpg:grpSpPr>
                        <a:xfrm rot="0">
                          <a:off x="0" y="0"/>
                          <a:ext cx="649605" cy="753110"/>
                          <a:chOff x="0" y="0"/>
                          <a:chExt cx="649605" cy="75311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7" name="曲线 77"/>
                        <wps:cNvSpPr/>
                        <wps:spPr>
                          <a:xfrm rot="0">
                            <a:off x="0" y="0"/>
                            <a:ext cx="649605" cy="7531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93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7"/>
                                </a:lnTo>
                                <a:lnTo>
                                  <a:pt x="19338" y="10007"/>
                                </a:lnTo>
                                <a:lnTo>
                                  <a:pt x="19338" y="0"/>
                                </a:lnTo>
                              </a:path>
                              <a:path w="21600" h="21600">
                                <a:moveTo>
                                  <a:pt x="21600" y="10426"/>
                                </a:moveTo>
                                <a:lnTo>
                                  <a:pt x="0" y="10426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0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78" o:spid="_x0000_s78" coordorigin="10670,7511" coordsize="1023,1186" style="width:51.15pt;&#10;height:59.3pt;">
                <v:shape type="#_x0000_t0" id="曲线 79" o:spid="_x0000_s79" coordsize="1023,1186" path="m915,l,l,549l915,549l915,m1023,572l,572l,1185l1023,1185l1023,572e" style="position:absolute;&#10;left:10670;&#10;top:7511;&#10;width:1023;&#10;height:1186;" fillcolor="#9BEDFD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2"/>
        <w:rPr>
          <w:sz w:val="7"/>
        </w:rPr>
      </w:pPr>
      <w:r>
        <w:br w:type="column"/>
      </w:r>
    </w:p>
    <w:p>
      <w:pPr>
        <w:ind w:left="157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3939540" cy="395605"/>
                <wp:effectExtent l="0" t="0" r="0" b="0"/>
                <wp:docPr id="80" name="文本框 8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39540" cy="395605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81">
                        <w:txbxContent>
                          <w:p>
                            <w:pPr>
                              <w:spacing w:line="584" w:lineRule="exact"/>
                              <w:rPr>
                                <w:sz w:val="51"/>
                              </w:rPr>
                            </w:pPr>
                            <w:r>
                              <w:rPr>
                                <w:w w:val="104"/>
                                <w:sz w:val="51"/>
                              </w:rPr>
                              <w:t>PROJECT</w:t>
                            </w:r>
                            <w:r>
                              <w:rPr>
                                <w:spacing w:val="-9"/>
                                <w:w w:val="104"/>
                                <w:sz w:val="51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51"/>
                              </w:rPr>
                              <w:t>DESIGN</w:t>
                            </w:r>
                            <w:r>
                              <w:rPr>
                                <w:spacing w:val="-8"/>
                                <w:w w:val="104"/>
                                <w:sz w:val="51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51"/>
                              </w:rPr>
                              <w:t>PHASE-II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82" o:spid="_x0000_s82" filled="f" stroked="f" strokeweight="1.0pt" style="width:310.2pt;&#10;height:31.15pt;&#10;mso-wrap-style:square;">
                <v:stroke color="#000000"/>
                <v:textbox id="850" inset="0mm,0mm,0mm,0mm" o:insetmode="custom" style="layout-flow:horizontal;&#10;v-text-anchor:top;">
                  <w:txbxContent>
                    <w:p>
                      <w:pPr>
                        <w:spacing w:line="584" w:lineRule="exact"/>
                        <w:rPr>
                          <w:sz w:val="51"/>
                        </w:rPr>
                      </w:pPr>
                      <w:r>
                        <w:rPr>
                          <w:w w:val="104"/>
                          <w:sz w:val="51"/>
                        </w:rPr>
                        <w:t>PROJECT</w:t>
                      </w:r>
                      <w:r>
                        <w:rPr>
                          <w:spacing w:val="-9"/>
                          <w:w w:val="104"/>
                          <w:sz w:val="51"/>
                        </w:rPr>
                        <w:t xml:space="preserve"> </w:t>
                      </w:r>
                      <w:r>
                        <w:rPr>
                          <w:w w:val="104"/>
                          <w:sz w:val="51"/>
                        </w:rPr>
                        <w:t>DESIGN</w:t>
                      </w:r>
                      <w:r>
                        <w:rPr>
                          <w:spacing w:val="-8"/>
                          <w:w w:val="104"/>
                          <w:sz w:val="51"/>
                        </w:rPr>
                        <w:t xml:space="preserve"> </w:t>
                      </w:r>
                      <w:r>
                        <w:rPr>
                          <w:w w:val="104"/>
                          <w:sz w:val="51"/>
                        </w:rPr>
                        <w:t>PHASE-II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"/>
        <w:ind w:left="1710"/>
      </w:pPr>
      <w:r>
        <w:rPr>
          <w:w w:val="104"/>
        </w:rPr>
        <w:t>CUSTOMER</w:t>
      </w:r>
      <w:r>
        <w:rPr>
          <w:spacing w:val="40"/>
          <w:w w:val="104"/>
        </w:rPr>
        <w:t xml:space="preserve"> </w:t>
      </w:r>
      <w:r>
        <w:rPr>
          <w:w w:val="104"/>
        </w:rPr>
        <w:t>JOURNEY</w:t>
      </w:r>
      <w:r>
        <w:rPr>
          <w:spacing w:val="40"/>
          <w:w w:val="104"/>
        </w:rPr>
        <w:t xml:space="preserve"> </w:t>
      </w:r>
      <w:r>
        <w:rPr>
          <w:w w:val="104"/>
        </w:rPr>
        <w:t>MAP</w:t>
      </w:r>
    </w:p>
    <w:p>
      <w:pPr>
        <w:spacing w:before="217"/>
        <w:ind w:left="2019"/>
        <w:rPr>
          <w:b/>
          <w:sz w:val="25"/>
        </w:rPr>
      </w:pPr>
      <w:r>
        <mc:AlternateContent>
          <mc:Choice Requires="wps">
            <w:drawing>
              <wp:anchor distT="0" distB="0" distL="114298" distR="114298" simplePos="0" relativeHeight="179" behindDoc="0" locked="0" layoutInCell="1" hidden="0" allowOverlap="1">
                <wp:simplePos x="0" y="0"/>
                <wp:positionH relativeFrom="page">
                  <wp:posOffset>6225540</wp:posOffset>
                </wp:positionH>
                <wp:positionV relativeFrom="paragraph">
                  <wp:posOffset>881380</wp:posOffset>
                </wp:positionV>
                <wp:extent cx="252730" cy="262255"/>
                <wp:effectExtent l="0" t="0" r="0" b="0"/>
                <wp:wrapNone/>
                <wp:docPr id="83" name="曲线 8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730" cy="26225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11342" y="13473"/>
                              </a:moveTo>
                              <a:lnTo>
                                <a:pt x="11071" y="13264"/>
                              </a:lnTo>
                              <a:lnTo>
                                <a:pt x="10528" y="13264"/>
                              </a:lnTo>
                              <a:lnTo>
                                <a:pt x="10311" y="13473"/>
                              </a:lnTo>
                              <a:lnTo>
                                <a:pt x="10311" y="14784"/>
                              </a:lnTo>
                              <a:lnTo>
                                <a:pt x="10528" y="14994"/>
                              </a:lnTo>
                              <a:lnTo>
                                <a:pt x="10800" y="14994"/>
                              </a:lnTo>
                              <a:lnTo>
                                <a:pt x="11071" y="14994"/>
                              </a:lnTo>
                              <a:lnTo>
                                <a:pt x="11342" y="14784"/>
                              </a:lnTo>
                              <a:lnTo>
                                <a:pt x="11342" y="13473"/>
                              </a:lnTo>
                            </a:path>
                            <a:path w="21600" h="21600">
                              <a:moveTo>
                                <a:pt x="11342" y="7287"/>
                              </a:moveTo>
                              <a:lnTo>
                                <a:pt x="11071" y="7077"/>
                              </a:lnTo>
                              <a:lnTo>
                                <a:pt x="10528" y="7077"/>
                              </a:lnTo>
                              <a:lnTo>
                                <a:pt x="10311" y="7287"/>
                              </a:lnTo>
                              <a:lnTo>
                                <a:pt x="10311" y="12320"/>
                              </a:lnTo>
                              <a:lnTo>
                                <a:pt x="10528" y="12530"/>
                              </a:lnTo>
                              <a:lnTo>
                                <a:pt x="10800" y="12530"/>
                              </a:lnTo>
                              <a:lnTo>
                                <a:pt x="11071" y="12530"/>
                              </a:lnTo>
                              <a:lnTo>
                                <a:pt x="11342" y="12320"/>
                              </a:lnTo>
                              <a:lnTo>
                                <a:pt x="11342" y="7287"/>
                              </a:lnTo>
                            </a:path>
                            <a:path w="21600" h="21600">
                              <a:moveTo>
                                <a:pt x="21600" y="8912"/>
                              </a:moveTo>
                              <a:lnTo>
                                <a:pt x="21600" y="8545"/>
                              </a:lnTo>
                              <a:lnTo>
                                <a:pt x="21600" y="8388"/>
                              </a:lnTo>
                              <a:lnTo>
                                <a:pt x="21491" y="7968"/>
                              </a:lnTo>
                              <a:lnTo>
                                <a:pt x="21274" y="7601"/>
                              </a:lnTo>
                              <a:lnTo>
                                <a:pt x="20514" y="7444"/>
                              </a:lnTo>
                              <a:lnTo>
                                <a:pt x="20514" y="7444"/>
                              </a:lnTo>
                              <a:lnTo>
                                <a:pt x="20514" y="8440"/>
                              </a:lnTo>
                              <a:lnTo>
                                <a:pt x="20460" y="8493"/>
                              </a:lnTo>
                              <a:lnTo>
                                <a:pt x="20406" y="8545"/>
                              </a:lnTo>
                              <a:lnTo>
                                <a:pt x="17909" y="10380"/>
                              </a:lnTo>
                              <a:lnTo>
                                <a:pt x="17638" y="10800"/>
                              </a:lnTo>
                              <a:lnTo>
                                <a:pt x="17583" y="11743"/>
                              </a:lnTo>
                              <a:lnTo>
                                <a:pt x="17746" y="12215"/>
                              </a:lnTo>
                              <a:lnTo>
                                <a:pt x="20026" y="14522"/>
                              </a:lnTo>
                              <a:lnTo>
                                <a:pt x="20080" y="14574"/>
                              </a:lnTo>
                              <a:lnTo>
                                <a:pt x="20026" y="14627"/>
                              </a:lnTo>
                              <a:lnTo>
                                <a:pt x="19971" y="14679"/>
                              </a:lnTo>
                              <a:lnTo>
                                <a:pt x="19809" y="14732"/>
                              </a:lnTo>
                              <a:lnTo>
                                <a:pt x="17312" y="14941"/>
                              </a:lnTo>
                              <a:lnTo>
                                <a:pt x="16227" y="15151"/>
                              </a:lnTo>
                              <a:lnTo>
                                <a:pt x="16281" y="16881"/>
                              </a:lnTo>
                              <a:lnTo>
                                <a:pt x="16281" y="17300"/>
                              </a:lnTo>
                              <a:lnTo>
                                <a:pt x="16227" y="18926"/>
                              </a:lnTo>
                              <a:lnTo>
                                <a:pt x="16172" y="19188"/>
                              </a:lnTo>
                              <a:lnTo>
                                <a:pt x="15955" y="19188"/>
                              </a:lnTo>
                              <a:lnTo>
                                <a:pt x="15901" y="19135"/>
                              </a:lnTo>
                              <a:lnTo>
                                <a:pt x="15792" y="19083"/>
                              </a:lnTo>
                              <a:lnTo>
                                <a:pt x="14219" y="17877"/>
                              </a:lnTo>
                              <a:lnTo>
                                <a:pt x="13350" y="17877"/>
                              </a:lnTo>
                              <a:lnTo>
                                <a:pt x="14219" y="17877"/>
                              </a:lnTo>
                              <a:lnTo>
                                <a:pt x="13187" y="17091"/>
                              </a:lnTo>
                              <a:lnTo>
                                <a:pt x="13187" y="17038"/>
                              </a:lnTo>
                              <a:lnTo>
                                <a:pt x="12916" y="16933"/>
                              </a:lnTo>
                              <a:lnTo>
                                <a:pt x="12753" y="16881"/>
                              </a:lnTo>
                              <a:lnTo>
                                <a:pt x="11939" y="16881"/>
                              </a:lnTo>
                              <a:lnTo>
                                <a:pt x="11288" y="17877"/>
                              </a:lnTo>
                              <a:lnTo>
                                <a:pt x="11125" y="18034"/>
                              </a:lnTo>
                              <a:lnTo>
                                <a:pt x="11125" y="18087"/>
                              </a:lnTo>
                              <a:lnTo>
                                <a:pt x="10257" y="20446"/>
                              </a:lnTo>
                              <a:lnTo>
                                <a:pt x="10148" y="20551"/>
                              </a:lnTo>
                              <a:lnTo>
                                <a:pt x="10094" y="20603"/>
                              </a:lnTo>
                              <a:lnTo>
                                <a:pt x="10040" y="20603"/>
                              </a:lnTo>
                              <a:lnTo>
                                <a:pt x="9931" y="20551"/>
                              </a:lnTo>
                              <a:lnTo>
                                <a:pt x="9877" y="20394"/>
                              </a:lnTo>
                              <a:lnTo>
                                <a:pt x="8900" y="17982"/>
                              </a:lnTo>
                              <a:lnTo>
                                <a:pt x="8900" y="17877"/>
                              </a:lnTo>
                              <a:lnTo>
                                <a:pt x="8629" y="17300"/>
                              </a:lnTo>
                              <a:lnTo>
                                <a:pt x="7977" y="16881"/>
                              </a:lnTo>
                              <a:lnTo>
                                <a:pt x="6946" y="16881"/>
                              </a:lnTo>
                              <a:lnTo>
                                <a:pt x="6675" y="16986"/>
                              </a:lnTo>
                              <a:lnTo>
                                <a:pt x="6404" y="17091"/>
                              </a:lnTo>
                              <a:lnTo>
                                <a:pt x="3907" y="18559"/>
                              </a:lnTo>
                              <a:lnTo>
                                <a:pt x="3907" y="18611"/>
                              </a:lnTo>
                              <a:lnTo>
                                <a:pt x="3853" y="18611"/>
                              </a:lnTo>
                              <a:lnTo>
                                <a:pt x="3690" y="18611"/>
                              </a:lnTo>
                              <a:lnTo>
                                <a:pt x="3636" y="18559"/>
                              </a:lnTo>
                              <a:lnTo>
                                <a:pt x="3527" y="18454"/>
                              </a:lnTo>
                              <a:lnTo>
                                <a:pt x="3527" y="18349"/>
                              </a:lnTo>
                              <a:lnTo>
                                <a:pt x="3581" y="18297"/>
                              </a:lnTo>
                              <a:lnTo>
                                <a:pt x="4938" y="15728"/>
                              </a:lnTo>
                              <a:lnTo>
                                <a:pt x="5210" y="15203"/>
                              </a:lnTo>
                              <a:lnTo>
                                <a:pt x="5210" y="15099"/>
                              </a:lnTo>
                              <a:lnTo>
                                <a:pt x="5155" y="14732"/>
                              </a:lnTo>
                              <a:lnTo>
                                <a:pt x="4721" y="13945"/>
                              </a:lnTo>
                              <a:lnTo>
                                <a:pt x="4341" y="13631"/>
                              </a:lnTo>
                              <a:lnTo>
                                <a:pt x="1248" y="13106"/>
                              </a:lnTo>
                              <a:lnTo>
                                <a:pt x="1193" y="13106"/>
                              </a:lnTo>
                              <a:lnTo>
                                <a:pt x="1139" y="13106"/>
                              </a:lnTo>
                              <a:lnTo>
                                <a:pt x="1193" y="13054"/>
                              </a:lnTo>
                              <a:lnTo>
                                <a:pt x="1193" y="13054"/>
                              </a:lnTo>
                              <a:lnTo>
                                <a:pt x="3690" y="11219"/>
                              </a:lnTo>
                              <a:lnTo>
                                <a:pt x="3961" y="10747"/>
                              </a:lnTo>
                              <a:lnTo>
                                <a:pt x="4016" y="9803"/>
                              </a:lnTo>
                              <a:lnTo>
                                <a:pt x="3853" y="9384"/>
                              </a:lnTo>
                              <a:lnTo>
                                <a:pt x="1573" y="7077"/>
                              </a:lnTo>
                              <a:lnTo>
                                <a:pt x="1573" y="6972"/>
                              </a:lnTo>
                              <a:lnTo>
                                <a:pt x="1628" y="6920"/>
                              </a:lnTo>
                              <a:lnTo>
                                <a:pt x="1790" y="6867"/>
                              </a:lnTo>
                              <a:lnTo>
                                <a:pt x="4504" y="6815"/>
                              </a:lnTo>
                              <a:lnTo>
                                <a:pt x="4558" y="6815"/>
                              </a:lnTo>
                              <a:lnTo>
                                <a:pt x="5589" y="6605"/>
                              </a:lnTo>
                              <a:lnTo>
                                <a:pt x="5372" y="4718"/>
                              </a:lnTo>
                              <a:lnTo>
                                <a:pt x="5372" y="4456"/>
                              </a:lnTo>
                              <a:lnTo>
                                <a:pt x="5372" y="2673"/>
                              </a:lnTo>
                              <a:lnTo>
                                <a:pt x="5427" y="2464"/>
                              </a:lnTo>
                              <a:lnTo>
                                <a:pt x="5589" y="2464"/>
                              </a:lnTo>
                              <a:lnTo>
                                <a:pt x="5644" y="2464"/>
                              </a:lnTo>
                              <a:lnTo>
                                <a:pt x="5752" y="2516"/>
                              </a:lnTo>
                              <a:lnTo>
                                <a:pt x="8140" y="4403"/>
                              </a:lnTo>
                              <a:lnTo>
                                <a:pt x="8194" y="4456"/>
                              </a:lnTo>
                              <a:lnTo>
                                <a:pt x="8520" y="4613"/>
                              </a:lnTo>
                              <a:lnTo>
                                <a:pt x="8846" y="4718"/>
                              </a:lnTo>
                              <a:lnTo>
                                <a:pt x="9877" y="4718"/>
                              </a:lnTo>
                              <a:lnTo>
                                <a:pt x="10420" y="3827"/>
                              </a:lnTo>
                              <a:lnTo>
                                <a:pt x="10420" y="3774"/>
                              </a:lnTo>
                              <a:lnTo>
                                <a:pt x="10420" y="3722"/>
                              </a:lnTo>
                              <a:lnTo>
                                <a:pt x="11397" y="1100"/>
                              </a:lnTo>
                              <a:lnTo>
                                <a:pt x="11505" y="996"/>
                              </a:lnTo>
                              <a:lnTo>
                                <a:pt x="11559" y="996"/>
                              </a:lnTo>
                              <a:lnTo>
                                <a:pt x="11668" y="996"/>
                              </a:lnTo>
                              <a:lnTo>
                                <a:pt x="11776" y="996"/>
                              </a:lnTo>
                              <a:lnTo>
                                <a:pt x="11831" y="1153"/>
                              </a:lnTo>
                              <a:lnTo>
                                <a:pt x="12590" y="4089"/>
                              </a:lnTo>
                              <a:lnTo>
                                <a:pt x="12590" y="4141"/>
                              </a:lnTo>
                              <a:lnTo>
                                <a:pt x="13025" y="4823"/>
                              </a:lnTo>
                              <a:lnTo>
                                <a:pt x="13567" y="4980"/>
                              </a:lnTo>
                              <a:lnTo>
                                <a:pt x="14219" y="4980"/>
                              </a:lnTo>
                              <a:lnTo>
                                <a:pt x="14598" y="4875"/>
                              </a:lnTo>
                              <a:lnTo>
                                <a:pt x="14924" y="4718"/>
                              </a:lnTo>
                              <a:lnTo>
                                <a:pt x="16389" y="3984"/>
                              </a:lnTo>
                              <a:lnTo>
                                <a:pt x="17638" y="3355"/>
                              </a:lnTo>
                              <a:lnTo>
                                <a:pt x="17583" y="3407"/>
                              </a:lnTo>
                              <a:lnTo>
                                <a:pt x="17583" y="3512"/>
                              </a:lnTo>
                              <a:lnTo>
                                <a:pt x="17529" y="3617"/>
                              </a:lnTo>
                              <a:lnTo>
                                <a:pt x="16172" y="5819"/>
                              </a:lnTo>
                              <a:lnTo>
                                <a:pt x="16118" y="5871"/>
                              </a:lnTo>
                              <a:lnTo>
                                <a:pt x="15955" y="6343"/>
                              </a:lnTo>
                              <a:lnTo>
                                <a:pt x="15955" y="6867"/>
                              </a:lnTo>
                              <a:lnTo>
                                <a:pt x="16389" y="7654"/>
                              </a:lnTo>
                              <a:lnTo>
                                <a:pt x="16824" y="7968"/>
                              </a:lnTo>
                              <a:lnTo>
                                <a:pt x="17312" y="8073"/>
                              </a:lnTo>
                              <a:lnTo>
                                <a:pt x="20351" y="8388"/>
                              </a:lnTo>
                              <a:lnTo>
                                <a:pt x="20406" y="8440"/>
                              </a:lnTo>
                              <a:lnTo>
                                <a:pt x="20460" y="8440"/>
                              </a:lnTo>
                              <a:lnTo>
                                <a:pt x="20514" y="8440"/>
                              </a:lnTo>
                              <a:lnTo>
                                <a:pt x="20514" y="7444"/>
                              </a:lnTo>
                              <a:lnTo>
                                <a:pt x="17475" y="7077"/>
                              </a:lnTo>
                              <a:lnTo>
                                <a:pt x="17312" y="7025"/>
                              </a:lnTo>
                              <a:lnTo>
                                <a:pt x="17149" y="6920"/>
                              </a:lnTo>
                              <a:lnTo>
                                <a:pt x="16986" y="6658"/>
                              </a:lnTo>
                              <a:lnTo>
                                <a:pt x="16986" y="6500"/>
                              </a:lnTo>
                              <a:lnTo>
                                <a:pt x="17041" y="6291"/>
                              </a:lnTo>
                              <a:lnTo>
                                <a:pt x="18452" y="4089"/>
                              </a:lnTo>
                              <a:lnTo>
                                <a:pt x="18452" y="4036"/>
                              </a:lnTo>
                              <a:lnTo>
                                <a:pt x="18615" y="3722"/>
                              </a:lnTo>
                              <a:lnTo>
                                <a:pt x="18723" y="3355"/>
                              </a:lnTo>
                              <a:lnTo>
                                <a:pt x="18832" y="3040"/>
                              </a:lnTo>
                              <a:lnTo>
                                <a:pt x="18397" y="2359"/>
                              </a:lnTo>
                              <a:lnTo>
                                <a:pt x="18126" y="2254"/>
                              </a:lnTo>
                              <a:lnTo>
                                <a:pt x="17692" y="2254"/>
                              </a:lnTo>
                              <a:lnTo>
                                <a:pt x="17529" y="2306"/>
                              </a:lnTo>
                              <a:lnTo>
                                <a:pt x="17312" y="2359"/>
                              </a:lnTo>
                              <a:lnTo>
                                <a:pt x="14490" y="3827"/>
                              </a:lnTo>
                              <a:lnTo>
                                <a:pt x="14273" y="3932"/>
                              </a:lnTo>
                              <a:lnTo>
                                <a:pt x="14110" y="3984"/>
                              </a:lnTo>
                              <a:lnTo>
                                <a:pt x="13839" y="3984"/>
                              </a:lnTo>
                              <a:lnTo>
                                <a:pt x="13676" y="3932"/>
                              </a:lnTo>
                              <a:lnTo>
                                <a:pt x="13567" y="3722"/>
                              </a:lnTo>
                              <a:lnTo>
                                <a:pt x="12862" y="996"/>
                              </a:lnTo>
                              <a:lnTo>
                                <a:pt x="12808" y="786"/>
                              </a:lnTo>
                              <a:lnTo>
                                <a:pt x="12808" y="733"/>
                              </a:lnTo>
                              <a:lnTo>
                                <a:pt x="12482" y="262"/>
                              </a:lnTo>
                              <a:lnTo>
                                <a:pt x="12102" y="0"/>
                              </a:lnTo>
                              <a:lnTo>
                                <a:pt x="11179" y="0"/>
                              </a:lnTo>
                              <a:lnTo>
                                <a:pt x="10800" y="209"/>
                              </a:lnTo>
                              <a:lnTo>
                                <a:pt x="10528" y="629"/>
                              </a:lnTo>
                              <a:lnTo>
                                <a:pt x="10474" y="681"/>
                              </a:lnTo>
                              <a:lnTo>
                                <a:pt x="9497" y="3407"/>
                              </a:lnTo>
                              <a:lnTo>
                                <a:pt x="9388" y="3565"/>
                              </a:lnTo>
                              <a:lnTo>
                                <a:pt x="9226" y="3722"/>
                              </a:lnTo>
                              <a:lnTo>
                                <a:pt x="9063" y="3722"/>
                              </a:lnTo>
                              <a:lnTo>
                                <a:pt x="8954" y="3722"/>
                              </a:lnTo>
                              <a:lnTo>
                                <a:pt x="8791" y="3617"/>
                              </a:lnTo>
                              <a:lnTo>
                                <a:pt x="7272" y="2464"/>
                              </a:lnTo>
                              <a:lnTo>
                                <a:pt x="6404" y="1730"/>
                              </a:lnTo>
                              <a:lnTo>
                                <a:pt x="6349" y="1677"/>
                              </a:lnTo>
                              <a:lnTo>
                                <a:pt x="6078" y="1520"/>
                              </a:lnTo>
                              <a:lnTo>
                                <a:pt x="5807" y="1467"/>
                              </a:lnTo>
                              <a:lnTo>
                                <a:pt x="4884" y="1467"/>
                              </a:lnTo>
                              <a:lnTo>
                                <a:pt x="4395" y="1992"/>
                              </a:lnTo>
                              <a:lnTo>
                                <a:pt x="4341" y="4456"/>
                              </a:lnTo>
                              <a:lnTo>
                                <a:pt x="4341" y="4823"/>
                              </a:lnTo>
                              <a:lnTo>
                                <a:pt x="4450" y="5714"/>
                              </a:lnTo>
                              <a:lnTo>
                                <a:pt x="4395" y="5819"/>
                              </a:lnTo>
                              <a:lnTo>
                                <a:pt x="1682" y="5871"/>
                              </a:lnTo>
                              <a:lnTo>
                                <a:pt x="1682" y="5871"/>
                              </a:lnTo>
                              <a:lnTo>
                                <a:pt x="1085" y="5976"/>
                              </a:lnTo>
                              <a:lnTo>
                                <a:pt x="705" y="6291"/>
                              </a:lnTo>
                              <a:lnTo>
                                <a:pt x="434" y="7077"/>
                              </a:lnTo>
                              <a:lnTo>
                                <a:pt x="434" y="7077"/>
                              </a:lnTo>
                              <a:lnTo>
                                <a:pt x="596" y="7549"/>
                              </a:lnTo>
                              <a:lnTo>
                                <a:pt x="2930" y="9856"/>
                              </a:lnTo>
                              <a:lnTo>
                                <a:pt x="2984" y="10013"/>
                              </a:lnTo>
                              <a:lnTo>
                                <a:pt x="2930" y="10433"/>
                              </a:lnTo>
                              <a:lnTo>
                                <a:pt x="2876" y="10590"/>
                              </a:lnTo>
                              <a:lnTo>
                                <a:pt x="0" y="12687"/>
                              </a:lnTo>
                              <a:lnTo>
                                <a:pt x="0" y="13106"/>
                              </a:lnTo>
                              <a:lnTo>
                                <a:pt x="162" y="13578"/>
                              </a:lnTo>
                              <a:lnTo>
                                <a:pt x="379" y="13998"/>
                              </a:lnTo>
                              <a:lnTo>
                                <a:pt x="3853" y="14574"/>
                              </a:lnTo>
                              <a:lnTo>
                                <a:pt x="3961" y="14679"/>
                              </a:lnTo>
                              <a:lnTo>
                                <a:pt x="4124" y="14889"/>
                              </a:lnTo>
                              <a:lnTo>
                                <a:pt x="4124" y="15099"/>
                              </a:lnTo>
                              <a:lnTo>
                                <a:pt x="4016" y="15256"/>
                              </a:lnTo>
                              <a:lnTo>
                                <a:pt x="2659" y="17825"/>
                              </a:lnTo>
                              <a:lnTo>
                                <a:pt x="2442" y="18244"/>
                              </a:lnTo>
                              <a:lnTo>
                                <a:pt x="2496" y="18664"/>
                              </a:lnTo>
                              <a:lnTo>
                                <a:pt x="2930" y="19398"/>
                              </a:lnTo>
                              <a:lnTo>
                                <a:pt x="3364" y="19607"/>
                              </a:lnTo>
                              <a:lnTo>
                                <a:pt x="4016" y="19607"/>
                              </a:lnTo>
                              <a:lnTo>
                                <a:pt x="4233" y="19555"/>
                              </a:lnTo>
                              <a:lnTo>
                                <a:pt x="4450" y="19450"/>
                              </a:lnTo>
                              <a:lnTo>
                                <a:pt x="5807" y="18611"/>
                              </a:lnTo>
                              <a:lnTo>
                                <a:pt x="6892" y="17982"/>
                              </a:lnTo>
                              <a:lnTo>
                                <a:pt x="7001" y="17930"/>
                              </a:lnTo>
                              <a:lnTo>
                                <a:pt x="7163" y="17877"/>
                              </a:lnTo>
                              <a:lnTo>
                                <a:pt x="7543" y="17877"/>
                              </a:lnTo>
                              <a:lnTo>
                                <a:pt x="7815" y="18034"/>
                              </a:lnTo>
                              <a:lnTo>
                                <a:pt x="7977" y="18297"/>
                              </a:lnTo>
                              <a:lnTo>
                                <a:pt x="8900" y="20761"/>
                              </a:lnTo>
                              <a:lnTo>
                                <a:pt x="9171" y="21285"/>
                              </a:lnTo>
                              <a:lnTo>
                                <a:pt x="9606" y="21600"/>
                              </a:lnTo>
                              <a:lnTo>
                                <a:pt x="10474" y="21600"/>
                              </a:lnTo>
                              <a:lnTo>
                                <a:pt x="10854" y="21390"/>
                              </a:lnTo>
                              <a:lnTo>
                                <a:pt x="11179" y="20918"/>
                              </a:lnTo>
                              <a:lnTo>
                                <a:pt x="11179" y="20866"/>
                              </a:lnTo>
                              <a:lnTo>
                                <a:pt x="11288" y="20603"/>
                              </a:lnTo>
                              <a:lnTo>
                                <a:pt x="12048" y="18506"/>
                              </a:lnTo>
                              <a:lnTo>
                                <a:pt x="12102" y="18454"/>
                              </a:lnTo>
                              <a:lnTo>
                                <a:pt x="12482" y="17877"/>
                              </a:lnTo>
                              <a:lnTo>
                                <a:pt x="12536" y="17877"/>
                              </a:lnTo>
                              <a:lnTo>
                                <a:pt x="12536" y="17877"/>
                              </a:lnTo>
                              <a:lnTo>
                                <a:pt x="12536" y="17877"/>
                              </a:lnTo>
                              <a:lnTo>
                                <a:pt x="12590" y="17877"/>
                              </a:lnTo>
                              <a:lnTo>
                                <a:pt x="15250" y="19922"/>
                              </a:lnTo>
                              <a:lnTo>
                                <a:pt x="15250" y="19922"/>
                              </a:lnTo>
                              <a:lnTo>
                                <a:pt x="15521" y="20079"/>
                              </a:lnTo>
                              <a:lnTo>
                                <a:pt x="15792" y="20132"/>
                              </a:lnTo>
                              <a:lnTo>
                                <a:pt x="16715" y="20132"/>
                              </a:lnTo>
                              <a:lnTo>
                                <a:pt x="17258" y="19607"/>
                              </a:lnTo>
                              <a:lnTo>
                                <a:pt x="17258" y="19188"/>
                              </a:lnTo>
                              <a:lnTo>
                                <a:pt x="17312" y="17300"/>
                              </a:lnTo>
                              <a:lnTo>
                                <a:pt x="17312" y="16881"/>
                              </a:lnTo>
                              <a:lnTo>
                                <a:pt x="17258" y="16042"/>
                              </a:lnTo>
                              <a:lnTo>
                                <a:pt x="17312" y="15937"/>
                              </a:lnTo>
                              <a:lnTo>
                                <a:pt x="17421" y="15937"/>
                              </a:lnTo>
                              <a:lnTo>
                                <a:pt x="19971" y="15675"/>
                              </a:lnTo>
                              <a:lnTo>
                                <a:pt x="20514" y="15570"/>
                              </a:lnTo>
                              <a:lnTo>
                                <a:pt x="20894" y="15308"/>
                              </a:lnTo>
                              <a:lnTo>
                                <a:pt x="21165" y="14522"/>
                              </a:lnTo>
                              <a:lnTo>
                                <a:pt x="21003" y="14050"/>
                              </a:lnTo>
                              <a:lnTo>
                                <a:pt x="18723" y="11743"/>
                              </a:lnTo>
                              <a:lnTo>
                                <a:pt x="18615" y="11533"/>
                              </a:lnTo>
                              <a:lnTo>
                                <a:pt x="18669" y="11166"/>
                              </a:lnTo>
                              <a:lnTo>
                                <a:pt x="18777" y="11009"/>
                              </a:lnTo>
                              <a:lnTo>
                                <a:pt x="21600" y="8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84" o:spid="_x0000_s84" fillcolor="#6A82BC" stroked="f" strokeweight="1.0pt" coordsize="398,412" path="m208,257l204,253l194,253l190,257l190,282l194,286l199,286l204,286l208,282l208,257m208,139l204,135l194,135l190,139l190,235l194,239l199,239l204,239l208,235l208,139m398,170l398,163l398,160l395,152l391,145l377,142l377,142l377,161l377,162l376,163l330,198l324,206l324,224l327,233l369,277l370,278l369,279l367,280l365,281l319,285l299,289l299,322l299,330l299,361l298,366l293,366l292,365l291,364l261,341l246,341l261,341l243,326l243,325l238,323l235,322l219,322l208,341l204,344l204,345l189,390l187,392l186,393l185,393l183,392l182,389l164,343l164,341l158,330l147,322l127,322l123,324l118,326l71,354l71,355l70,355l67,355l67,354l64,352l64,350l66,349l91,300l95,290l95,288l95,281l87,266l80,260l23,250l21,250l21,250l21,249l21,249l67,214l73,205l74,187l70,179l28,135l28,133l30,132l32,131l83,130l84,130l102,126l98,90l98,85l98,51l99,47l102,47l104,47l105,48l150,84l151,85l157,88l162,90l182,90l192,73l192,72l192,71l210,21l211,19l212,19l215,19l217,19l218,22l232,78l232,79l239,92l250,95l261,95l268,93l275,90l302,76l324,64l324,65l324,67l323,69l298,111l296,112l293,121l293,131l302,146l310,152l319,154l374,160l376,161l377,161l377,161l377,142l321,135l319,134l316,132l313,127l313,124l314,120l340,78l340,77l342,71l345,64l347,58l338,45l334,43l326,43l323,44l319,45l267,73l263,75l260,76l254,76l252,75l250,71l236,19l236,15l236,14l229,5l222,l205,l199,4l194,12l193,13l175,65l172,68l169,71l166,71l165,71l162,69l134,47l118,33l116,32l112,29l106,28l90,28l81,38l80,85l80,92l81,109l81,111l31,112l31,112l20,114l13,120l7,135l7,135l10,144l53,188l55,191l53,199l52,202l,242l,250l3,259l7,267l70,278l73,280l76,284l76,288l74,291l49,340l45,348l45,356l53,370l62,374l74,374l77,373l81,371l106,355l127,343l129,342l131,341l138,341l144,344l147,349l164,396l169,406l176,412l193,412l200,408l205,399l205,398l208,393l222,353l222,352l229,341l231,341l231,341l231,341l232,341l281,380l281,380l285,383l291,384l307,384l317,374l317,366l319,330l319,322l317,306l319,304l321,304l367,299l377,297l384,292l390,277l387,268l345,224l342,220l344,213l345,210l398,170e" style="position:absolute;&#10;margin-left:490.2pt;&#10;margin-top:69.4pt;&#10;width:19.900011pt;&#10;height:20.65pt;&#10;z-index:179;&#10;mso-position-horizontal:absolute;&#10;mso-position-horizontal-relative:page;&#10;mso-position-vertical:absolute;&#10;mso-wrap-distance-left:8.999863pt;&#10;mso-wrap-distance-right:8.999863pt;">
                <v:stroke color="#000000"/>
              </v:shape>
            </w:pict>
          </mc:Fallback>
        </mc:AlternateContent>
      </w:r>
      <w:r>
        <w:rPr>
          <w:b/>
          <w:w w:val="104"/>
          <w:sz w:val="25"/>
        </w:rPr>
        <w:t>PNT2022TMID38920-</w:t>
      </w:r>
      <w:bookmarkStart w:id="0" w:name="_GoBack"/>
      <w:bookmarkEnd w:id="0"/>
      <w:r>
        <w:rPr>
          <w:b/>
          <w:spacing w:val="16"/>
          <w:w w:val="104"/>
          <w:sz w:val="25"/>
        </w:rPr>
        <w:t xml:space="preserve"> </w:t>
      </w:r>
      <w:r>
        <w:rPr>
          <w:b/>
          <w:w w:val="104"/>
          <w:sz w:val="25"/>
        </w:rPr>
        <w:t>AI</w:t>
      </w:r>
      <w:r>
        <w:rPr>
          <w:b/>
          <w:spacing w:val="17"/>
          <w:w w:val="104"/>
          <w:sz w:val="25"/>
        </w:rPr>
        <w:t xml:space="preserve"> </w:t>
      </w:r>
      <w:r>
        <w:rPr>
          <w:b/>
          <w:w w:val="104"/>
          <w:sz w:val="25"/>
        </w:rPr>
        <w:t>BASED</w:t>
      </w:r>
      <w:r>
        <w:rPr>
          <w:b/>
          <w:spacing w:val="16"/>
          <w:w w:val="104"/>
          <w:sz w:val="25"/>
        </w:rPr>
        <w:t xml:space="preserve"> </w:t>
      </w:r>
      <w:r>
        <w:rPr>
          <w:b/>
          <w:w w:val="104"/>
          <w:sz w:val="25"/>
        </w:rPr>
        <w:t>DISCOURSE</w:t>
      </w:r>
      <w:r>
        <w:rPr>
          <w:b/>
          <w:spacing w:val="16"/>
          <w:w w:val="104"/>
          <w:sz w:val="25"/>
        </w:rPr>
        <w:t xml:space="preserve"> </w:t>
      </w:r>
      <w:r>
        <w:rPr>
          <w:b/>
          <w:w w:val="104"/>
          <w:sz w:val="25"/>
        </w:rPr>
        <w:t>FOR</w:t>
      </w:r>
      <w:r>
        <w:rPr>
          <w:b/>
          <w:spacing w:val="17"/>
          <w:w w:val="104"/>
          <w:sz w:val="25"/>
        </w:rPr>
        <w:t xml:space="preserve"> </w:t>
      </w:r>
      <w:r>
        <w:rPr>
          <w:b/>
          <w:w w:val="104"/>
          <w:sz w:val="25"/>
        </w:rPr>
        <w:t>BANKING</w:t>
      </w:r>
      <w:r>
        <w:rPr>
          <w:b/>
          <w:spacing w:val="16"/>
          <w:w w:val="104"/>
          <w:sz w:val="25"/>
        </w:rPr>
        <w:t xml:space="preserve"> </w:t>
      </w:r>
      <w:r>
        <w:rPr>
          <w:b/>
          <w:w w:val="104"/>
          <w:sz w:val="25"/>
        </w:rPr>
        <w:t>INDUSTRY</w: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3"/>
        <w:rPr>
          <w:b/>
          <w:sz w:val="17"/>
        </w:rPr>
      </w:pPr>
      <w:r>
        <w:drawing>
          <wp:anchor distT="0" distB="0" distL="0" distR="0" simplePos="0" relativeHeight="167" behindDoc="1" locked="0" layoutInCell="1" hidden="0" allowOverlap="1">
            <wp:simplePos x="0" y="0"/>
            <wp:positionH relativeFrom="page">
              <wp:posOffset>8393256</wp:posOffset>
            </wp:positionH>
            <wp:positionV relativeFrom="paragraph">
              <wp:posOffset>152120</wp:posOffset>
            </wp:positionV>
            <wp:extent cx="208313" cy="214312"/>
            <wp:effectExtent l="0" t="0" r="0" b="0"/>
            <wp:wrapTopAndBottom/>
            <wp:docPr id="85" name="图片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" name="图片 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8313" cy="21431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68" behindDoc="1" locked="0" layoutInCell="1" hidden="0" allowOverlap="1">
            <wp:simplePos x="0" y="0"/>
            <wp:positionH relativeFrom="page">
              <wp:posOffset>10562748</wp:posOffset>
            </wp:positionH>
            <wp:positionV relativeFrom="paragraph">
              <wp:posOffset>157482</wp:posOffset>
            </wp:positionV>
            <wp:extent cx="219075" cy="219074"/>
            <wp:effectExtent l="0" t="0" r="0" b="0"/>
            <wp:wrapTopAndBottom/>
            <wp:docPr id="88" name="图片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图片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9075" cy="21907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69" behindDoc="1" locked="0" layoutInCell="1" hidden="0" allowOverlap="1">
            <wp:simplePos x="0" y="0"/>
            <wp:positionH relativeFrom="page">
              <wp:posOffset>15612191</wp:posOffset>
            </wp:positionH>
            <wp:positionV relativeFrom="paragraph">
              <wp:posOffset>157580</wp:posOffset>
            </wp:positionV>
            <wp:extent cx="214069" cy="219074"/>
            <wp:effectExtent l="0" t="0" r="0" b="0"/>
            <wp:wrapTopAndBottom/>
            <wp:docPr id="91" name="图片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3" name="图片 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4069" cy="21907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70" behindDoc="1" locked="0" layoutInCell="1" hidden="0" allowOverlap="1">
            <wp:simplePos x="0" y="0"/>
            <wp:positionH relativeFrom="page">
              <wp:posOffset>17729024</wp:posOffset>
            </wp:positionH>
            <wp:positionV relativeFrom="paragraph">
              <wp:posOffset>157204</wp:posOffset>
            </wp:positionV>
            <wp:extent cx="233360" cy="233362"/>
            <wp:effectExtent l="0" t="0" r="0" b="0"/>
            <wp:wrapTopAndBottom/>
            <wp:docPr id="94" name="图片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图片 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360" cy="23336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5"/>
        <w:rPr>
          <w:b/>
        </w:rPr>
      </w:pPr>
      <w:r>
        <mc:AlternateContent>
          <mc:Choice Requires="wps">
            <w:drawing>
              <wp:anchor distT="0" distB="0" distL="0" distR="0" simplePos="0" relativeHeight="157" behindDoc="1" locked="0" layoutInCell="1" hidden="0" allowOverlap="1">
                <wp:simplePos x="0" y="0"/>
                <wp:positionH relativeFrom="page">
                  <wp:posOffset>8422005</wp:posOffset>
                </wp:positionH>
                <wp:positionV relativeFrom="paragraph">
                  <wp:posOffset>253999</wp:posOffset>
                </wp:positionV>
                <wp:extent cx="518794" cy="311150"/>
                <wp:effectExtent l="0" t="0" r="0" b="0"/>
                <wp:wrapTopAndBottom/>
                <wp:docPr id="97" name="矩形 9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8794" cy="311150"/>
                        </a:xfrm>
                        <a:prstGeom prst="rect"/>
                        <a:solidFill>
                          <a:srgbClr val="FFE33B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8" o:spid="_x0000_s98" fillcolor="#FFE33B" stroked="f" strokeweight="1.0pt" style="position:absolute;&#10;margin-left:663.15pt;&#10;margin-top:20.0pt;&#10;width:40.84998pt;&#10;height:24.5pt;&#10;z-index:157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8" behindDoc="1" locked="0" layoutInCell="1" hidden="0" allowOverlap="1">
                <wp:simplePos x="0" y="0"/>
                <wp:positionH relativeFrom="page">
                  <wp:posOffset>10595609</wp:posOffset>
                </wp:positionH>
                <wp:positionV relativeFrom="paragraph">
                  <wp:posOffset>253999</wp:posOffset>
                </wp:positionV>
                <wp:extent cx="518795" cy="311150"/>
                <wp:effectExtent l="0" t="0" r="0" b="0"/>
                <wp:wrapTopAndBottom/>
                <wp:docPr id="99" name="矩形 9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8795" cy="311150"/>
                        </a:xfrm>
                        <a:prstGeom prst="rect"/>
                        <a:solidFill>
                          <a:srgbClr val="AA35DB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00" o:spid="_x0000_s100" fillcolor="#AA35DB" stroked="f" strokeweight="1.0pt" style="position:absolute;&#10;margin-left:834.2999pt;&#10;margin-top:20.0pt;&#10;width:40.850025pt;&#10;height:24.5pt;&#10;z-index:158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9" behindDoc="1" locked="0" layoutInCell="1" hidden="0" allowOverlap="1">
                <wp:simplePos x="0" y="0"/>
                <wp:positionH relativeFrom="page">
                  <wp:posOffset>11321416</wp:posOffset>
                </wp:positionH>
                <wp:positionV relativeFrom="paragraph">
                  <wp:posOffset>238125</wp:posOffset>
                </wp:positionV>
                <wp:extent cx="518795" cy="311150"/>
                <wp:effectExtent l="0" t="0" r="0" b="0"/>
                <wp:wrapTopAndBottom/>
                <wp:docPr id="101" name="矩形 10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8795" cy="311150"/>
                        </a:xfrm>
                        <a:prstGeom prst="rect"/>
                        <a:solidFill>
                          <a:srgbClr val="AA35DB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02" o:spid="_x0000_s102" fillcolor="#AA35DB" stroked="f" strokeweight="1.0pt" style="position:absolute;&#10;margin-left:891.4501pt;&#10;margin-top:18.75pt;&#10;width:40.850025pt;&#10;height:24.5pt;&#10;z-index:159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60" behindDoc="1" locked="0" layoutInCell="1" hidden="0" allowOverlap="1">
                <wp:simplePos x="0" y="0"/>
                <wp:positionH relativeFrom="page">
                  <wp:posOffset>12132945</wp:posOffset>
                </wp:positionH>
                <wp:positionV relativeFrom="paragraph">
                  <wp:posOffset>238125</wp:posOffset>
                </wp:positionV>
                <wp:extent cx="518795" cy="311150"/>
                <wp:effectExtent l="0" t="0" r="0" b="0"/>
                <wp:wrapTopAndBottom/>
                <wp:docPr id="103" name="矩形 10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8795" cy="311150"/>
                        </a:xfrm>
                        <a:prstGeom prst="rect"/>
                        <a:solidFill>
                          <a:srgbClr val="AA35DB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04" o:spid="_x0000_s104" fillcolor="#AA35DB" stroked="f" strokeweight="1.0pt" style="position:absolute;&#10;margin-left:955.35pt;&#10;margin-top:18.75pt;&#10;width:40.850025pt;&#10;height:24.5pt;&#10;z-index:160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61" behindDoc="1" locked="0" layoutInCell="1" hidden="0" allowOverlap="1">
                <wp:simplePos x="0" y="0"/>
                <wp:positionH relativeFrom="page">
                  <wp:posOffset>12955270</wp:posOffset>
                </wp:positionH>
                <wp:positionV relativeFrom="paragraph">
                  <wp:posOffset>254635</wp:posOffset>
                </wp:positionV>
                <wp:extent cx="518795" cy="311149"/>
                <wp:effectExtent l="0" t="0" r="0" b="0"/>
                <wp:wrapTopAndBottom/>
                <wp:docPr id="105" name="矩形 10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8795" cy="311149"/>
                        </a:xfrm>
                        <a:prstGeom prst="rect"/>
                        <a:solidFill>
                          <a:srgbClr val="AA35DB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06" o:spid="_x0000_s106" fillcolor="#AA35DB" stroked="f" strokeweight="1.0pt" style="position:absolute;&#10;margin-left:1020.1pt;&#10;margin-top:20.05pt;&#10;width:40.850025pt;&#10;height:24.499996pt;&#10;z-index:161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62" behindDoc="1" locked="0" layoutInCell="1" hidden="0" allowOverlap="1">
                <wp:simplePos x="0" y="0"/>
                <wp:positionH relativeFrom="page">
                  <wp:posOffset>15519400</wp:posOffset>
                </wp:positionH>
                <wp:positionV relativeFrom="paragraph">
                  <wp:posOffset>240665</wp:posOffset>
                </wp:positionV>
                <wp:extent cx="518795" cy="311150"/>
                <wp:effectExtent l="0" t="0" r="0" b="0"/>
                <wp:wrapTopAndBottom/>
                <wp:docPr id="107" name="矩形 10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8795" cy="311150"/>
                        </a:xfrm>
                        <a:prstGeom prst="rect"/>
                        <a:solidFill>
                          <a:srgbClr val="EFA7D7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08" o:spid="_x0000_s108" fillcolor="#EFA7D7" stroked="f" strokeweight="1.0pt" style="position:absolute;&#10;margin-left:1222.0pt;&#10;margin-top:18.95pt;&#10;width:40.850025pt;&#10;height:24.5pt;&#10;z-index:162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63" behindDoc="1" locked="0" layoutInCell="1" hidden="0" allowOverlap="1">
                <wp:simplePos x="0" y="0"/>
                <wp:positionH relativeFrom="page">
                  <wp:posOffset>17839056</wp:posOffset>
                </wp:positionH>
                <wp:positionV relativeFrom="paragraph">
                  <wp:posOffset>190500</wp:posOffset>
                </wp:positionV>
                <wp:extent cx="518795" cy="311150"/>
                <wp:effectExtent l="0" t="0" r="0" b="0"/>
                <wp:wrapTopAndBottom/>
                <wp:docPr id="109" name="矩形 10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8795" cy="311150"/>
                        </a:xfrm>
                        <a:prstGeom prst="rect"/>
                        <a:solidFill>
                          <a:srgbClr val="FF7139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10" o:spid="_x0000_s110" fillcolor="#FF7139" stroked="f" strokeweight="1.0pt" style="position:absolute;&#10;margin-left:1404.65pt;&#10;margin-top:15.0pt;&#10;width:40.850025pt;&#10;height:24.5pt;&#10;z-index:163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10"/>
        <w:rPr>
          <w:b/>
          <w:sz w:val="28"/>
        </w:rPr>
      </w:pPr>
      <w:r>
        <mc:AlternateContent>
          <mc:Choice Requires="wps">
            <w:drawing>
              <wp:anchor distT="0" distB="0" distL="0" distR="0" simplePos="0" relativeHeight="164" behindDoc="1" locked="0" layoutInCell="1" hidden="0" allowOverlap="1">
                <wp:simplePos x="0" y="0"/>
                <wp:positionH relativeFrom="page">
                  <wp:posOffset>8457566</wp:posOffset>
                </wp:positionH>
                <wp:positionV relativeFrom="paragraph">
                  <wp:posOffset>521969</wp:posOffset>
                </wp:positionV>
                <wp:extent cx="909955" cy="546100"/>
                <wp:effectExtent l="0" t="0" r="0" b="0"/>
                <wp:wrapTopAndBottom/>
                <wp:docPr id="111" name="矩形 1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09955" cy="546100"/>
                        </a:xfrm>
                        <a:prstGeom prst="rect"/>
                        <a:solidFill>
                          <a:srgbClr val="9BEDFD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12" o:spid="_x0000_s112" fillcolor="#9BEDFD" stroked="f" strokeweight="1.0pt" style="position:absolute;&#10;margin-left:665.95pt;&#10;margin-top:41.1pt;&#10;width:71.65pt;&#10;height:43.000004pt;&#10;z-index:164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65" behindDoc="1" locked="0" layoutInCell="1" hidden="0" allowOverlap="1">
                <wp:simplePos x="0" y="0"/>
                <wp:positionH relativeFrom="page">
                  <wp:posOffset>10590531</wp:posOffset>
                </wp:positionH>
                <wp:positionV relativeFrom="paragraph">
                  <wp:posOffset>391160</wp:posOffset>
                </wp:positionV>
                <wp:extent cx="1047115" cy="628015"/>
                <wp:effectExtent l="0" t="0" r="0" b="0"/>
                <wp:wrapTopAndBottom/>
                <wp:docPr id="113" name="矩形 1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47115" cy="628015"/>
                        </a:xfrm>
                        <a:prstGeom prst="rect"/>
                        <a:solidFill>
                          <a:srgbClr val="9BEDFD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14" o:spid="_x0000_s114" fillcolor="#9BEDFD" stroked="f" strokeweight="1.0pt" style="position:absolute;&#10;margin-left:833.9pt;&#10;margin-top:30.8pt;&#10;width:82.450035pt;&#10;height:49.450005pt;&#10;z-index:165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66" behindDoc="1" locked="0" layoutInCell="1" hidden="0" allowOverlap="1">
                <wp:simplePos x="0" y="0"/>
                <wp:positionH relativeFrom="page">
                  <wp:posOffset>17926050</wp:posOffset>
                </wp:positionH>
                <wp:positionV relativeFrom="paragraph">
                  <wp:posOffset>238125</wp:posOffset>
                </wp:positionV>
                <wp:extent cx="932814" cy="559434"/>
                <wp:effectExtent l="0" t="0" r="0" b="0"/>
                <wp:wrapTopAndBottom/>
                <wp:docPr id="115" name="矩形 1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32814" cy="559434"/>
                        </a:xfrm>
                        <a:prstGeom prst="rect"/>
                        <a:solidFill>
                          <a:srgbClr val="9BEDFD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16" o:spid="_x0000_s116" fillcolor="#9BEDFD" stroked="f" strokeweight="1.0pt" style="position:absolute;&#10;margin-left:1411.5pt;&#10;margin-top:18.75pt;&#10;width:73.44999pt;&#10;height:44.049995pt;&#10;z-index:166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rPr>
          <w:sz w:val="28"/>
        </w:rPr>
        <w:sectPr>
          <w:type w:val="continuous"/>
          <w:pgSz w:w="31660" w:h="17140" w:orient="landscape"/>
          <w:pgMar w:top="540" w:right="180" w:bottom="280" w:left="1140" w:header="720" w:footer="720" w:gutter="0"/>
          <w:cols w:num="3" w:space="1456" w:equalWidth="0">
            <w:col w:w="3140" w:space="1456"/>
            <w:col w:w="5576" w:space="1789"/>
            <w:col w:w="18379"/>
          </w:cols>
          <w:docGrid w:linePitch="312" w:charSpace="0"/>
        </w:sectPr>
      </w:pPr>
    </w:p>
    <w:p>
      <w:pPr>
        <w:rPr>
          <w:b/>
          <w:sz w:val="20"/>
        </w:rPr>
      </w:pPr>
    </w:p>
    <w:p>
      <w:pPr>
        <w:spacing w:before="10" w:after="1"/>
        <w:rPr>
          <w:b/>
          <w:sz w:val="24"/>
        </w:rPr>
      </w:pPr>
    </w:p>
    <w:p>
      <w:pPr>
        <w:pStyle w:val="15"/>
        <w:tabs>
          <w:tab w:val="left" w:pos="12040"/>
          <w:tab w:val="left" w:pos="15378"/>
          <w:tab w:val="left" w:pos="23300"/>
        </w:tabs>
        <w:ind w:left="8612"/>
      </w:pPr>
      <w:r>
        <mc:AlternateContent>
          <mc:Choice Requires="wps">
            <w:drawing>
              <wp:inline distT="0" distB="0" distL="114298" distR="114298">
                <wp:extent cx="518795" cy="311785"/>
                <wp:effectExtent l="0" t="0" r="0" b="0"/>
                <wp:docPr id="117" name="组合 11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18" name="组合 118"/>
                      <wpg:cNvGrpSpPr/>
                      <wpg:grpSpPr>
                        <a:xfrm rot="0">
                          <a:off x="0" y="0"/>
                          <a:ext cx="518795" cy="311785"/>
                          <a:chOff x="0" y="0"/>
                          <a:chExt cx="518795" cy="31178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19" name="矩形 119"/>
                        <wps:cNvSpPr/>
                        <wps:spPr>
                          <a:xfrm rot="0">
                            <a:off x="0" y="0"/>
                            <a:ext cx="518795" cy="311785"/>
                          </a:xfrm>
                          <a:prstGeom prst="rect"/>
                          <a:solidFill>
                            <a:srgbClr val="FDA063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20" o:spid="_x0000_s120" coordorigin="9752,10019" coordsize="817,491" style="width:40.850002pt;&#10;height:24.550001pt;">
                <v:rect type="#_x0000_t1" id="矩形 121" o:spid="_x0000_s121" style="position:absolute;&#10;left:9752;&#10;top:10019;&#10;width:816;&#10;height:490;" fillcolor="#FDA063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rFonts w:ascii="Times New Roman" w:hAnsi="Times New Roman"/>
          <w:spacing w:val="13"/>
        </w:rPr>
        <w:t xml:space="preserve"> </w:t>
      </w:r>
      <w:r>
        <w:rPr>
          <w:spacing w:val="13"/>
        </w:rPr>
        <mc:AlternateContent>
          <mc:Choice Requires="wps">
            <w:drawing>
              <wp:inline distT="0" distB="0" distL="114298" distR="114298">
                <wp:extent cx="518795" cy="311785"/>
                <wp:effectExtent l="0" t="0" r="0" b="0"/>
                <wp:docPr id="122" name="组合 12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23" name="组合 123"/>
                      <wpg:cNvGrpSpPr/>
                      <wpg:grpSpPr>
                        <a:xfrm rot="0">
                          <a:off x="0" y="0"/>
                          <a:ext cx="518795" cy="311785"/>
                          <a:chOff x="0" y="0"/>
                          <a:chExt cx="518795" cy="31178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24" name="矩形 124"/>
                        <wps:cNvSpPr/>
                        <wps:spPr>
                          <a:xfrm rot="0">
                            <a:off x="0" y="0"/>
                            <a:ext cx="518795" cy="311785"/>
                          </a:xfrm>
                          <a:prstGeom prst="rect"/>
                          <a:solidFill>
                            <a:srgbClr val="FDA063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25" o:spid="_x0000_s125" coordorigin="10650,10019" coordsize="817,491" style="width:40.850002pt;&#10;height:24.550001pt;">
                <v:rect type="#_x0000_t1" id="矩形 126" o:spid="_x0000_s126" style="position:absolute;&#10;left:10650;&#10;top:10019;&#10;width:817;&#10;height:490;" fillcolor="#FDA063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rFonts w:ascii="Times New Roman" w:hAnsi="Times New Roman"/>
          <w:spacing w:val="13"/>
        </w:rPr>
        <w:t xml:space="preserve"> </w:t>
      </w:r>
      <w:r>
        <w:rPr>
          <w:spacing w:val="13"/>
        </w:rPr>
        <mc:AlternateContent>
          <mc:Choice Requires="wps">
            <w:drawing>
              <wp:inline distT="0" distB="0" distL="114298" distR="114298">
                <wp:extent cx="518795" cy="311785"/>
                <wp:effectExtent l="0" t="0" r="0" b="0"/>
                <wp:docPr id="127" name="组合 12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28" name="组合 128"/>
                      <wpg:cNvGrpSpPr/>
                      <wpg:grpSpPr>
                        <a:xfrm rot="0">
                          <a:off x="0" y="0"/>
                          <a:ext cx="518795" cy="311785"/>
                          <a:chOff x="0" y="0"/>
                          <a:chExt cx="518795" cy="31178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29" name="矩形 129"/>
                        <wps:cNvSpPr/>
                        <wps:spPr>
                          <a:xfrm rot="0">
                            <a:off x="0" y="0"/>
                            <a:ext cx="518795" cy="311785"/>
                          </a:xfrm>
                          <a:prstGeom prst="rect"/>
                          <a:solidFill>
                            <a:srgbClr val="FDA063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30" o:spid="_x0000_s130" coordorigin="11548,10019" coordsize="817,491" style="width:40.850002pt;&#10;height:24.550001pt;">
                <v:rect type="#_x0000_t1" id="矩形 131" o:spid="_x0000_s131" style="position:absolute;&#10;left:11548;&#10;top:10019;&#10;width:817;&#10;height:490;" fillcolor="#FDA063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spacing w:val="13"/>
        </w:rPr>
        <w:tab/>
      </w:r>
      <w:r>
        <w:rPr>
          <w:spacing w:val="13"/>
          <w:position w:val="4"/>
        </w:rPr>
        <mc:AlternateContent>
          <mc:Choice Requires="wps">
            <w:drawing>
              <wp:inline distT="0" distB="0" distL="114298" distR="114298">
                <wp:extent cx="518795" cy="311785"/>
                <wp:effectExtent l="0" t="0" r="0" b="0"/>
                <wp:docPr id="132" name="组合 13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3" name="组合 133"/>
                      <wpg:cNvGrpSpPr/>
                      <wpg:grpSpPr>
                        <a:xfrm rot="0">
                          <a:off x="0" y="0"/>
                          <a:ext cx="518795" cy="311785"/>
                          <a:chOff x="0" y="0"/>
                          <a:chExt cx="518795" cy="31178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34" name="矩形 134"/>
                        <wps:cNvSpPr/>
                        <wps:spPr>
                          <a:xfrm rot="0">
                            <a:off x="0" y="0"/>
                            <a:ext cx="518795" cy="311785"/>
                          </a:xfrm>
                          <a:prstGeom prst="rect"/>
                          <a:solidFill>
                            <a:srgbClr val="FDA063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35" o:spid="_x0000_s135" coordorigin="13180,9979" coordsize="817,491" style="width:40.850002pt;&#10;height:24.550001pt;">
                <v:rect type="#_x0000_t1" id="矩形 136" o:spid="_x0000_s136" style="position:absolute;&#10;left:13180;&#10;top:9979;&#10;width:817;&#10;height:490;" fillcolor="#FDA063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rFonts w:ascii="Times New Roman" w:hAnsi="Times New Roman"/>
          <w:spacing w:val="13"/>
          <w:position w:val="4"/>
        </w:rPr>
        <w:t xml:space="preserve"> </w:t>
      </w:r>
      <w:r>
        <w:rPr>
          <w:spacing w:val="13"/>
          <w:position w:val="4"/>
        </w:rPr>
        <mc:AlternateContent>
          <mc:Choice Requires="wps">
            <w:drawing>
              <wp:inline distT="0" distB="0" distL="114298" distR="114298">
                <wp:extent cx="518795" cy="311785"/>
                <wp:effectExtent l="0" t="0" r="0" b="0"/>
                <wp:docPr id="137" name="组合 13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8" name="组合 138"/>
                      <wpg:cNvGrpSpPr/>
                      <wpg:grpSpPr>
                        <a:xfrm rot="0">
                          <a:off x="0" y="0"/>
                          <a:ext cx="518795" cy="311785"/>
                          <a:chOff x="0" y="0"/>
                          <a:chExt cx="518795" cy="31178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39" name="矩形 139"/>
                        <wps:cNvSpPr/>
                        <wps:spPr>
                          <a:xfrm rot="0">
                            <a:off x="0" y="0"/>
                            <a:ext cx="518795" cy="311785"/>
                          </a:xfrm>
                          <a:prstGeom prst="rect"/>
                          <a:solidFill>
                            <a:srgbClr val="FDA063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40" o:spid="_x0000_s140" coordorigin="14078,9979" coordsize="817,491" style="width:40.850002pt;&#10;height:24.550001pt;">
                <v:rect type="#_x0000_t1" id="矩形 141" o:spid="_x0000_s141" style="position:absolute;&#10;left:14078;&#10;top:9979;&#10;width:817;&#10;height:490;" fillcolor="#FDA063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rFonts w:ascii="Times New Roman" w:hAnsi="Times New Roman"/>
          <w:spacing w:val="13"/>
          <w:position w:val="4"/>
        </w:rPr>
        <w:t xml:space="preserve"> </w:t>
      </w:r>
      <w:r>
        <w:rPr>
          <w:spacing w:val="13"/>
          <w:position w:val="4"/>
        </w:rPr>
        <mc:AlternateContent>
          <mc:Choice Requires="wps">
            <w:drawing>
              <wp:inline distT="0" distB="0" distL="114298" distR="114298">
                <wp:extent cx="518795" cy="311785"/>
                <wp:effectExtent l="0" t="0" r="0" b="0"/>
                <wp:docPr id="142" name="组合 14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3" name="组合 143"/>
                      <wpg:cNvGrpSpPr/>
                      <wpg:grpSpPr>
                        <a:xfrm rot="0">
                          <a:off x="0" y="0"/>
                          <a:ext cx="518795" cy="311785"/>
                          <a:chOff x="0" y="0"/>
                          <a:chExt cx="518795" cy="31178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44" name="矩形 144"/>
                        <wps:cNvSpPr/>
                        <wps:spPr>
                          <a:xfrm rot="0">
                            <a:off x="0" y="0"/>
                            <a:ext cx="518795" cy="311785"/>
                          </a:xfrm>
                          <a:prstGeom prst="rect"/>
                          <a:solidFill>
                            <a:srgbClr val="FDA063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45" o:spid="_x0000_s145" coordorigin="14976,9979" coordsize="817,491" style="width:40.850002pt;&#10;height:24.550001pt;">
                <v:rect type="#_x0000_t1" id="矩形 146" o:spid="_x0000_s146" style="position:absolute;&#10;left:14976;&#10;top:9979;&#10;width:816;&#10;height:490;" fillcolor="#FDA063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spacing w:val="13"/>
          <w:position w:val="4"/>
        </w:rPr>
        <w:tab/>
      </w:r>
      <w:r>
        <w:rPr>
          <w:spacing w:val="13"/>
          <w:position w:val="7"/>
        </w:rPr>
        <mc:AlternateContent>
          <mc:Choice Requires="wps">
            <w:drawing>
              <wp:inline distT="0" distB="0" distL="114298" distR="114298">
                <wp:extent cx="518795" cy="311785"/>
                <wp:effectExtent l="0" t="0" r="0" b="0"/>
                <wp:docPr id="147" name="组合 14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8" name="组合 148"/>
                      <wpg:cNvGrpSpPr/>
                      <wpg:grpSpPr>
                        <a:xfrm rot="0">
                          <a:off x="0" y="0"/>
                          <a:ext cx="518795" cy="311785"/>
                          <a:chOff x="0" y="0"/>
                          <a:chExt cx="518795" cy="31178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49" name="矩形 149"/>
                        <wps:cNvSpPr/>
                        <wps:spPr>
                          <a:xfrm rot="0">
                            <a:off x="0" y="0"/>
                            <a:ext cx="518795" cy="311785"/>
                          </a:xfrm>
                          <a:prstGeom prst="rect"/>
                          <a:solidFill>
                            <a:srgbClr val="FDA063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50" o:spid="_x0000_s150" coordorigin="16518,9949" coordsize="817,491" style="width:40.850002pt;&#10;height:24.550001pt;">
                <v:rect type="#_x0000_t1" id="矩形 151" o:spid="_x0000_s151" style="position:absolute;&#10;left:16518;&#10;top:9949;&#10;width:817;&#10;height:490;" fillcolor="#FDA063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rFonts w:ascii="Times New Roman" w:hAnsi="Times New Roman"/>
          <w:spacing w:val="13"/>
          <w:position w:val="7"/>
        </w:rPr>
        <w:t xml:space="preserve"> </w:t>
      </w:r>
      <w:r>
        <w:rPr>
          <w:spacing w:val="13"/>
          <w:position w:val="7"/>
        </w:rPr>
        <mc:AlternateContent>
          <mc:Choice Requires="wps">
            <w:drawing>
              <wp:inline distT="0" distB="0" distL="114298" distR="114298">
                <wp:extent cx="518795" cy="311785"/>
                <wp:effectExtent l="0" t="0" r="0" b="0"/>
                <wp:docPr id="152" name="组合 15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53" name="组合 153"/>
                      <wpg:cNvGrpSpPr/>
                      <wpg:grpSpPr>
                        <a:xfrm rot="0">
                          <a:off x="0" y="0"/>
                          <a:ext cx="518795" cy="311785"/>
                          <a:chOff x="0" y="0"/>
                          <a:chExt cx="518795" cy="31178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54" name="矩形 154"/>
                        <wps:cNvSpPr/>
                        <wps:spPr>
                          <a:xfrm rot="0">
                            <a:off x="0" y="0"/>
                            <a:ext cx="518795" cy="311785"/>
                          </a:xfrm>
                          <a:prstGeom prst="rect"/>
                          <a:solidFill>
                            <a:srgbClr val="FDA063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55" o:spid="_x0000_s155" coordorigin="17416,9949" coordsize="817,491" style="width:40.850002pt;&#10;height:24.550001pt;">
                <v:rect type="#_x0000_t1" id="矩形 156" o:spid="_x0000_s156" style="position:absolute;&#10;left:17416;&#10;top:9949;&#10;width:817;&#10;height:490;" fillcolor="#FDA063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rFonts w:ascii="Times New Roman" w:hAnsi="Times New Roman"/>
          <w:spacing w:val="13"/>
          <w:position w:val="7"/>
        </w:rPr>
        <w:t xml:space="preserve"> </w:t>
      </w:r>
      <w:r>
        <w:rPr>
          <w:spacing w:val="13"/>
          <w:position w:val="7"/>
        </w:rPr>
        <mc:AlternateContent>
          <mc:Choice Requires="wps">
            <w:drawing>
              <wp:inline distT="0" distB="0" distL="114298" distR="114298">
                <wp:extent cx="518795" cy="311785"/>
                <wp:effectExtent l="0" t="0" r="0" b="0"/>
                <wp:docPr id="157" name="组合 15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58" name="组合 158"/>
                      <wpg:cNvGrpSpPr/>
                      <wpg:grpSpPr>
                        <a:xfrm rot="0">
                          <a:off x="0" y="0"/>
                          <a:ext cx="518795" cy="311785"/>
                          <a:chOff x="0" y="0"/>
                          <a:chExt cx="518795" cy="31178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59" name="矩形 159"/>
                        <wps:cNvSpPr/>
                        <wps:spPr>
                          <a:xfrm rot="0">
                            <a:off x="0" y="0"/>
                            <a:ext cx="518795" cy="311785"/>
                          </a:xfrm>
                          <a:prstGeom prst="rect"/>
                          <a:solidFill>
                            <a:srgbClr val="FDA063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60" o:spid="_x0000_s160" coordorigin="18314,9949" coordsize="817,491" style="width:40.850002pt;&#10;height:24.550001pt;">
                <v:rect type="#_x0000_t1" id="矩形 161" o:spid="_x0000_s161" style="position:absolute;&#10;left:18314;&#10;top:9949;&#10;width:817;&#10;height:490;" fillcolor="#FDA063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spacing w:val="13"/>
          <w:position w:val="7"/>
        </w:rPr>
        <w:tab/>
      </w:r>
      <w:r>
        <w:rPr>
          <w:spacing w:val="13"/>
          <w:position w:val="5"/>
        </w:rPr>
        <mc:AlternateContent>
          <mc:Choice Requires="wps">
            <w:drawing>
              <wp:inline distT="0" distB="0" distL="114298" distR="114298">
                <wp:extent cx="541655" cy="325120"/>
                <wp:effectExtent l="0" t="0" r="0" b="0"/>
                <wp:docPr id="162" name="组合 16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63" name="组合 163"/>
                      <wpg:cNvGrpSpPr/>
                      <wpg:grpSpPr>
                        <a:xfrm rot="0">
                          <a:off x="0" y="0"/>
                          <a:ext cx="541655" cy="325120"/>
                          <a:chOff x="0" y="0"/>
                          <a:chExt cx="541655" cy="3251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64" name="矩形 164"/>
                        <wps:cNvSpPr/>
                        <wps:spPr>
                          <a:xfrm rot="0">
                            <a:off x="0" y="0"/>
                            <a:ext cx="541655" cy="325120"/>
                          </a:xfrm>
                          <a:prstGeom prst="rect"/>
                          <a:solidFill>
                            <a:srgbClr val="FDA063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65" o:spid="_x0000_s165" coordorigin="24439,9948" coordsize="853,512" style="width:42.65pt;&#10;height:25.6pt;">
                <v:rect type="#_x0000_t1" id="矩形 166" o:spid="_x0000_s166" style="position:absolute;&#10;left:24439;&#10;top:9948;&#10;width:853;&#10;height:511;" fillcolor="#FDA063" stroked="f" strokeweight="1.0pt">
                  <v:stroke color="#000000"/>
                </v:rect>
                <w10:anchorLock/>
              </v:group>
            </w:pict>
          </mc:Fallback>
        </mc:AlternateConten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3"/>
        <w:rPr>
          <w:b/>
          <w:sz w:val="27"/>
        </w:rPr>
      </w:pPr>
      <w:r>
        <mc:AlternateContent>
          <mc:Choice Requires="wps">
            <w:drawing>
              <wp:anchor distT="0" distB="0" distL="0" distR="0" simplePos="0" relativeHeight="182" behindDoc="1" locked="0" layoutInCell="1" hidden="0" allowOverlap="1">
                <wp:simplePos x="0" y="0"/>
                <wp:positionH relativeFrom="page">
                  <wp:posOffset>6176645</wp:posOffset>
                </wp:positionH>
                <wp:positionV relativeFrom="paragraph">
                  <wp:posOffset>300355</wp:posOffset>
                </wp:positionV>
                <wp:extent cx="541655" cy="325119"/>
                <wp:effectExtent l="0" t="0" r="0" b="0"/>
                <wp:wrapTopAndBottom/>
                <wp:docPr id="167" name="矩形 16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1655" cy="325119"/>
                        </a:xfrm>
                        <a:prstGeom prst="rect"/>
                        <a:solidFill>
                          <a:srgbClr val="3AC09F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68" o:spid="_x0000_s168" fillcolor="#3AC09F" stroked="f" strokeweight="1.0pt" style="position:absolute;&#10;margin-left:486.35pt;&#10;margin-top:23.65pt;&#10;width:42.650017pt;&#10;height:25.599998pt;&#10;z-index:182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83" behindDoc="1" locked="0" layoutInCell="1" hidden="0" allowOverlap="1">
                <wp:simplePos x="0" y="0"/>
                <wp:positionH relativeFrom="page">
                  <wp:posOffset>6769735</wp:posOffset>
                </wp:positionH>
                <wp:positionV relativeFrom="paragraph">
                  <wp:posOffset>300355</wp:posOffset>
                </wp:positionV>
                <wp:extent cx="518794" cy="311149"/>
                <wp:effectExtent l="0" t="0" r="0" b="0"/>
                <wp:wrapTopAndBottom/>
                <wp:docPr id="169" name="矩形 16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8794" cy="311149"/>
                        </a:xfrm>
                        <a:prstGeom prst="rect"/>
                        <a:solidFill>
                          <a:srgbClr val="3AC09F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70" o:spid="_x0000_s170" fillcolor="#3AC09F" stroked="f" strokeweight="1.0pt" style="position:absolute;&#10;margin-left:533.05pt;&#10;margin-top:23.65pt;&#10;width:40.84998pt;&#10;height:24.499996pt;&#10;z-index:183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84" behindDoc="1" locked="0" layoutInCell="1" hidden="0" allowOverlap="1">
                <wp:simplePos x="0" y="0"/>
                <wp:positionH relativeFrom="page">
                  <wp:posOffset>7339965</wp:posOffset>
                </wp:positionH>
                <wp:positionV relativeFrom="paragraph">
                  <wp:posOffset>300355</wp:posOffset>
                </wp:positionV>
                <wp:extent cx="518794" cy="311149"/>
                <wp:effectExtent l="0" t="0" r="0" b="0"/>
                <wp:wrapTopAndBottom/>
                <wp:docPr id="171" name="矩形 17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8794" cy="311149"/>
                        </a:xfrm>
                        <a:prstGeom prst="rect"/>
                        <a:solidFill>
                          <a:srgbClr val="3AC09F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72" o:spid="_x0000_s172" fillcolor="#3AC09F" stroked="f" strokeweight="1.0pt" style="position:absolute;&#10;margin-left:577.95pt;&#10;margin-top:23.65pt;&#10;width:40.84998pt;&#10;height:24.499996pt;&#10;z-index:184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85" behindDoc="1" locked="0" layoutInCell="1" hidden="0" allowOverlap="1">
                <wp:simplePos x="0" y="0"/>
                <wp:positionH relativeFrom="page">
                  <wp:posOffset>8369935</wp:posOffset>
                </wp:positionH>
                <wp:positionV relativeFrom="paragraph">
                  <wp:posOffset>278129</wp:posOffset>
                </wp:positionV>
                <wp:extent cx="518794" cy="311150"/>
                <wp:effectExtent l="0" t="0" r="0" b="0"/>
                <wp:wrapTopAndBottom/>
                <wp:docPr id="173" name="矩形 17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8794" cy="311150"/>
                        </a:xfrm>
                        <a:prstGeom prst="rect"/>
                        <a:solidFill>
                          <a:srgbClr val="3AC09F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74" o:spid="_x0000_s174" fillcolor="#3AC09F" stroked="f" strokeweight="1.0pt" style="position:absolute;&#10;margin-left:659.05pt;&#10;margin-top:21.9pt;&#10;width:40.84998pt;&#10;height:24.5pt;&#10;z-index:185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86" behindDoc="1" locked="0" layoutInCell="1" hidden="0" allowOverlap="1">
                <wp:simplePos x="0" y="0"/>
                <wp:positionH relativeFrom="page">
                  <wp:posOffset>8940165</wp:posOffset>
                </wp:positionH>
                <wp:positionV relativeFrom="paragraph">
                  <wp:posOffset>278129</wp:posOffset>
                </wp:positionV>
                <wp:extent cx="624840" cy="374650"/>
                <wp:effectExtent l="0" t="0" r="0" b="0"/>
                <wp:wrapTopAndBottom/>
                <wp:docPr id="175" name="矩形 17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4840" cy="374650"/>
                        </a:xfrm>
                        <a:prstGeom prst="rect"/>
                        <a:solidFill>
                          <a:srgbClr val="3AC09F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76" o:spid="_x0000_s176" fillcolor="#3AC09F" stroked="f" strokeweight="1.0pt" style="position:absolute;&#10;margin-left:703.95pt;&#10;margin-top:21.9pt;&#10;width:49.200012pt;&#10;height:29.500002pt;&#10;z-index:186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87" behindDoc="1" locked="0" layoutInCell="1" hidden="0" allowOverlap="1">
                <wp:simplePos x="0" y="0"/>
                <wp:positionH relativeFrom="page">
                  <wp:posOffset>9617075</wp:posOffset>
                </wp:positionH>
                <wp:positionV relativeFrom="paragraph">
                  <wp:posOffset>278129</wp:posOffset>
                </wp:positionV>
                <wp:extent cx="624840" cy="374650"/>
                <wp:effectExtent l="0" t="0" r="0" b="0"/>
                <wp:wrapTopAndBottom/>
                <wp:docPr id="177" name="矩形 17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4840" cy="374650"/>
                        </a:xfrm>
                        <a:prstGeom prst="rect"/>
                        <a:solidFill>
                          <a:srgbClr val="3AC09F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78" o:spid="_x0000_s178" fillcolor="#3AC09F" stroked="f" strokeweight="1.0pt" style="position:absolute;&#10;margin-left:757.25pt;&#10;margin-top:21.9pt;&#10;width:49.200012pt;&#10;height:29.500002pt;&#10;z-index:187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88" behindDoc="1" locked="0" layoutInCell="1" hidden="0" allowOverlap="1">
                <wp:simplePos x="0" y="0"/>
                <wp:positionH relativeFrom="page">
                  <wp:posOffset>15519400</wp:posOffset>
                </wp:positionH>
                <wp:positionV relativeFrom="paragraph">
                  <wp:posOffset>277495</wp:posOffset>
                </wp:positionV>
                <wp:extent cx="541020" cy="324485"/>
                <wp:effectExtent l="0" t="0" r="0" b="0"/>
                <wp:wrapTopAndBottom/>
                <wp:docPr id="179" name="矩形 17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1020" cy="324485"/>
                        </a:xfrm>
                        <a:prstGeom prst="rect"/>
                        <a:solidFill>
                          <a:srgbClr val="3AC09F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80" o:spid="_x0000_s180" fillcolor="#3AC09F" stroked="f" strokeweight="1.0pt" style="position:absolute;&#10;margin-left:1222.0pt;&#10;margin-top:21.85pt;&#10;width:42.60003pt;&#10;height:25.55pt;&#10;z-index:188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89" behindDoc="1" locked="0" layoutInCell="1" hidden="0" allowOverlap="1">
                <wp:simplePos x="0" y="0"/>
                <wp:positionH relativeFrom="page">
                  <wp:posOffset>16112489</wp:posOffset>
                </wp:positionH>
                <wp:positionV relativeFrom="paragraph">
                  <wp:posOffset>226059</wp:posOffset>
                </wp:positionV>
                <wp:extent cx="626110" cy="375920"/>
                <wp:effectExtent l="0" t="0" r="0" b="0"/>
                <wp:wrapTopAndBottom/>
                <wp:docPr id="181" name="矩形 18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6110" cy="375920"/>
                        </a:xfrm>
                        <a:prstGeom prst="rect"/>
                        <a:solidFill>
                          <a:srgbClr val="3AC09F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82" o:spid="_x0000_s182" fillcolor="#3AC09F" stroked="f" strokeweight="1.0pt" style="position:absolute;&#10;margin-left:1268.7pt;&#10;margin-top:17.8pt;&#10;width:49.30003pt;&#10;height:29.600002pt;&#10;z-index:189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10"/>
        <w:rPr>
          <w:b/>
          <w:sz w:val="10"/>
        </w:rPr>
      </w:pPr>
      <w:r>
        <mc:AlternateContent>
          <mc:Choice Requires="wps">
            <w:drawing>
              <wp:anchor distT="0" distB="0" distL="0" distR="0" simplePos="0" relativeHeight="190" behindDoc="1" locked="0" layoutInCell="1" hidden="0" allowOverlap="1">
                <wp:simplePos x="0" y="0"/>
                <wp:positionH relativeFrom="page">
                  <wp:posOffset>6191250</wp:posOffset>
                </wp:positionH>
                <wp:positionV relativeFrom="paragraph">
                  <wp:posOffset>111125</wp:posOffset>
                </wp:positionV>
                <wp:extent cx="670559" cy="402590"/>
                <wp:effectExtent l="0" t="0" r="0" b="0"/>
                <wp:wrapTopAndBottom/>
                <wp:docPr id="183" name="矩形 18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0559" cy="402590"/>
                        </a:xfrm>
                        <a:prstGeom prst="rect"/>
                        <a:solidFill>
                          <a:srgbClr val="ED6D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84" o:spid="_x0000_s184" fillcolor="#ED6D00" stroked="f" strokeweight="1.0pt" style="position:absolute;&#10;margin-left:487.5pt;&#10;margin-top:8.75pt;&#10;width:52.79999pt;&#10;height:31.7pt;&#10;z-index:190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91" behindDoc="1" locked="0" layoutInCell="1" hidden="0" allowOverlap="1">
                <wp:simplePos x="0" y="0"/>
                <wp:positionH relativeFrom="page">
                  <wp:posOffset>6913244</wp:posOffset>
                </wp:positionH>
                <wp:positionV relativeFrom="paragraph">
                  <wp:posOffset>111125</wp:posOffset>
                </wp:positionV>
                <wp:extent cx="670559" cy="402590"/>
                <wp:effectExtent l="0" t="0" r="0" b="0"/>
                <wp:wrapTopAndBottom/>
                <wp:docPr id="185" name="矩形 18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0559" cy="402590"/>
                        </a:xfrm>
                        <a:prstGeom prst="rect"/>
                        <a:solidFill>
                          <a:srgbClr val="ED6D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86" o:spid="_x0000_s186" fillcolor="#ED6D00" stroked="f" strokeweight="1.0pt" style="position:absolute;&#10;margin-left:544.35pt;&#10;margin-top:8.75pt;&#10;width:52.79999pt;&#10;height:31.7pt;&#10;z-index:191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92" behindDoc="1" locked="0" layoutInCell="1" hidden="0" allowOverlap="1">
                <wp:simplePos x="0" y="0"/>
                <wp:positionH relativeFrom="page">
                  <wp:posOffset>8369935</wp:posOffset>
                </wp:positionH>
                <wp:positionV relativeFrom="paragraph">
                  <wp:posOffset>105410</wp:posOffset>
                </wp:positionV>
                <wp:extent cx="702945" cy="421640"/>
                <wp:effectExtent l="0" t="0" r="0" b="0"/>
                <wp:wrapTopAndBottom/>
                <wp:docPr id="187" name="矩形 18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2945" cy="421640"/>
                        </a:xfrm>
                        <a:prstGeom prst="rect"/>
                        <a:solidFill>
                          <a:srgbClr val="ED6D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88" o:spid="_x0000_s188" fillcolor="#ED6D00" stroked="f" strokeweight="1.0pt" style="position:absolute;&#10;margin-left:659.05pt;&#10;margin-top:8.3pt;&#10;width:55.350018pt;&#10;height:33.2pt;&#10;z-index:192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93" behindDoc="1" locked="0" layoutInCell="1" hidden="0" allowOverlap="1">
                <wp:simplePos x="0" y="0"/>
                <wp:positionH relativeFrom="page">
                  <wp:posOffset>9124315</wp:posOffset>
                </wp:positionH>
                <wp:positionV relativeFrom="paragraph">
                  <wp:posOffset>105410</wp:posOffset>
                </wp:positionV>
                <wp:extent cx="702944" cy="421640"/>
                <wp:effectExtent l="0" t="0" r="0" b="0"/>
                <wp:wrapTopAndBottom/>
                <wp:docPr id="189" name="矩形 18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2944" cy="421640"/>
                        </a:xfrm>
                        <a:prstGeom prst="rect"/>
                        <a:solidFill>
                          <a:srgbClr val="ED6D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90" o:spid="_x0000_s190" fillcolor="#ED6D00" stroked="f" strokeweight="1.0pt" style="position:absolute;&#10;margin-left:718.45pt;&#10;margin-top:8.3pt;&#10;width:55.34997pt;&#10;height:33.2pt;&#10;z-index:193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94" behindDoc="1" locked="0" layoutInCell="1" hidden="0" allowOverlap="1">
                <wp:simplePos x="0" y="0"/>
                <wp:positionH relativeFrom="page">
                  <wp:posOffset>10488930</wp:posOffset>
                </wp:positionH>
                <wp:positionV relativeFrom="paragraph">
                  <wp:posOffset>105410</wp:posOffset>
                </wp:positionV>
                <wp:extent cx="702945" cy="421640"/>
                <wp:effectExtent l="0" t="0" r="0" b="0"/>
                <wp:wrapTopAndBottom/>
                <wp:docPr id="191" name="矩形 19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2945" cy="421640"/>
                        </a:xfrm>
                        <a:prstGeom prst="rect"/>
                        <a:solidFill>
                          <a:srgbClr val="ED6D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92" o:spid="_x0000_s192" fillcolor="#ED6D00" stroked="f" strokeweight="1.0pt" style="position:absolute;&#10;margin-left:825.9pt;&#10;margin-top:8.3pt;&#10;width:55.350018pt;&#10;height:33.2pt;&#10;z-index:194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95" behindDoc="1" locked="0" layoutInCell="1" hidden="0" allowOverlap="1">
                <wp:simplePos x="0" y="0"/>
                <wp:positionH relativeFrom="page">
                  <wp:posOffset>11243945</wp:posOffset>
                </wp:positionH>
                <wp:positionV relativeFrom="paragraph">
                  <wp:posOffset>105410</wp:posOffset>
                </wp:positionV>
                <wp:extent cx="702945" cy="421640"/>
                <wp:effectExtent l="0" t="0" r="0" b="0"/>
                <wp:wrapTopAndBottom/>
                <wp:docPr id="193" name="矩形 19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2945" cy="421640"/>
                        </a:xfrm>
                        <a:prstGeom prst="rect"/>
                        <a:solidFill>
                          <a:srgbClr val="ED6D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94" o:spid="_x0000_s194" fillcolor="#ED6D00" stroked="f" strokeweight="1.0pt" style="position:absolute;&#10;margin-left:885.35pt;&#10;margin-top:8.3pt;&#10;width:55.350018pt;&#10;height:33.2pt;&#10;z-index:195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96" behindDoc="1" locked="0" layoutInCell="1" hidden="0" allowOverlap="1">
                <wp:simplePos x="0" y="0"/>
                <wp:positionH relativeFrom="page">
                  <wp:posOffset>11998325</wp:posOffset>
                </wp:positionH>
                <wp:positionV relativeFrom="paragraph">
                  <wp:posOffset>105410</wp:posOffset>
                </wp:positionV>
                <wp:extent cx="702945" cy="421640"/>
                <wp:effectExtent l="0" t="0" r="0" b="0"/>
                <wp:wrapTopAndBottom/>
                <wp:docPr id="195" name="矩形 19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2945" cy="421640"/>
                        </a:xfrm>
                        <a:prstGeom prst="rect"/>
                        <a:solidFill>
                          <a:srgbClr val="ED6D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96" o:spid="_x0000_s196" fillcolor="#ED6D00" stroked="f" strokeweight="1.0pt" style="position:absolute;&#10;margin-left:944.74994pt;&#10;margin-top:8.3pt;&#10;width:55.350018pt;&#10;height:33.2pt;&#10;z-index:196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97" behindDoc="1" locked="0" layoutInCell="1" hidden="0" allowOverlap="1">
                <wp:simplePos x="0" y="0"/>
                <wp:positionH relativeFrom="page">
                  <wp:posOffset>12753340</wp:posOffset>
                </wp:positionH>
                <wp:positionV relativeFrom="paragraph">
                  <wp:posOffset>105410</wp:posOffset>
                </wp:positionV>
                <wp:extent cx="702945" cy="421640"/>
                <wp:effectExtent l="0" t="0" r="0" b="0"/>
                <wp:wrapTopAndBottom/>
                <wp:docPr id="197" name="矩形 19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2945" cy="421640"/>
                        </a:xfrm>
                        <a:prstGeom prst="rect"/>
                        <a:solidFill>
                          <a:srgbClr val="ED6D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98" o:spid="_x0000_s198" fillcolor="#ED6D00" stroked="f" strokeweight="1.0pt" style="position:absolute;&#10;margin-left:1004.2pt;&#10;margin-top:8.3pt;&#10;width:55.350018pt;&#10;height:33.2pt;&#10;z-index:197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98" behindDoc="1" locked="0" layoutInCell="1" hidden="0" allowOverlap="1">
                <wp:simplePos x="0" y="0"/>
                <wp:positionH relativeFrom="page">
                  <wp:posOffset>15519400</wp:posOffset>
                </wp:positionH>
                <wp:positionV relativeFrom="paragraph">
                  <wp:posOffset>105410</wp:posOffset>
                </wp:positionV>
                <wp:extent cx="748030" cy="448945"/>
                <wp:effectExtent l="0" t="0" r="0" b="0"/>
                <wp:wrapTopAndBottom/>
                <wp:docPr id="199" name="矩形 19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8030" cy="448945"/>
                        </a:xfrm>
                        <a:prstGeom prst="rect"/>
                        <a:solidFill>
                          <a:srgbClr val="ED6D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00" o:spid="_x0000_s200" fillcolor="#ED6D00" stroked="f" strokeweight="1.0pt" style="position:absolute;&#10;margin-left:1222.0pt;&#10;margin-top:8.3pt;&#10;width:58.900013pt;&#10;height:35.35pt;&#10;z-index:198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99" behindDoc="1" locked="0" layoutInCell="1" hidden="0" allowOverlap="1">
                <wp:simplePos x="0" y="0"/>
                <wp:positionH relativeFrom="page">
                  <wp:posOffset>16318865</wp:posOffset>
                </wp:positionH>
                <wp:positionV relativeFrom="paragraph">
                  <wp:posOffset>105410</wp:posOffset>
                </wp:positionV>
                <wp:extent cx="748030" cy="448945"/>
                <wp:effectExtent l="0" t="0" r="0" b="0"/>
                <wp:wrapTopAndBottom/>
                <wp:docPr id="201" name="矩形 20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8030" cy="448945"/>
                        </a:xfrm>
                        <a:prstGeom prst="rect"/>
                        <a:solidFill>
                          <a:srgbClr val="ED6D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02" o:spid="_x0000_s202" fillcolor="#ED6D00" stroked="f" strokeweight="1.0pt" style="position:absolute;&#10;margin-left:1284.95pt;&#10;margin-top:8.3pt;&#10;width:58.900013pt;&#10;height:35.35pt;&#10;z-index:199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00" behindDoc="1" locked="0" layoutInCell="1" hidden="0" allowOverlap="1">
                <wp:simplePos x="0" y="0"/>
                <wp:positionH relativeFrom="page">
                  <wp:posOffset>17675862</wp:posOffset>
                </wp:positionH>
                <wp:positionV relativeFrom="paragraph">
                  <wp:posOffset>105410</wp:posOffset>
                </wp:positionV>
                <wp:extent cx="725805" cy="435610"/>
                <wp:effectExtent l="0" t="0" r="0" b="0"/>
                <wp:wrapTopAndBottom/>
                <wp:docPr id="203" name="矩形 20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5805" cy="435610"/>
                        </a:xfrm>
                        <a:prstGeom prst="rect"/>
                        <a:solidFill>
                          <a:srgbClr val="ED6D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04" o:spid="_x0000_s204" fillcolor="#ED6D00" stroked="f" strokeweight="1.0pt" style="position:absolute;&#10;margin-left:1391.8pt;&#10;margin-top:8.3pt;&#10;width:57.15001pt;&#10;height:34.300003pt;&#10;z-index:200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01" behindDoc="1" locked="0" layoutInCell="1" hidden="0" allowOverlap="1">
                <wp:simplePos x="0" y="0"/>
                <wp:positionH relativeFrom="page">
                  <wp:posOffset>18453100</wp:posOffset>
                </wp:positionH>
                <wp:positionV relativeFrom="paragraph">
                  <wp:posOffset>105410</wp:posOffset>
                </wp:positionV>
                <wp:extent cx="725805" cy="435610"/>
                <wp:effectExtent l="0" t="0" r="0" b="0"/>
                <wp:wrapTopAndBottom/>
                <wp:docPr id="205" name="矩形 20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5805" cy="435610"/>
                        </a:xfrm>
                        <a:prstGeom prst="rect"/>
                        <a:solidFill>
                          <a:srgbClr val="ED6D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06" o:spid="_x0000_s206" fillcolor="#ED6D00" stroked="f" strokeweight="1.0pt" style="position:absolute;&#10;margin-left:1453.0pt;&#10;margin-top:8.3pt;&#10;width:57.15001pt;&#10;height:34.300003pt;&#10;z-index:201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5"/>
        <w:tabs>
          <w:tab w:val="left" w:pos="12040"/>
          <w:tab w:val="left" w:pos="26695"/>
        </w:tabs>
        <w:ind w:left="8609"/>
      </w:pPr>
      <w:r>
        <w:rPr>
          <w:position w:val="10"/>
        </w:rPr>
        <mc:AlternateContent>
          <mc:Choice Requires="wps">
            <w:drawing>
              <wp:inline distT="0" distB="0" distL="114298" distR="114298">
                <wp:extent cx="670560" cy="402590"/>
                <wp:effectExtent l="0" t="0" r="0" b="0"/>
                <wp:docPr id="207" name="组合 20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8" name="组合 208"/>
                      <wpg:cNvGrpSpPr/>
                      <wpg:grpSpPr>
                        <a:xfrm rot="0">
                          <a:off x="0" y="0"/>
                          <a:ext cx="670560" cy="402590"/>
                          <a:chOff x="0" y="0"/>
                          <a:chExt cx="670560" cy="40259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09" name="矩形 209"/>
                        <wps:cNvSpPr/>
                        <wps:spPr>
                          <a:xfrm rot="0">
                            <a:off x="0" y="0"/>
                            <a:ext cx="670560" cy="402590"/>
                          </a:xfrm>
                          <a:prstGeom prst="rect"/>
                          <a:solidFill>
                            <a:srgbClr val="ED6D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10" o:spid="_x0000_s210" coordorigin="9749,14793" coordsize="1056,634" style="width:52.800003pt;&#10;height:31.7pt;">
                <v:rect type="#_x0000_t1" id="矩形 211" o:spid="_x0000_s211" style="position:absolute;&#10;left:9749;&#10;top:14793;&#10;width:1055;&#10;height:633;" fillcolor="#ED6D00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position w:val="10"/>
        </w:rPr>
        <w:tab/>
      </w:r>
      <w:r>
        <w:rPr>
          <w:position w:val="4"/>
        </w:rPr>
        <mc:AlternateContent>
          <mc:Choice Requires="wps">
            <w:drawing>
              <wp:inline distT="0" distB="0" distL="114298" distR="114298">
                <wp:extent cx="702945" cy="422275"/>
                <wp:effectExtent l="0" t="0" r="0" b="0"/>
                <wp:docPr id="212" name="组合 21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13" name="组合 213"/>
                      <wpg:cNvGrpSpPr/>
                      <wpg:grpSpPr>
                        <a:xfrm rot="0">
                          <a:off x="0" y="0"/>
                          <a:ext cx="702945" cy="422275"/>
                          <a:chOff x="0" y="0"/>
                          <a:chExt cx="702945" cy="42227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14" name="矩形 214"/>
                        <wps:cNvSpPr/>
                        <wps:spPr>
                          <a:xfrm rot="0">
                            <a:off x="0" y="0"/>
                            <a:ext cx="702945" cy="422275"/>
                          </a:xfrm>
                          <a:prstGeom prst="rect"/>
                          <a:solidFill>
                            <a:srgbClr val="ED6D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15" o:spid="_x0000_s215" coordorigin="13180,14822" coordsize="1107,665" style="width:55.350002pt;&#10;height:33.250004pt;">
                <v:rect type="#_x0000_t1" id="矩形 216" o:spid="_x0000_s216" style="position:absolute;&#10;left:13180;&#10;top:14822;&#10;width:1107;&#10;height:665;" fillcolor="#ED6D00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position w:val="4"/>
        </w:rPr>
        <w:tab/>
      </w:r>
      <w:r>
        <mc:AlternateContent>
          <mc:Choice Requires="wps">
            <w:drawing>
              <wp:inline distT="0" distB="0" distL="114298" distR="114298">
                <wp:extent cx="725805" cy="435610"/>
                <wp:effectExtent l="0" t="0" r="0" b="0"/>
                <wp:docPr id="217" name="组合 21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18" name="组合 218"/>
                      <wpg:cNvGrpSpPr/>
                      <wpg:grpSpPr>
                        <a:xfrm rot="0">
                          <a:off x="0" y="0"/>
                          <a:ext cx="725805" cy="435610"/>
                          <a:chOff x="0" y="0"/>
                          <a:chExt cx="725805" cy="43561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19" name="矩形 219"/>
                        <wps:cNvSpPr/>
                        <wps:spPr>
                          <a:xfrm rot="0">
                            <a:off x="0" y="0"/>
                            <a:ext cx="725805" cy="435610"/>
                          </a:xfrm>
                          <a:prstGeom prst="rect"/>
                          <a:solidFill>
                            <a:srgbClr val="ED6D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20" o:spid="_x0000_s220" coordorigin="27835,14841" coordsize="1143,686" style="width:57.15pt;&#10;height:34.300003pt;">
                <v:rect type="#_x0000_t1" id="矩形 221" o:spid="_x0000_s221" style="position:absolute;&#10;left:27835;&#10;top:14841;&#10;width:1143;&#10;height:686;" fillcolor="#ED6D00" stroked="f" strokeweight="1.0pt">
                  <v:stroke color="#000000"/>
                </v:rect>
                <w10:anchorLock/>
              </v:group>
            </w:pict>
          </mc:Fallback>
        </mc:AlternateContent>
      </w:r>
    </w:p>
    <w:p>
      <w:pPr>
        <w:sectPr>
          <w:type w:val="continuous"/>
          <w:pgSz w:w="31660" w:h="17140" w:orient="landscape"/>
          <w:pgMar w:top="540" w:right="180" w:bottom="280" w:left="1140" w:header="720" w:footer="720" w:gutter="0"/>
          <w:docGrid w:linePitch="312" w:charSpace="0"/>
        </w:sectPr>
      </w:pPr>
    </w:p>
    <w:p>
      <w:pPr>
        <w:spacing w:line="94" w:lineRule="exact"/>
        <w:ind w:left="326"/>
        <w:rPr>
          <w:b/>
          <w:sz w:val="13"/>
        </w:rPr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15519400</wp:posOffset>
                </wp:positionH>
                <wp:positionV relativeFrom="paragraph">
                  <wp:posOffset>-1809750</wp:posOffset>
                </wp:positionV>
                <wp:extent cx="915669" cy="549274"/>
                <wp:effectExtent l="0" t="0" r="0" b="0"/>
                <wp:wrapNone/>
                <wp:docPr id="222" name="矩形 22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5669" cy="549274"/>
                        </a:xfrm>
                        <a:prstGeom prst="rect"/>
                        <a:solidFill>
                          <a:srgbClr val="3AC09F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23" o:spid="_x0000_s223" fillcolor="#3AC09F" stroked="f" strokeweight="1.0pt" style="position:absolute;&#10;margin-left:1222.0pt;&#10;margin-top:-142.5pt;&#10;width:72.099976pt;&#10;height:43.249996pt;&#10;z-index:-115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1" locked="0" layoutInCell="1" hidden="0" allowOverlap="1">
                <wp:simplePos x="0" y="0"/>
                <wp:positionH relativeFrom="page">
                  <wp:posOffset>17675862</wp:posOffset>
                </wp:positionH>
                <wp:positionV relativeFrom="paragraph">
                  <wp:posOffset>-1699260</wp:posOffset>
                </wp:positionV>
                <wp:extent cx="725805" cy="435609"/>
                <wp:effectExtent l="0" t="0" r="0" b="0"/>
                <wp:wrapNone/>
                <wp:docPr id="224" name="矩形 22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5805" cy="435609"/>
                        </a:xfrm>
                        <a:prstGeom prst="rect"/>
                        <a:solidFill>
                          <a:srgbClr val="3AC09F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25" o:spid="_x0000_s225" fillcolor="#3AC09F" stroked="f" strokeweight="1.0pt" style="position:absolute;&#10;margin-left:1391.8pt;&#10;margin-top:-133.8pt;&#10;width:57.15001pt;&#10;height:34.299995pt;&#10;z-index:-114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08" behindDoc="0" locked="0" layoutInCell="1" hidden="0" allowOverlap="1">
                <wp:simplePos x="0" y="0"/>
                <wp:positionH relativeFrom="page">
                  <wp:posOffset>3911600</wp:posOffset>
                </wp:positionH>
                <wp:positionV relativeFrom="paragraph">
                  <wp:posOffset>-902335</wp:posOffset>
                </wp:positionV>
                <wp:extent cx="328294" cy="330200"/>
                <wp:effectExtent l="0" t="0" r="0" b="0"/>
                <wp:wrapNone/>
                <wp:docPr id="226" name="组合 22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27" name="组合 227"/>
                      <wpg:cNvGrpSpPr/>
                      <wpg:grpSpPr>
                        <a:xfrm rot="0">
                          <a:off x="0" y="0"/>
                          <a:ext cx="328294" cy="330200"/>
                          <a:chOff x="0" y="0"/>
                          <a:chExt cx="328294" cy="3302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28" name="矩形 228"/>
                        <wps:cNvSpPr/>
                        <wps:spPr>
                          <a:xfrm rot="0">
                            <a:off x="16509" y="18415"/>
                            <a:ext cx="311784" cy="311785"/>
                          </a:xfrm>
                          <a:prstGeom prst="rect"/>
                          <a:solidFill>
                            <a:srgbClr val="EAEAE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29" name="矩形 229"/>
                        <wps:cNvSpPr/>
                        <wps:spPr>
                          <a:xfrm rot="0">
                            <a:off x="0" y="0"/>
                            <a:ext cx="304800" cy="304800"/>
                          </a:xfrm>
                          <a:prstGeom prst="rect"/>
                          <a:solidFill>
                            <a:srgbClr val="FFC2E7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30" name="矩形 230"/>
                        <wps:cNvSpPr/>
                        <wps:spPr>
                          <a:xfrm rot="0">
                            <a:off x="0" y="0"/>
                            <a:ext cx="304800" cy="304800"/>
                          </a:xfrm>
                          <a:prstGeom prst="rect"/>
                          <a:noFill/>
                          <a:ln w="676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232" name="图片 2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78739" y="79375"/>
                            <a:ext cx="147319" cy="14732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33" o:spid="_x0000_s233" coordorigin="6160,14158" coordsize="516,520" style="position:absolute;&#10;margin-left:308.00003pt;&#10;margin-top:-71.05002pt;&#10;width:25.84998pt;&#10;height:26.000036pt;&#10;z-index:208;&#10;mso-position-horizontal:absolute;&#10;mso-position-horizontal-relative:page;&#10;mso-position-vertical:absolute;&#10;mso-wrap-distance-left:8.999863pt;&#10;mso-wrap-distance-right:8.999863pt;">
                <v:rect type="#_x0000_t1" id="矩形 234" o:spid="_x0000_s234" style="position:absolute;&#10;left:6186;&#10;top:14187;&#10;width:490;&#10;height:490;" fillcolor="#EAEAEA" stroked="f" strokeweight="1.0pt">
                  <v:stroke color="#000000"/>
                </v:rect>
                <v:rect type="#_x0000_t1" id="矩形 235" o:spid="_x0000_s235" style="position:absolute;&#10;left:6160;&#10;top:14158;&#10;width:480;&#10;height:480;" fillcolor="#FFC2E7" stroked="f" strokeweight="1.0pt">
                  <v:stroke color="#000000"/>
                </v:rect>
                <v:rect type="#_x0000_t1" id="矩形 236" o:spid="_x0000_s236" style="position:absolute;&#10;left:6160;&#10;top:14158;&#10;width:480;&#10;height:480;" filled="f" stroked="t" strokeweight="0.53268665pt">
                  <v:stroke color="#000000"/>
                </v:rect>
                <v:shape type="#_x0000_t75" id="图片 237" o:spid="_x0000_s237" style="position:absolute;&#10;left:6284;&#10;top:14283;&#10;width:231;&#10;height:232;" filled="f" stroked="f" strokeweight="1.0pt">
                  <v:imagedata r:id="rId11" o:title="3500510001667291651703"/>
                  <o:lock aspectratio="t"/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09" behindDoc="0" locked="0" layoutInCell="1" hidden="0" allowOverlap="1">
                <wp:simplePos x="0" y="0"/>
                <wp:positionH relativeFrom="page">
                  <wp:posOffset>3911600</wp:posOffset>
                </wp:positionH>
                <wp:positionV relativeFrom="paragraph">
                  <wp:posOffset>231140</wp:posOffset>
                </wp:positionV>
                <wp:extent cx="328294" cy="329565"/>
                <wp:effectExtent l="0" t="0" r="0" b="0"/>
                <wp:wrapNone/>
                <wp:docPr id="238" name="组合 23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39" name="组合 239"/>
                      <wpg:cNvGrpSpPr/>
                      <wpg:grpSpPr>
                        <a:xfrm rot="0">
                          <a:off x="0" y="0"/>
                          <a:ext cx="328294" cy="329565"/>
                          <a:chOff x="0" y="0"/>
                          <a:chExt cx="328294" cy="32956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40" name="矩形 240"/>
                        <wps:cNvSpPr/>
                        <wps:spPr>
                          <a:xfrm rot="0">
                            <a:off x="16509" y="17780"/>
                            <a:ext cx="311784" cy="311785"/>
                          </a:xfrm>
                          <a:prstGeom prst="rect"/>
                          <a:solidFill>
                            <a:srgbClr val="EAEAE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41" name="矩形 241"/>
                        <wps:cNvSpPr/>
                        <wps:spPr>
                          <a:xfrm rot="0">
                            <a:off x="0" y="0"/>
                            <a:ext cx="304800" cy="304800"/>
                          </a:xfrm>
                          <a:prstGeom prst="rect"/>
                          <a:solidFill>
                            <a:srgbClr val="FCF35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42" name="矩形 242"/>
                        <wps:cNvSpPr/>
                        <wps:spPr>
                          <a:xfrm rot="0">
                            <a:off x="0" y="0"/>
                            <a:ext cx="304800" cy="304800"/>
                          </a:xfrm>
                          <a:prstGeom prst="rect"/>
                          <a:noFill/>
                          <a:ln w="676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244" name="图片 24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76200" y="60959"/>
                            <a:ext cx="151764" cy="17271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45" o:spid="_x0000_s245" coordorigin="6160,15943" coordsize="516,519" style="position:absolute;&#10;margin-left:308.00003pt;&#10;margin-top:18.20004pt;&#10;width:25.84998pt;&#10;height:25.950005pt;&#10;z-index:209;&#10;mso-position-horizontal:absolute;&#10;mso-position-horizontal-relative:page;&#10;mso-position-vertical:absolute;&#10;mso-wrap-distance-left:8.999863pt;&#10;mso-wrap-distance-right:8.999863pt;">
                <v:rect type="#_x0000_t1" id="矩形 246" o:spid="_x0000_s246" style="position:absolute;&#10;left:6186;&#10;top:15971;&#10;width:490;&#10;height:491;" fillcolor="#EAEAEA" stroked="f" strokeweight="1.0pt">
                  <v:stroke color="#000000"/>
                </v:rect>
                <v:rect type="#_x0000_t1" id="矩形 247" o:spid="_x0000_s247" style="position:absolute;&#10;left:6160;&#10;top:15943;&#10;width:480;&#10;height:480;" fillcolor="#FCF356" stroked="f" strokeweight="1.0pt">
                  <v:stroke color="#000000"/>
                </v:rect>
                <v:rect type="#_x0000_t1" id="矩形 248" o:spid="_x0000_s248" style="position:absolute;&#10;left:6160;&#10;top:15943;&#10;width:480;&#10;height:480;" filled="f" stroked="t" strokeweight="0.53268665pt">
                  <v:stroke color="#000000"/>
                </v:rect>
                <v:shape type="#_x0000_t75" id="图片 249" o:spid="_x0000_s249" style="position:absolute;&#10;left:6280;&#10;top:16039;&#10;width:238;&#10;height:272;" filled="f" stroked="f" strokeweight="1.0pt">
                  <v:imagedata r:id="rId13" o:title="544305101667291651714"/>
                  <o:lock aspectratio="t"/>
                  <v:stroke color="#000000"/>
                </v:shape>
              </v:group>
            </w:pict>
          </mc:Fallback>
        </mc:AlternateContent>
      </w:r>
      <w:r>
        <w:rPr>
          <w:b/>
          <w:color w:val="5949BF"/>
          <w:w w:val="95"/>
          <w:sz w:val="13"/>
        </w:rPr>
        <w:fldChar w:fldCharType="begin"/>
      </w:r>
      <w:r>
        <w:instrText>HYPERLINK "https://muralco.typeform.com/to/CiqaHVat?typeform-source=app.mural.co"</w:instrText>
      </w:r>
      <w:r>
        <w:rPr>
          <w:b/>
          <w:color w:val="5949BF"/>
          <w:w w:val="95"/>
          <w:sz w:val="13"/>
        </w:rPr>
        <w:fldChar w:fldCharType="separate"/>
      </w:r>
      <w:r>
        <w:rPr>
          <w:b/>
          <w:color w:val="5949BF"/>
          <w:w w:val="95"/>
          <w:sz w:val="13"/>
        </w:rPr>
        <w:t>Share</w:t>
      </w:r>
      <w:r>
        <w:rPr>
          <w:b/>
          <w:color w:val="5949BF"/>
          <w:spacing w:val="1"/>
          <w:w w:val="95"/>
          <w:sz w:val="13"/>
        </w:rPr>
        <w:t xml:space="preserve"> </w:t>
      </w:r>
      <w:r>
        <w:rPr>
          <w:b/>
          <w:color w:val="5949BF"/>
          <w:w w:val="95"/>
          <w:sz w:val="13"/>
        </w:rPr>
        <w:t>template</w:t>
      </w:r>
      <w:r>
        <w:rPr>
          <w:b/>
          <w:color w:val="5949BF"/>
          <w:spacing w:val="1"/>
          <w:w w:val="95"/>
          <w:sz w:val="13"/>
        </w:rPr>
        <w:t xml:space="preserve"> </w:t>
      </w:r>
      <w:r>
        <w:rPr>
          <w:b/>
          <w:color w:val="5949BF"/>
          <w:w w:val="95"/>
          <w:sz w:val="13"/>
        </w:rPr>
        <w:t>feedback</w:t>
      </w:r>
      <w:r>
        <w:rPr>
          <w:b/>
          <w:color w:val="5949BF"/>
          <w:w w:val="95"/>
          <w:sz w:val="13"/>
        </w:rPr>
        <w:fldChar w:fldCharType="end"/>
      </w:r>
    </w:p>
    <w:p>
      <w:pPr>
        <w:spacing w:before="10" w:after="40"/>
        <w:rPr>
          <w:b/>
          <w:sz w:val="18"/>
        </w:rPr>
      </w:pPr>
      <w:r>
        <w:br w:type="column"/>
      </w:r>
    </w:p>
    <w:p>
      <w:pPr>
        <w:pStyle w:val="15"/>
        <w:tabs>
          <w:tab w:val="left" w:pos="9821"/>
          <w:tab w:val="left" w:pos="13159"/>
          <w:tab w:val="left" w:pos="21081"/>
          <w:tab w:val="left" w:pos="24476"/>
        </w:tabs>
        <w:ind w:left="6367"/>
      </w:pPr>
      <w:r>
        <w:rPr>
          <w:position w:val="18"/>
        </w:rPr>
        <mc:AlternateContent>
          <mc:Choice Requires="wps">
            <w:drawing>
              <wp:inline distT="0" distB="0" distL="114298" distR="114298">
                <wp:extent cx="670560" cy="402590"/>
                <wp:effectExtent l="0" t="0" r="0" b="0"/>
                <wp:docPr id="250" name="组合 25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51" name="组合 251"/>
                      <wpg:cNvGrpSpPr/>
                      <wpg:grpSpPr>
                        <a:xfrm rot="0">
                          <a:off x="0" y="0"/>
                          <a:ext cx="670560" cy="402590"/>
                          <a:chOff x="0" y="0"/>
                          <a:chExt cx="670560" cy="40259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52" name="矩形 252"/>
                        <wps:cNvSpPr/>
                        <wps:spPr>
                          <a:xfrm rot="0">
                            <a:off x="0" y="0"/>
                            <a:ext cx="670560" cy="402590"/>
                          </a:xfrm>
                          <a:prstGeom prst="rect"/>
                          <a:solidFill>
                            <a:srgbClr val="B2B2B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53" o:spid="_x0000_s253" coordorigin="9726,15878" coordsize="1056,634" style="width:52.800003pt;&#10;height:31.7pt;">
                <v:rect type="#_x0000_t1" id="矩形 254" o:spid="_x0000_s254" style="position:absolute;&#10;left:9726;&#10;top:15878;&#10;width:1055;&#10;height:634;" fillcolor="#B2B2B2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rFonts w:ascii="Times New Roman" w:hAnsi="Times New Roman"/>
          <w:spacing w:val="12"/>
          <w:position w:val="18"/>
        </w:rPr>
        <w:t xml:space="preserve"> </w:t>
      </w:r>
      <w:r>
        <w:rPr>
          <w:spacing w:val="12"/>
          <w:position w:val="18"/>
        </w:rPr>
        <mc:AlternateContent>
          <mc:Choice Requires="wps">
            <w:drawing>
              <wp:inline distT="0" distB="0" distL="114298" distR="114298">
                <wp:extent cx="670560" cy="402590"/>
                <wp:effectExtent l="0" t="0" r="0" b="0"/>
                <wp:docPr id="255" name="组合 25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56" name="组合 256"/>
                      <wpg:cNvGrpSpPr/>
                      <wpg:grpSpPr>
                        <a:xfrm rot="0">
                          <a:off x="0" y="0"/>
                          <a:ext cx="670560" cy="402590"/>
                          <a:chOff x="0" y="0"/>
                          <a:chExt cx="670560" cy="40259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57" name="矩形 257"/>
                        <wps:cNvSpPr/>
                        <wps:spPr>
                          <a:xfrm rot="0">
                            <a:off x="0" y="0"/>
                            <a:ext cx="670560" cy="402590"/>
                          </a:xfrm>
                          <a:prstGeom prst="rect"/>
                          <a:solidFill>
                            <a:srgbClr val="B2B2B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58" o:spid="_x0000_s258" coordorigin="10862,15878" coordsize="1056,634" style="width:52.800003pt;&#10;height:31.7pt;">
                <v:rect type="#_x0000_t1" id="矩形 259" o:spid="_x0000_s259" style="position:absolute;&#10;left:10862;&#10;top:15878;&#10;width:1055;&#10;height:634;" fillcolor="#B2B2B2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spacing w:val="12"/>
          <w:position w:val="18"/>
        </w:rPr>
        <w:tab/>
      </w:r>
      <w:r>
        <w:rPr>
          <w:spacing w:val="12"/>
          <w:position w:val="22"/>
        </w:rPr>
        <mc:AlternateContent>
          <mc:Choice Requires="wps">
            <w:drawing>
              <wp:inline distT="0" distB="0" distL="114298" distR="114298">
                <wp:extent cx="631825" cy="379095"/>
                <wp:effectExtent l="0" t="0" r="0" b="0"/>
                <wp:docPr id="260" name="组合 26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61" name="组合 261"/>
                      <wpg:cNvGrpSpPr/>
                      <wpg:grpSpPr>
                        <a:xfrm rot="0">
                          <a:off x="0" y="0"/>
                          <a:ext cx="631825" cy="379095"/>
                          <a:chOff x="0" y="0"/>
                          <a:chExt cx="631825" cy="3790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62" name="矩形 262"/>
                        <wps:cNvSpPr/>
                        <wps:spPr>
                          <a:xfrm rot="0">
                            <a:off x="0" y="0"/>
                            <a:ext cx="631825" cy="379095"/>
                          </a:xfrm>
                          <a:prstGeom prst="rect"/>
                          <a:solidFill>
                            <a:srgbClr val="B2B2B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63" o:spid="_x0000_s263" coordorigin="13180,15875" coordsize="995,597" style="width:49.75pt;&#10;height:29.85pt;">
                <v:rect type="#_x0000_t1" id="矩形 264" o:spid="_x0000_s264" style="position:absolute;&#10;left:13180;&#10;top:15875;&#10;width:995;&#10;height:597;" fillcolor="#B2B2B2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rFonts w:ascii="Times New Roman" w:hAnsi="Times New Roman"/>
          <w:spacing w:val="11"/>
          <w:position w:val="22"/>
        </w:rPr>
        <w:t xml:space="preserve"> </w:t>
      </w:r>
      <w:r>
        <w:rPr>
          <w:spacing w:val="11"/>
          <w:position w:val="22"/>
        </w:rPr>
        <mc:AlternateContent>
          <mc:Choice Requires="wps">
            <w:drawing>
              <wp:inline distT="0" distB="0" distL="114298" distR="114298">
                <wp:extent cx="631825" cy="379095"/>
                <wp:effectExtent l="0" t="0" r="0" b="0"/>
                <wp:docPr id="265" name="组合 26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66" name="组合 266"/>
                      <wpg:cNvGrpSpPr/>
                      <wpg:grpSpPr>
                        <a:xfrm rot="0">
                          <a:off x="0" y="0"/>
                          <a:ext cx="631825" cy="379095"/>
                          <a:chOff x="0" y="0"/>
                          <a:chExt cx="631825" cy="3790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67" name="矩形 267"/>
                        <wps:cNvSpPr/>
                        <wps:spPr>
                          <a:xfrm rot="0">
                            <a:off x="0" y="0"/>
                            <a:ext cx="631825" cy="379095"/>
                          </a:xfrm>
                          <a:prstGeom prst="rect"/>
                          <a:solidFill>
                            <a:srgbClr val="B2B2B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68" o:spid="_x0000_s268" coordorigin="14253,15875" coordsize="995,597" style="width:49.75pt;&#10;height:29.85pt;">
                <v:rect type="#_x0000_t1" id="矩形 269" o:spid="_x0000_s269" style="position:absolute;&#10;left:14253;&#10;top:15875;&#10;width:995;&#10;height:597;" fillcolor="#B2B2B2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spacing w:val="11"/>
          <w:position w:val="22"/>
        </w:rPr>
        <w:tab/>
      </w:r>
      <w:r>
        <w:rPr>
          <w:spacing w:val="11"/>
          <w:position w:val="16"/>
        </w:rPr>
        <mc:AlternateContent>
          <mc:Choice Requires="wps">
            <w:drawing>
              <wp:inline distT="0" distB="0" distL="114298" distR="114298">
                <wp:extent cx="631825" cy="379095"/>
                <wp:effectExtent l="0" t="0" r="0" b="0"/>
                <wp:docPr id="270" name="组合 27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71" name="组合 271"/>
                      <wpg:cNvGrpSpPr/>
                      <wpg:grpSpPr>
                        <a:xfrm rot="0">
                          <a:off x="0" y="0"/>
                          <a:ext cx="631825" cy="379095"/>
                          <a:chOff x="0" y="0"/>
                          <a:chExt cx="631825" cy="3790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72" name="矩形 272"/>
                        <wps:cNvSpPr/>
                        <wps:spPr>
                          <a:xfrm rot="0">
                            <a:off x="0" y="0"/>
                            <a:ext cx="631825" cy="379095"/>
                          </a:xfrm>
                          <a:prstGeom prst="rect"/>
                          <a:solidFill>
                            <a:srgbClr val="B2B2B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73" o:spid="_x0000_s273" coordorigin="16518,15935" coordsize="995,597" style="width:49.75pt;&#10;height:29.85pt;">
                <v:rect type="#_x0000_t1" id="矩形 274" o:spid="_x0000_s274" style="position:absolute;&#10;left:16518;&#10;top:15935;&#10;width:995;&#10;height:597;" fillcolor="#B2B2B2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rFonts w:ascii="Times New Roman" w:hAnsi="Times New Roman"/>
          <w:spacing w:val="11"/>
          <w:position w:val="16"/>
        </w:rPr>
        <w:t xml:space="preserve"> </w:t>
      </w:r>
      <w:r>
        <w:rPr>
          <w:spacing w:val="11"/>
          <w:position w:val="16"/>
        </w:rPr>
        <mc:AlternateContent>
          <mc:Choice Requires="wps">
            <w:drawing>
              <wp:inline distT="0" distB="0" distL="114298" distR="114298">
                <wp:extent cx="631825" cy="379095"/>
                <wp:effectExtent l="0" t="0" r="0" b="0"/>
                <wp:docPr id="275" name="组合 27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76" name="组合 276"/>
                      <wpg:cNvGrpSpPr/>
                      <wpg:grpSpPr>
                        <a:xfrm rot="0">
                          <a:off x="0" y="0"/>
                          <a:ext cx="631825" cy="379095"/>
                          <a:chOff x="0" y="0"/>
                          <a:chExt cx="631825" cy="3790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77" name="矩形 277"/>
                        <wps:cNvSpPr/>
                        <wps:spPr>
                          <a:xfrm rot="0">
                            <a:off x="0" y="0"/>
                            <a:ext cx="631825" cy="379095"/>
                          </a:xfrm>
                          <a:prstGeom prst="rect"/>
                          <a:solidFill>
                            <a:srgbClr val="B2B2B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78" o:spid="_x0000_s278" coordorigin="17592,15935" coordsize="995,597" style="width:49.75pt;&#10;height:29.85pt;">
                <v:rect type="#_x0000_t1" id="矩形 279" o:spid="_x0000_s279" style="position:absolute;&#10;left:17592;&#10;top:15935;&#10;width:995;&#10;height:597;" fillcolor="#B2B2B2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rFonts w:ascii="Times New Roman" w:hAnsi="Times New Roman"/>
          <w:spacing w:val="11"/>
          <w:position w:val="16"/>
        </w:rPr>
        <w:t xml:space="preserve"> </w:t>
      </w:r>
      <w:r>
        <w:rPr>
          <w:spacing w:val="11"/>
          <w:position w:val="16"/>
        </w:rPr>
        <mc:AlternateContent>
          <mc:Choice Requires="wps">
            <w:drawing>
              <wp:inline distT="0" distB="0" distL="114298" distR="114298">
                <wp:extent cx="631825" cy="379095"/>
                <wp:effectExtent l="0" t="0" r="0" b="0"/>
                <wp:docPr id="280" name="组合 28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81" name="组合 281"/>
                      <wpg:cNvGrpSpPr/>
                      <wpg:grpSpPr>
                        <a:xfrm rot="0">
                          <a:off x="0" y="0"/>
                          <a:ext cx="631825" cy="379095"/>
                          <a:chOff x="0" y="0"/>
                          <a:chExt cx="631825" cy="3790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82" name="矩形 282"/>
                        <wps:cNvSpPr/>
                        <wps:spPr>
                          <a:xfrm rot="0">
                            <a:off x="0" y="0"/>
                            <a:ext cx="631825" cy="379095"/>
                          </a:xfrm>
                          <a:prstGeom prst="rect"/>
                          <a:solidFill>
                            <a:srgbClr val="B2B2B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83" o:spid="_x0000_s283" coordorigin="18666,15935" coordsize="995,597" style="width:49.75pt;&#10;height:29.85pt;">
                <v:rect type="#_x0000_t1" id="矩形 284" o:spid="_x0000_s284" style="position:absolute;&#10;left:18666;&#10;top:15935;&#10;width:995;&#10;height:597;" fillcolor="#B2B2B2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spacing w:val="11"/>
          <w:position w:val="16"/>
        </w:rPr>
        <w:tab/>
      </w:r>
      <w:r>
        <w:rPr>
          <w:spacing w:val="11"/>
          <w:position w:val="11"/>
        </w:rPr>
        <mc:AlternateContent>
          <mc:Choice Requires="wps">
            <w:drawing>
              <wp:inline distT="0" distB="0" distL="114298" distR="114298">
                <wp:extent cx="748030" cy="448945"/>
                <wp:effectExtent l="0" t="0" r="0" b="0"/>
                <wp:docPr id="285" name="组合 28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86" name="组合 286"/>
                      <wpg:cNvGrpSpPr/>
                      <wpg:grpSpPr>
                        <a:xfrm rot="0">
                          <a:off x="0" y="0"/>
                          <a:ext cx="748030" cy="448945"/>
                          <a:chOff x="0" y="0"/>
                          <a:chExt cx="748030" cy="4489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87" name="矩形 287"/>
                        <wps:cNvSpPr/>
                        <wps:spPr>
                          <a:xfrm rot="0">
                            <a:off x="0" y="0"/>
                            <a:ext cx="748030" cy="448945"/>
                          </a:xfrm>
                          <a:prstGeom prst="rect"/>
                          <a:solidFill>
                            <a:srgbClr val="B2B2B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88" o:spid="_x0000_s288" coordorigin="24440,15875" coordsize="1178,707" style="width:58.9pt;&#10;height:35.350002pt;">
                <v:rect type="#_x0000_t1" id="矩形 289" o:spid="_x0000_s289" style="position:absolute;&#10;left:24440;&#10;top:15875;&#10;width:1178;&#10;height:706;" fillcolor="#B2B2B2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rFonts w:ascii="Times New Roman" w:hAnsi="Times New Roman"/>
          <w:spacing w:val="14"/>
          <w:position w:val="11"/>
        </w:rPr>
        <w:t xml:space="preserve"> </w:t>
      </w:r>
      <w:r>
        <w:rPr>
          <w:spacing w:val="14"/>
          <w:position w:val="11"/>
        </w:rPr>
        <mc:AlternateContent>
          <mc:Choice Requires="wps">
            <w:drawing>
              <wp:inline distT="0" distB="0" distL="114298" distR="114298">
                <wp:extent cx="748030" cy="448945"/>
                <wp:effectExtent l="0" t="0" r="0" b="0"/>
                <wp:docPr id="290" name="组合 29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91" name="组合 291"/>
                      <wpg:cNvGrpSpPr/>
                      <wpg:grpSpPr>
                        <a:xfrm rot="0">
                          <a:off x="0" y="0"/>
                          <a:ext cx="748030" cy="448945"/>
                          <a:chOff x="0" y="0"/>
                          <a:chExt cx="748030" cy="4489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92" name="矩形 292"/>
                        <wps:cNvSpPr/>
                        <wps:spPr>
                          <a:xfrm rot="0">
                            <a:off x="0" y="0"/>
                            <a:ext cx="748030" cy="448945"/>
                          </a:xfrm>
                          <a:prstGeom prst="rect"/>
                          <a:solidFill>
                            <a:srgbClr val="B2B2B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93" o:spid="_x0000_s293" coordorigin="25700,15875" coordsize="1178,707" style="width:58.9pt;&#10;height:35.350002pt;">
                <v:rect type="#_x0000_t1" id="矩形 294" o:spid="_x0000_s294" style="position:absolute;&#10;left:25700;&#10;top:15875;&#10;width:1178;&#10;height:706;" fillcolor="#B2B2B2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spacing w:val="14"/>
          <w:position w:val="11"/>
        </w:rPr>
        <w:tab/>
      </w:r>
      <w:r>
        <w:rPr>
          <w:spacing w:val="14"/>
        </w:rPr>
        <mc:AlternateContent>
          <mc:Choice Requires="wps">
            <w:drawing>
              <wp:inline distT="0" distB="0" distL="114298" distR="114298">
                <wp:extent cx="725805" cy="435610"/>
                <wp:effectExtent l="0" t="0" r="0" b="0"/>
                <wp:docPr id="295" name="组合 29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96" name="组合 296"/>
                      <wpg:cNvGrpSpPr/>
                      <wpg:grpSpPr>
                        <a:xfrm rot="0">
                          <a:off x="0" y="0"/>
                          <a:ext cx="725805" cy="435610"/>
                          <a:chOff x="0" y="0"/>
                          <a:chExt cx="725805" cy="43561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97" name="矩形 297"/>
                        <wps:cNvSpPr/>
                        <wps:spPr>
                          <a:xfrm rot="0">
                            <a:off x="0" y="0"/>
                            <a:ext cx="725805" cy="435610"/>
                          </a:xfrm>
                          <a:prstGeom prst="rect"/>
                          <a:solidFill>
                            <a:srgbClr val="B2B2B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98" o:spid="_x0000_s298" coordorigin="27835,16006" coordsize="1143,686" style="width:57.15pt;&#10;height:34.300003pt;">
                <v:rect type="#_x0000_t1" id="矩形 299" o:spid="_x0000_s299" style="position:absolute;&#10;left:27835;&#10;top:16006;&#10;width:1143;&#10;height:685;" fillcolor="#B2B2B2" stroked="f" strokeweight="1.0pt">
                  <v:stroke color="#000000"/>
                </v:rect>
                <w10:anchorLock/>
              </v:group>
            </w:pict>
          </mc:Fallback>
        </mc:AlternateContent>
      </w:r>
      <w:r>
        <w:rPr>
          <w:rFonts w:ascii="Times New Roman" w:hAnsi="Times New Roman"/>
          <w:spacing w:val="9"/>
        </w:rPr>
        <w:t xml:space="preserve"> </w:t>
      </w:r>
      <w:r>
        <w:rPr>
          <w:spacing w:val="9"/>
        </w:rPr>
        <mc:AlternateContent>
          <mc:Choice Requires="wps">
            <w:drawing>
              <wp:inline distT="0" distB="0" distL="114298" distR="114298">
                <wp:extent cx="725805" cy="435610"/>
                <wp:effectExtent l="0" t="0" r="0" b="0"/>
                <wp:docPr id="300" name="组合 30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01" name="组合 301"/>
                      <wpg:cNvGrpSpPr/>
                      <wpg:grpSpPr>
                        <a:xfrm rot="0">
                          <a:off x="0" y="0"/>
                          <a:ext cx="725805" cy="435610"/>
                          <a:chOff x="0" y="0"/>
                          <a:chExt cx="725805" cy="43561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02" name="矩形 302"/>
                        <wps:cNvSpPr/>
                        <wps:spPr>
                          <a:xfrm rot="0">
                            <a:off x="0" y="0"/>
                            <a:ext cx="725805" cy="435610"/>
                          </a:xfrm>
                          <a:prstGeom prst="rect"/>
                          <a:solidFill>
                            <a:srgbClr val="B2B2B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303" o:spid="_x0000_s303" coordorigin="29055,16006" coordsize="1143,686" style="width:57.15pt;&#10;height:34.300003pt;">
                <v:rect type="#_x0000_t1" id="矩形 304" o:spid="_x0000_s304" style="position:absolute;&#10;left:29055;&#10;top:16006;&#10;width:1143;&#10;height:685;" fillcolor="#B2B2B2" stroked="f" strokeweight="1.0pt">
                  <v:stroke color="#000000"/>
                </v:rect>
                <w10:anchorLock/>
              </v:group>
            </w:pict>
          </mc:Fallback>
        </mc:AlternateContent>
      </w:r>
    </w:p>
    <w:p>
      <w:pPr>
        <w:rPr>
          <w:b/>
          <w:sz w:val="18"/>
        </w:rPr>
      </w:pPr>
    </w:p>
    <w:p>
      <w:pPr>
        <w:spacing w:before="5"/>
        <w:rPr>
          <w:b/>
          <w:sz w:val="16"/>
        </w:rPr>
      </w:pPr>
    </w:p>
    <w:p>
      <w:pPr>
        <w:spacing w:before="1" w:line="252" w:lineRule="auto"/>
        <w:ind w:left="326" w:right="26998"/>
        <w:rPr>
          <w:b/>
          <w:sz w:val="15"/>
        </w:rPr>
      </w:pPr>
      <w:r>
        <mc:AlternateContent>
          <mc:Choice Requires="wps">
            <w:drawing>
              <wp:anchor distT="0" distB="0" distL="114298" distR="114298" simplePos="0" relativeHeight="202" behindDoc="0" locked="0" layoutInCell="1" hidden="0" allowOverlap="1">
                <wp:simplePos x="0" y="0"/>
                <wp:positionH relativeFrom="page">
                  <wp:posOffset>6176645</wp:posOffset>
                </wp:positionH>
                <wp:positionV relativeFrom="paragraph">
                  <wp:posOffset>-339090</wp:posOffset>
                </wp:positionV>
                <wp:extent cx="670559" cy="402590"/>
                <wp:effectExtent l="0" t="0" r="0" b="0"/>
                <wp:wrapNone/>
                <wp:docPr id="305" name="矩形 30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0559" cy="402590"/>
                        </a:xfrm>
                        <a:prstGeom prst="rect"/>
                        <a:solidFill>
                          <a:srgbClr val="B2B2B2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06" o:spid="_x0000_s306" fillcolor="#B2B2B2" stroked="f" strokeweight="1.0pt" style="position:absolute;&#10;margin-left:486.35pt;&#10;margin-top:-26.7pt;&#10;width:52.79999pt;&#10;height:31.7pt;&#10;z-index:202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03" behindDoc="0" locked="0" layoutInCell="1" hidden="0" allowOverlap="1">
                <wp:simplePos x="0" y="0"/>
                <wp:positionH relativeFrom="page">
                  <wp:posOffset>8369935</wp:posOffset>
                </wp:positionH>
                <wp:positionV relativeFrom="paragraph">
                  <wp:posOffset>-362585</wp:posOffset>
                </wp:positionV>
                <wp:extent cx="631825" cy="379095"/>
                <wp:effectExtent l="0" t="0" r="0" b="0"/>
                <wp:wrapNone/>
                <wp:docPr id="307" name="矩形 30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1825" cy="379095"/>
                        </a:xfrm>
                        <a:prstGeom prst="rect"/>
                        <a:solidFill>
                          <a:srgbClr val="B2B2B2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08" o:spid="_x0000_s308" fillcolor="#B2B2B2" stroked="f" strokeweight="1.0pt" style="position:absolute;&#10;margin-left:659.05pt;&#10;margin-top:-28.55pt;&#10;width:49.750004pt;&#10;height:29.85pt;&#10;z-index:20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04" behindDoc="0" locked="0" layoutInCell="1" hidden="0" allowOverlap="1">
                <wp:simplePos x="0" y="0"/>
                <wp:positionH relativeFrom="page">
                  <wp:posOffset>15519400</wp:posOffset>
                </wp:positionH>
                <wp:positionV relativeFrom="paragraph">
                  <wp:posOffset>-292735</wp:posOffset>
                </wp:positionV>
                <wp:extent cx="748030" cy="448945"/>
                <wp:effectExtent l="0" t="0" r="0" b="0"/>
                <wp:wrapNone/>
                <wp:docPr id="309" name="矩形 30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8030" cy="448945"/>
                        </a:xfrm>
                        <a:prstGeom prst="rect"/>
                        <a:solidFill>
                          <a:srgbClr val="B2B2B2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10" o:spid="_x0000_s310" fillcolor="#B2B2B2" stroked="f" strokeweight="1.0pt" style="position:absolute;&#10;margin-left:1222.0pt;&#10;margin-top:-23.05pt;&#10;width:58.900013pt;&#10;height:35.35pt;&#10;z-index:204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05" behindDoc="0" locked="0" layoutInCell="1" hidden="0" allowOverlap="1">
                <wp:simplePos x="0" y="0"/>
                <wp:positionH relativeFrom="page">
                  <wp:posOffset>17675862</wp:posOffset>
                </wp:positionH>
                <wp:positionV relativeFrom="paragraph">
                  <wp:posOffset>-223519</wp:posOffset>
                </wp:positionV>
                <wp:extent cx="725805" cy="435609"/>
                <wp:effectExtent l="0" t="0" r="0" b="0"/>
                <wp:wrapNone/>
                <wp:docPr id="311" name="矩形 3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5805" cy="435609"/>
                        </a:xfrm>
                        <a:prstGeom prst="rect"/>
                        <a:solidFill>
                          <a:srgbClr val="B2B2B2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12" o:spid="_x0000_s312" fillcolor="#B2B2B2" stroked="f" strokeweight="1.0pt" style="position:absolute;&#10;margin-left:1391.8pt;&#10;margin-top:-17.6pt;&#10;width:57.15001pt;&#10;height:34.3pt;&#10;z-index:205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06" behindDoc="0" locked="0" layoutInCell="1" hidden="0" allowOverlap="1">
                <wp:simplePos x="0" y="0"/>
                <wp:positionH relativeFrom="page">
                  <wp:posOffset>15519400</wp:posOffset>
                </wp:positionH>
                <wp:positionV relativeFrom="paragraph">
                  <wp:posOffset>-1406525</wp:posOffset>
                </wp:positionV>
                <wp:extent cx="748030" cy="448945"/>
                <wp:effectExtent l="0" t="0" r="0" b="0"/>
                <wp:wrapNone/>
                <wp:docPr id="313" name="矩形 3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8030" cy="448945"/>
                        </a:xfrm>
                        <a:prstGeom prst="rect"/>
                        <a:solidFill>
                          <a:srgbClr val="ED6D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14" o:spid="_x0000_s314" fillcolor="#ED6D00" stroked="f" strokeweight="1.0pt" style="position:absolute;&#10;margin-left:1222.0pt;&#10;margin-top:-110.75pt;&#10;width:58.900013pt;&#10;height:35.35pt;&#10;z-index:206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07" behindDoc="0" locked="0" layoutInCell="1" hidden="0" allowOverlap="1">
                <wp:simplePos x="0" y="0"/>
                <wp:positionH relativeFrom="page">
                  <wp:posOffset>3713480</wp:posOffset>
                </wp:positionH>
                <wp:positionV relativeFrom="paragraph">
                  <wp:posOffset>-7665719</wp:posOffset>
                </wp:positionV>
                <wp:extent cx="16203295" cy="7963534"/>
                <wp:effectExtent l="0" t="0" r="0" b="0"/>
                <wp:wrapNone/>
                <wp:docPr id="315" name="文本框 3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203295" cy="796353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316">
                        <w:txbxContent>
                          <w:tbl>
                            <w:tblPr>
                              <w:jc w:val="left"/>
                              <w:tblInd w:w="7" w:type="dxa"/>
                              <w:tblBorders>
                                <w:top w:val="single" w:sz="6" w:space="0" w:color="DEDEDE"/>
                                <w:left w:val="single" w:sz="6" w:space="0" w:color="DEDEDE"/>
                                <w:bottom w:val="single" w:sz="6" w:space="0" w:color="DEDEDE"/>
                                <w:right w:val="single" w:sz="6" w:space="0" w:color="DEDEDE"/>
                                <w:insideH w:val="single" w:sz="6" w:space="0" w:color="DEDEDE"/>
                                <w:insideV w:val="single" w:sz="6" w:space="0" w:color="DEDEDE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744"/>
                              <w:gridCol w:w="3454"/>
                              <w:gridCol w:w="3338"/>
                              <w:gridCol w:w="7922"/>
                              <w:gridCol w:w="3396"/>
                              <w:gridCol w:w="3647"/>
                            </w:tblGrid>
                            <w:tr>
                              <w:trPr>
                                <w:trHeight w:val="1830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1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ind w:left="568" w:right="1843"/>
                                    <w:jc w:val="center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color w:val="6A82BC"/>
                                      <w:w w:val="115"/>
                                      <w:sz w:val="8"/>
                                    </w:rPr>
                                    <w:t>SCENARIO</w:t>
                                  </w: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67" w:line="269" w:lineRule="auto"/>
                                    <w:ind w:left="568" w:right="1844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1F1F1F"/>
                                      <w:w w:val="104"/>
                                      <w:sz w:val="12"/>
                                    </w:rPr>
                                    <w:t>Browsing, booking,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1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attending,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rating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04"/>
                                      <w:sz w:val="12"/>
                                    </w:rPr>
                                    <w:t>local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8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04"/>
                                      <w:sz w:val="12"/>
                                    </w:rPr>
                                    <w:t>city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8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04"/>
                                      <w:sz w:val="12"/>
                                    </w:rPr>
                                    <w:t>tour</w:t>
                                  </w:r>
                                </w:p>
                              </w:tc>
                              <w:tc>
                                <w:tcPr>
                                  <w:tcW w:w="345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169"/>
                                    <w:ind w:left="199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Entice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75" w:line="269" w:lineRule="auto"/>
                                    <w:ind w:left="199" w:right="19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How</w:t>
                                  </w:r>
                                  <w:r>
                                    <w:rPr>
                                      <w:color w:val="424242"/>
                                      <w:spacing w:val="4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does</w:t>
                                  </w:r>
                                  <w:r>
                                    <w:rPr>
                                      <w:color w:val="424242"/>
                                      <w:spacing w:val="4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someone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initially become aware</w:t>
                                  </w:r>
                                  <w:r>
                                    <w:rPr>
                                      <w:color w:val="424242"/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color w:val="424242"/>
                                      <w:spacing w:val="-5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this</w:t>
                                  </w:r>
                                  <w:r>
                                    <w:rPr>
                                      <w:color w:val="424242"/>
                                      <w:spacing w:val="-5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process?</w:t>
                                  </w:r>
                                </w:p>
                              </w:tc>
                              <w:tc>
                                <w:tcPr>
                                  <w:tcW w:w="3338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172"/>
                                    <w:ind w:left="17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Enter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93" w:line="269" w:lineRule="auto"/>
                                    <w:ind w:left="176" w:right="20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What do people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w w:val="104"/>
                                      <w:sz w:val="12"/>
                                    </w:rPr>
                                    <w:t xml:space="preserve">experience </w:t>
                                  </w: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as they</w:t>
                                  </w:r>
                                  <w:r>
                                    <w:rPr>
                                      <w:color w:val="424242"/>
                                      <w:spacing w:val="-35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begin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process?</w:t>
                                  </w:r>
                                </w:p>
                              </w:tc>
                              <w:tc>
                                <w:tcPr>
                                  <w:tcW w:w="7922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175"/>
                                    <w:ind w:left="223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21"/>
                                    </w:rPr>
                                    <w:t>Engage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93" w:line="269" w:lineRule="auto"/>
                                    <w:ind w:left="223" w:right="6531"/>
                                    <w:jc w:val="bot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spacing w:val="-1"/>
                                      <w:w w:val="104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color w:val="424242"/>
                                      <w:spacing w:val="-9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w w:val="104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24242"/>
                                      <w:spacing w:val="-8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w w:val="104"/>
                                      <w:sz w:val="12"/>
                                    </w:rPr>
                                    <w:t>core</w:t>
                                  </w:r>
                                  <w:r>
                                    <w:rPr>
                                      <w:color w:val="424242"/>
                                      <w:spacing w:val="-8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moments</w:t>
                                  </w:r>
                                  <w:r>
                                    <w:rPr>
                                      <w:color w:val="424242"/>
                                      <w:spacing w:val="-36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in the process, what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happens?</w:t>
                                  </w:r>
                                </w:p>
                              </w:tc>
                              <w:tc>
                                <w:tcPr>
                                  <w:tcW w:w="3396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174"/>
                                    <w:ind w:left="262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Exit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75" w:line="269" w:lineRule="auto"/>
                                    <w:ind w:left="262" w:right="17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What do people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typically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experience</w:t>
                                  </w:r>
                                </w:p>
                                <w:p>
                                  <w:pPr>
                                    <w:pStyle w:val="17"/>
                                    <w:spacing w:line="139" w:lineRule="exact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as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process</w:t>
                                  </w:r>
                                  <w:r>
                                    <w:rPr>
                                      <w:color w:val="424242"/>
                                      <w:spacing w:val="2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finishes?</w:t>
                                  </w:r>
                                </w:p>
                              </w:tc>
                              <w:tc>
                                <w:tcPr>
                                  <w:tcW w:w="3647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174"/>
                                    <w:ind w:left="21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Extend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75" w:line="269" w:lineRule="auto"/>
                                    <w:ind w:left="210" w:right="15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424242"/>
                                      <w:spacing w:val="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happens</w:t>
                                  </w:r>
                                  <w:r>
                                    <w:rPr>
                                      <w:color w:val="424242"/>
                                      <w:spacing w:val="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424242"/>
                                      <w:spacing w:val="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24242"/>
                                      <w:spacing w:val="-3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experience</w:t>
                                  </w:r>
                                  <w:r>
                                    <w:rPr>
                                      <w:color w:val="424242"/>
                                      <w:spacing w:val="-5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is</w:t>
                                  </w:r>
                                  <w:r>
                                    <w:rPr>
                                      <w:color w:val="424242"/>
                                      <w:spacing w:val="-4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4"/>
                                      <w:sz w:val="12"/>
                                    </w:rPr>
                                    <w:t>over?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14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17"/>
                                    <w:spacing w:before="4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ind w:left="96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7"/>
                                    </w:rPr>
                                    <w:t>Steps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55" w:line="269" w:lineRule="auto"/>
                                    <w:ind w:left="969" w:right="9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does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person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(or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group)</w:t>
                                  </w:r>
                                  <w:r>
                                    <w:rPr>
                                      <w:color w:val="2F2F2F"/>
                                      <w:spacing w:val="-35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typically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experience?</w:t>
                                  </w:r>
                                </w:p>
                              </w:tc>
                              <w:tc>
                                <w:tcPr>
                                  <w:tcW w:w="3454" w:type="dxa"/>
                                </w:tcPr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2136"/>
                                    </w:tabs>
                                    <w:spacing w:before="112" w:line="137" w:lineRule="exact"/>
                                    <w:ind w:right="219"/>
                                    <w:jc w:val="right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color w:val="F5F5F5"/>
                                      <w:w w:val="104"/>
                                      <w:position w:val="6"/>
                                      <w:sz w:val="9"/>
                                    </w:rPr>
                                    <w:t>Quick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6"/>
                                      <w:w w:val="104"/>
                                      <w:position w:val="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104"/>
                                      <w:position w:val="6"/>
                                      <w:sz w:val="9"/>
                                    </w:rPr>
                                    <w:t>response</w:t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104"/>
                                      <w:sz w:val="8"/>
                                    </w:rPr>
                                    <w:t>Avoidance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4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104"/>
                                      <w:sz w:val="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5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104"/>
                                      <w:sz w:val="8"/>
                                    </w:rPr>
                                    <w:t>Manual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877"/>
                                      <w:tab w:val="left" w:pos="1912"/>
                                    </w:tabs>
                                    <w:spacing w:line="110" w:lineRule="exact"/>
                                    <w:ind w:right="284"/>
                                    <w:jc w:val="right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color w:val="F5F5F5"/>
                                      <w:w w:val="104"/>
                                      <w:position w:val="5"/>
                                      <w:sz w:val="9"/>
                                    </w:rPr>
                                    <w:t>to</w:t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4"/>
                                      <w:sz w:val="10"/>
                                    </w:rPr>
                                    <w:t>Saves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2"/>
                                      <w:position w:val="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4"/>
                                      <w:sz w:val="10"/>
                                    </w:rPr>
                                    <w:t>Time</w:t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104"/>
                                      <w:sz w:val="8"/>
                                    </w:rPr>
                                    <w:t>visiting to BANKS</w:t>
                                  </w:r>
                                </w:p>
                                <w:p>
                                  <w:pPr>
                                    <w:pStyle w:val="17"/>
                                    <w:spacing w:line="87" w:lineRule="exact"/>
                                    <w:ind w:left="254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F5F5F5"/>
                                      <w:w w:val="104"/>
                                      <w:sz w:val="9"/>
                                    </w:rPr>
                                    <w:t>Banking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5"/>
                                      <w:w w:val="10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104"/>
                                      <w:sz w:val="9"/>
                                    </w:rPr>
                                    <w:t>Queries</w:t>
                                  </w: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11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372"/>
                                      <w:tab w:val="left" w:pos="2435"/>
                                    </w:tabs>
                                    <w:spacing w:line="161" w:lineRule="auto"/>
                                    <w:ind w:left="295"/>
                                    <w:rPr>
                                      <w:b/>
                                      <w:sz w:val="7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6"/>
                                    </w:rPr>
                                    <w:t>Banking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4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6"/>
                                    </w:rPr>
                                    <w:t>chatbots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4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6"/>
                                    </w:rPr>
                                    <w:t>can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4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6"/>
                                    </w:rPr>
                                    <w:t>take</w:t>
                                    <w:tab/>
                                  </w:r>
                                  <w:r>
                                    <w:rPr>
                                      <w:b/>
                                      <w:position w:val="-2"/>
                                      <w:sz w:val="6"/>
                                    </w:rPr>
                                    <w:t>Chatbots help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position w:val="-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2"/>
                                      <w:sz w:val="6"/>
                                    </w:rPr>
                                    <w:t>save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position w:val="-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2"/>
                                      <w:sz w:val="6"/>
                                    </w:rPr>
                                    <w:t>time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position w:val="-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2"/>
                                      <w:sz w:val="6"/>
                                    </w:rPr>
                                    <w:t>by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5"/>
                                      <w:sz w:val="7"/>
                                    </w:rPr>
                                    <w:t>Using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104"/>
                                      <w:position w:val="-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5"/>
                                      <w:sz w:val="7"/>
                                    </w:rPr>
                                    <w:t>chatbots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104"/>
                                      <w:position w:val="-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5"/>
                                      <w:sz w:val="7"/>
                                    </w:rPr>
                                    <w:t>can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433"/>
                                    </w:tabs>
                                    <w:spacing w:line="48" w:lineRule="exact"/>
                                    <w:ind w:left="407"/>
                                    <w:rPr>
                                      <w:b/>
                                      <w:sz w:val="6"/>
                                    </w:rPr>
                                  </w:pP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2"/>
                                      <w:sz w:val="6"/>
                                    </w:rPr>
                                    <w:t>over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4"/>
                                      <w:position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2"/>
                                      <w:sz w:val="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4"/>
                                      <w:position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2"/>
                                      <w:sz w:val="6"/>
                                    </w:rPr>
                                    <w:t>mundane,</w:t>
                                    <w:tab/>
                                  </w:r>
                                  <w:r>
                                    <w:rPr>
                                      <w:b/>
                                      <w:sz w:val="6"/>
                                    </w:rPr>
                                    <w:t>solving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6"/>
                                    </w:rPr>
                                    <w:t>basic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6"/>
                                    </w:rPr>
                                    <w:t>customer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911"/>
                                      <w:tab w:val="left" w:pos="1862"/>
                                    </w:tabs>
                                    <w:spacing w:line="197" w:lineRule="auto"/>
                                    <w:ind w:right="271"/>
                                    <w:jc w:val="right"/>
                                    <w:rPr>
                                      <w:b/>
                                      <w:sz w:val="7"/>
                                    </w:rPr>
                                  </w:pPr>
                                  <w:r>
                                    <w:rPr>
                                      <w:b/>
                                      <w:sz w:val="6"/>
                                    </w:rPr>
                                    <w:t>nonrevenue-</w:t>
                                    <w:tab/>
                                  </w:r>
                                  <w:r>
                                    <w:rPr>
                                      <w:b/>
                                      <w:position w:val="-1"/>
                                      <w:sz w:val="6"/>
                                    </w:rPr>
                                    <w:t>queries,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-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1"/>
                                      <w:sz w:val="6"/>
                                    </w:rPr>
                                    <w:t>so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-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1"/>
                                      <w:sz w:val="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1"/>
                                      <w:sz w:val="6"/>
                                    </w:rPr>
                                    <w:t>customer</w:t>
                                    <w:tab/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7"/>
                                    </w:rPr>
                                    <w:t>avoid</w:t>
                                  </w:r>
                                  <w:r>
                                    <w:rPr>
                                      <w:b/>
                                      <w:spacing w:val="9"/>
                                      <w:position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7"/>
                                    </w:rPr>
                                    <w:t>customers</w:t>
                                  </w:r>
                                  <w:r>
                                    <w:rPr>
                                      <w:b/>
                                      <w:spacing w:val="9"/>
                                      <w:position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7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9"/>
                                      <w:position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7"/>
                                    </w:rPr>
                                    <w:t>visit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034"/>
                                      <w:tab w:val="left" w:pos="2015"/>
                                    </w:tabs>
                                    <w:spacing w:line="78" w:lineRule="exact"/>
                                    <w:ind w:right="302"/>
                                    <w:jc w:val="right"/>
                                    <w:rPr>
                                      <w:b/>
                                      <w:sz w:val="7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position w:val="2"/>
                                      <w:sz w:val="6"/>
                                    </w:rPr>
                                    <w:t>generating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4"/>
                                      <w:position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2"/>
                                      <w:sz w:val="6"/>
                                    </w:rPr>
                                    <w:t>tasks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2"/>
                                      <w:sz w:val="6"/>
                                    </w:rPr>
                                    <w:t>and</w:t>
                                    <w:tab/>
                                  </w:r>
                                  <w:r>
                                    <w:rPr>
                                      <w:b/>
                                      <w:sz w:val="6"/>
                                    </w:rPr>
                                    <w:t>support employees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6"/>
                                    </w:rPr>
                                    <w:t>have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1"/>
                                      <w:sz w:val="7"/>
                                    </w:rPr>
                                    <w:t>banks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4"/>
                                      <w:position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1"/>
                                      <w:sz w:val="7"/>
                                    </w:rPr>
                                    <w:t>each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1"/>
                                      <w:sz w:val="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1"/>
                                      <w:sz w:val="7"/>
                                    </w:rPr>
                                    <w:t>every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201"/>
                                      <w:tab w:val="left" w:pos="2188"/>
                                    </w:tabs>
                                    <w:spacing w:line="82" w:lineRule="exact"/>
                                    <w:ind w:right="347"/>
                                    <w:jc w:val="right"/>
                                    <w:rPr>
                                      <w:b/>
                                      <w:sz w:val="7"/>
                                    </w:rPr>
                                  </w:pPr>
                                  <w:r>
                                    <w:rPr>
                                      <w:b/>
                                      <w:position w:val="2"/>
                                      <w:sz w:val="6"/>
                                    </w:rPr>
                                    <w:t>support</w:t>
                                  </w:r>
                                  <w:r>
                                    <w:rPr>
                                      <w:b/>
                                      <w:spacing w:val="2"/>
                                      <w:position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6"/>
                                    </w:rPr>
                                    <w:t>multiple</w:t>
                                  </w:r>
                                  <w:r>
                                    <w:rPr>
                                      <w:b/>
                                      <w:spacing w:val="3"/>
                                      <w:position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6"/>
                                    </w:rPr>
                                    <w:t>customers</w:t>
                                  </w:r>
                                  <w:r>
                                    <w:rPr>
                                      <w:b/>
                                      <w:spacing w:val="3"/>
                                      <w:position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6"/>
                                    </w:rPr>
                                    <w:t>at</w:t>
                                    <w:tab/>
                                  </w:r>
                                  <w:r>
                                    <w:rPr>
                                      <w:b/>
                                      <w:sz w:val="6"/>
                                    </w:rPr>
                                    <w:t>more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6"/>
                                    </w:rPr>
                                    <w:t>time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6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6"/>
                                    </w:rPr>
                                    <w:t>focus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6"/>
                                    </w:rPr>
                                    <w:t>on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time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physically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and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025"/>
                                      <w:tab w:val="left" w:pos="1997"/>
                                    </w:tabs>
                                    <w:spacing w:line="97" w:lineRule="exact"/>
                                    <w:ind w:right="376"/>
                                    <w:jc w:val="right"/>
                                    <w:rPr>
                                      <w:b/>
                                      <w:sz w:val="7"/>
                                    </w:rPr>
                                  </w:pP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3"/>
                                      <w:sz w:val="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position w:val="3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3"/>
                                      <w:sz w:val="6"/>
                                    </w:rPr>
                                    <w:t>same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4"/>
                                      <w:position w:val="3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3"/>
                                      <w:sz w:val="6"/>
                                    </w:rPr>
                                    <w:t>time.</w:t>
                                    <w:tab/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6"/>
                                    </w:rPr>
                                    <w:t>complex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position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6"/>
                                    </w:rPr>
                                    <w:t>questions</w:t>
                                    <w:tab/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saves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their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effort.</w:t>
                                  </w:r>
                                </w:p>
                              </w:tc>
                              <w:tc>
                                <w:tcPr>
                                  <w:tcW w:w="3338" w:type="dxa"/>
                                </w:tcPr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66"/>
                                    <w:ind w:left="413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9"/>
                                    </w:rPr>
                                    <w:t>Simple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9"/>
                                    </w:rPr>
                                    <w:t>UI</w:t>
                                  </w: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7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line="266" w:lineRule="auto"/>
                                    <w:ind w:left="280" w:right="2017"/>
                                    <w:jc w:val="center"/>
                                    <w:rPr>
                                      <w:b/>
                                      <w:sz w:val="7"/>
                                    </w:rPr>
                                  </w:pPr>
                                  <w:r>
                                    <w:rPr>
                                      <w:b/>
                                      <w:sz w:val="7"/>
                                    </w:rPr>
                                    <w:t>text on a screen to the buttons</w:t>
                                  </w:r>
                                  <w:r>
                                    <w:rPr>
                                      <w:b/>
                                      <w:spacing w:val="-19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and menus that are used to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control a chatbot. The chatbot</w:t>
                                  </w:r>
                                  <w:r>
                                    <w:rPr>
                                      <w:b/>
                                      <w:spacing w:val="-19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UI allows users to send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messages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tell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it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what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they</w:t>
                                  </w:r>
                                  <w:r>
                                    <w:rPr>
                                      <w:b/>
                                      <w:spacing w:val="-18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want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it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do.</w:t>
                                  </w:r>
                                </w:p>
                              </w:tc>
                              <w:tc>
                                <w:tcPr>
                                  <w:tcW w:w="7922" w:type="dxa"/>
                                </w:tcPr>
                                <w:p>
                                  <w:pPr>
                                    <w:pStyle w:val="17"/>
                                    <w:spacing w:before="4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475"/>
                                      <w:tab w:val="left" w:pos="3000"/>
                                      <w:tab w:val="left" w:pos="4211"/>
                                    </w:tabs>
                                    <w:spacing w:line="149" w:lineRule="exact"/>
                                    <w:ind w:left="434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F5F5F5"/>
                                      <w:w w:val="104"/>
                                      <w:position w:val="-1"/>
                                      <w:sz w:val="8"/>
                                    </w:rPr>
                                    <w:t>Asking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1"/>
                                      <w:w w:val="104"/>
                                      <w:position w:val="-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104"/>
                                      <w:position w:val="-1"/>
                                      <w:sz w:val="8"/>
                                    </w:rPr>
                                    <w:t>Query</w:t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104"/>
                                      <w:sz w:val="9"/>
                                    </w:rPr>
                                    <w:t>Personal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6"/>
                                      <w:w w:val="10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104"/>
                                      <w:sz w:val="9"/>
                                    </w:rPr>
                                    <w:t>banking</w:t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104"/>
                                      <w:position w:val="6"/>
                                      <w:sz w:val="9"/>
                                    </w:rPr>
                                    <w:t>Quick</w:t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104"/>
                                      <w:position w:val="3"/>
                                      <w:sz w:val="9"/>
                                    </w:rPr>
                                    <w:t>Customer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4162"/>
                                    </w:tabs>
                                    <w:spacing w:line="144" w:lineRule="auto"/>
                                    <w:ind w:left="2877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information</w:t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-2"/>
                                      <w:sz w:val="9"/>
                                    </w:rPr>
                                    <w:t>comfortable</w:t>
                                  </w: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4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494"/>
                                      <w:tab w:val="left" w:pos="2751"/>
                                    </w:tabs>
                                    <w:spacing w:line="91" w:lineRule="exact"/>
                                    <w:ind w:left="479"/>
                                    <w:rPr>
                                      <w:b/>
                                      <w:sz w:val="6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6"/>
                                    </w:rPr>
                                    <w:t>Asking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6"/>
                                    </w:rPr>
                                    <w:t>Query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2"/>
                                      <w:sz w:val="6"/>
                                    </w:rPr>
                                    <w:t>Banks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2"/>
                                      <w:sz w:val="6"/>
                                    </w:rPr>
                                    <w:t>are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2"/>
                                      <w:sz w:val="6"/>
                                    </w:rPr>
                                    <w:t>opting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2"/>
                                      <w:sz w:val="6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2"/>
                                      <w:sz w:val="6"/>
                                    </w:rPr>
                                    <w:t>chatbots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5"/>
                                      <w:sz w:val="6"/>
                                    </w:rPr>
                                    <w:t>chatbots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position w:val="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5"/>
                                      <w:sz w:val="6"/>
                                    </w:rPr>
                                    <w:t>into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position w:val="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5"/>
                                      <w:sz w:val="6"/>
                                    </w:rPr>
                                    <w:t>their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position w:val="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5"/>
                                      <w:sz w:val="6"/>
                                    </w:rPr>
                                    <w:t>customer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576"/>
                                      <w:tab w:val="left" w:pos="2781"/>
                                      <w:tab w:val="left" w:pos="4010"/>
                                    </w:tabs>
                                    <w:spacing w:line="115" w:lineRule="auto"/>
                                    <w:ind w:left="373"/>
                                    <w:rPr>
                                      <w:b/>
                                      <w:sz w:val="6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position w:val="-4"/>
                                      <w:sz w:val="6"/>
                                    </w:rPr>
                                    <w:t>Customers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-4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4"/>
                                      <w:sz w:val="6"/>
                                    </w:rPr>
                                    <w:t>approach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2"/>
                                      <w:sz w:val="6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position w:val="-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2"/>
                                      <w:sz w:val="6"/>
                                    </w:rPr>
                                    <w:t>create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4"/>
                                      <w:position w:val="-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2"/>
                                      <w:sz w:val="6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4"/>
                                      <w:position w:val="-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2"/>
                                      <w:sz w:val="6"/>
                                    </w:rPr>
                                    <w:t>personalized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6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6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6"/>
                                    </w:rPr>
                                    <w:t>order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6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6"/>
                                    </w:rPr>
                                    <w:t>provide</w:t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2"/>
                                      <w:sz w:val="6"/>
                                    </w:rPr>
                                    <w:t>Customers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5"/>
                                      <w:position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2"/>
                                      <w:sz w:val="6"/>
                                    </w:rPr>
                                    <w:t>can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5"/>
                                      <w:position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2"/>
                                      <w:sz w:val="6"/>
                                    </w:rPr>
                                    <w:t>ask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5"/>
                                      <w:position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2"/>
                                      <w:sz w:val="6"/>
                                    </w:rPr>
                                    <w:t>their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5"/>
                                      <w:position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2"/>
                                      <w:sz w:val="6"/>
                                    </w:rPr>
                                    <w:t>questions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503"/>
                                      <w:tab w:val="left" w:pos="2727"/>
                                      <w:tab w:val="left" w:pos="4013"/>
                                    </w:tabs>
                                    <w:spacing w:line="74" w:lineRule="exact"/>
                                    <w:ind w:left="323"/>
                                    <w:rPr>
                                      <w:b/>
                                      <w:sz w:val="6"/>
                                    </w:rPr>
                                  </w:pPr>
                                  <w:r>
                                    <w:rPr>
                                      <w:b/>
                                      <w:sz w:val="6"/>
                                    </w:rPr>
                                    <w:t>chatbots for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6"/>
                                    </w:rPr>
                                    <w:t>clarification</w:t>
                                    <w:tab/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6"/>
                                    </w:rPr>
                                    <w:t>banking</w:t>
                                  </w:r>
                                  <w:r>
                                    <w:rPr>
                                      <w:b/>
                                      <w:spacing w:val="4"/>
                                      <w:position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6"/>
                                    </w:rPr>
                                    <w:t>experience.</w:t>
                                  </w:r>
                                  <w:r>
                                    <w:rPr>
                                      <w:b/>
                                      <w:spacing w:val="5"/>
                                      <w:position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6"/>
                                    </w:rPr>
                                    <w:t>Banking</w:t>
                                    <w:tab/>
                                  </w:r>
                                  <w:r>
                                    <w:rPr>
                                      <w:b/>
                                      <w:position w:val="5"/>
                                      <w:sz w:val="6"/>
                                    </w:rPr>
                                    <w:t>faster</w:t>
                                  </w:r>
                                  <w:r>
                                    <w:rPr>
                                      <w:b/>
                                      <w:spacing w:val="5"/>
                                      <w:position w:val="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5"/>
                                      <w:sz w:val="6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5"/>
                                      <w:position w:val="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5"/>
                                      <w:sz w:val="6"/>
                                    </w:rPr>
                                    <w:t>cheaper</w:t>
                                  </w:r>
                                  <w:r>
                                    <w:rPr>
                                      <w:b/>
                                      <w:spacing w:val="5"/>
                                      <w:position w:val="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5"/>
                                      <w:sz w:val="6"/>
                                    </w:rPr>
                                    <w:t>assistance</w:t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7"/>
                                      <w:sz w:val="6"/>
                                    </w:rPr>
                                    <w:t>on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95"/>
                                      <w:position w:val="7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7"/>
                                      <w:sz w:val="6"/>
                                    </w:rPr>
                                    <w:t>their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95"/>
                                      <w:position w:val="7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7"/>
                                      <w:sz w:val="6"/>
                                    </w:rPr>
                                    <w:t>convenient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5"/>
                                      <w:position w:val="7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7"/>
                                      <w:sz w:val="6"/>
                                    </w:rPr>
                                    <w:t>devices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95"/>
                                      <w:position w:val="7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7"/>
                                      <w:sz w:val="6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95"/>
                                      <w:position w:val="7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7"/>
                                      <w:sz w:val="6"/>
                                    </w:rPr>
                                    <w:t>any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4054"/>
                                    </w:tabs>
                                    <w:spacing w:line="96" w:lineRule="auto"/>
                                    <w:ind w:left="2829"/>
                                    <w:rPr>
                                      <w:b/>
                                      <w:sz w:val="6"/>
                                    </w:rPr>
                                  </w:pPr>
                                  <w:r>
                                    <w:rPr>
                                      <w:b/>
                                      <w:position w:val="-2"/>
                                      <w:sz w:val="6"/>
                                    </w:rPr>
                                    <w:t>to their clients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position w:val="-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2"/>
                                      <w:sz w:val="6"/>
                                    </w:rPr>
                                    <w:t>who are</w:t>
                                    <w:tab/>
                                  </w:r>
                                  <w:r>
                                    <w:rPr>
                                      <w:b/>
                                      <w:w w:val="90"/>
                                      <w:sz w:val="6"/>
                                    </w:rPr>
                                    <w:t>time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9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6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9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6"/>
                                    </w:rPr>
                                    <w:t>from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9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6"/>
                                    </w:rPr>
                                    <w:t>any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9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6"/>
                                    </w:rPr>
                                    <w:t>location,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9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6"/>
                                    </w:rPr>
                                    <w:t>but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096"/>
                                      <w:tab w:val="left" w:pos="2432"/>
                                      <w:tab w:val="left" w:pos="3657"/>
                                    </w:tabs>
                                    <w:spacing w:line="154" w:lineRule="auto"/>
                                    <w:ind w:right="3024"/>
                                    <w:jc w:val="right"/>
                                    <w:rPr>
                                      <w:b/>
                                      <w:sz w:val="6"/>
                                    </w:rPr>
                                  </w:pPr>
                                  <w:r>
                                    <w:rPr>
                                      <w:b/>
                                      <w:sz w:val="6"/>
                                    </w:rPr>
                                    <w:t>on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6"/>
                                    </w:rPr>
                                    <w:t>their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6"/>
                                    </w:rPr>
                                    <w:t>issues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6"/>
                                    </w:rPr>
                                    <w:t>and</w:t>
                                    <w:tab/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6"/>
                                    </w:rPr>
                                    <w:t>bots</w:t>
                                  </w:r>
                                  <w:r>
                                    <w:rPr>
                                      <w:b/>
                                      <w:spacing w:val="4"/>
                                      <w:position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6"/>
                                    </w:rPr>
                                    <w:t>are</w:t>
                                  </w:r>
                                  <w:r>
                                    <w:rPr>
                                      <w:b/>
                                      <w:spacing w:val="4"/>
                                      <w:position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6"/>
                                    </w:rPr>
                                    <w:t>reducing</w:t>
                                  </w:r>
                                  <w:r>
                                    <w:rPr>
                                      <w:b/>
                                      <w:spacing w:val="3"/>
                                      <w:position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4"/>
                                      <w:position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6"/>
                                    </w:rPr>
                                    <w:t>waiting</w:t>
                                    <w:tab/>
                                  </w:r>
                                  <w:r>
                                    <w:rPr>
                                      <w:b/>
                                      <w:position w:val="-2"/>
                                      <w:sz w:val="6"/>
                                    </w:rPr>
                                    <w:t>becoming</w:t>
                                  </w:r>
                                  <w:r>
                                    <w:rPr>
                                      <w:b/>
                                      <w:spacing w:val="8"/>
                                      <w:position w:val="-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2"/>
                                      <w:sz w:val="6"/>
                                    </w:rPr>
                                    <w:t>increasingly</w:t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sz w:val="6"/>
                                    </w:rPr>
                                    <w:t xml:space="preserve">more importantly,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6"/>
                                    </w:rPr>
                                    <w:t>they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6"/>
                                    </w:rPr>
                                    <w:t>can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6"/>
                                    </w:rPr>
                                    <w:t>ask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075"/>
                                      <w:tab w:val="left" w:pos="2211"/>
                                      <w:tab w:val="left" w:pos="3460"/>
                                    </w:tabs>
                                    <w:spacing w:line="146" w:lineRule="auto"/>
                                    <w:ind w:right="2952"/>
                                    <w:jc w:val="right"/>
                                    <w:rPr>
                                      <w:b/>
                                      <w:sz w:val="6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6"/>
                                    </w:rPr>
                                    <w:t>questions.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1"/>
                                      <w:sz w:val="6"/>
                                    </w:rPr>
                                    <w:t>time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position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1"/>
                                      <w:sz w:val="6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position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1"/>
                                      <w:sz w:val="6"/>
                                    </w:rPr>
                                    <w:t>other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position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1"/>
                                      <w:sz w:val="6"/>
                                    </w:rPr>
                                    <w:t>related</w:t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-2"/>
                                      <w:sz w:val="6"/>
                                    </w:rPr>
                                    <w:t>comfortable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4"/>
                                      <w:position w:val="-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2"/>
                                      <w:sz w:val="6"/>
                                    </w:rPr>
                                    <w:t>with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4"/>
                                      <w:position w:val="-2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2"/>
                                      <w:sz w:val="6"/>
                                    </w:rPr>
                                    <w:t>technology.</w:t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1"/>
                                      <w:sz w:val="6"/>
                                    </w:rPr>
                                    <w:t>queries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5"/>
                                      <w:position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1"/>
                                      <w:sz w:val="6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position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1"/>
                                      <w:sz w:val="6"/>
                                    </w:rPr>
                                    <w:t>many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position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1"/>
                                      <w:sz w:val="6"/>
                                    </w:rPr>
                                    <w:t>times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5"/>
                                      <w:position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1"/>
                                      <w:sz w:val="6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position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1"/>
                                      <w:sz w:val="6"/>
                                    </w:rPr>
                                    <w:t>they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position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1"/>
                                      <w:sz w:val="6"/>
                                    </w:rPr>
                                    <w:t>want.</w:t>
                                  </w:r>
                                </w:p>
                                <w:p>
                                  <w:pPr>
                                    <w:pStyle w:val="17"/>
                                    <w:spacing w:line="53" w:lineRule="exact"/>
                                    <w:ind w:left="1763"/>
                                    <w:rPr>
                                      <w:b/>
                                      <w:sz w:val="6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6"/>
                                    </w:rPr>
                                    <w:t>paperwork.</w:t>
                                  </w:r>
                                </w:p>
                              </w:tc>
                              <w:tc>
                                <w:tcPr>
                                  <w:tcW w:w="3396" w:type="dxa"/>
                                </w:tcPr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9"/>
                                    <w:rPr>
                                      <w:b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line="250" w:lineRule="auto"/>
                                    <w:ind w:left="329" w:right="2626" w:firstLine="1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0"/>
                                    </w:rPr>
                                    <w:t>Received</w:t>
                                  </w:r>
                                  <w:r>
                                    <w:rPr>
                                      <w:b/>
                                      <w:spacing w:val="-26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0"/>
                                    </w:rPr>
                                    <w:t>response</w:t>
                                  </w: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105" w:line="257" w:lineRule="auto"/>
                                    <w:ind w:left="175" w:right="2247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9"/>
                                    </w:rPr>
                                    <w:t>Customer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9"/>
                                    </w:rPr>
                                    <w:t>will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9"/>
                                    </w:rPr>
                                    <w:t>receive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9"/>
                                    </w:rPr>
                                    <w:t>clarification on their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inquiry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soon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they</w:t>
                                  </w:r>
                                  <w:r>
                                    <w:rPr>
                                      <w:b/>
                                      <w:spacing w:val="-2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have finished asking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chatbot.</w:t>
                                  </w:r>
                                </w:p>
                              </w:tc>
                              <w:tc>
                                <w:tcPr>
                                  <w:tcW w:w="3647" w:type="dxa"/>
                                </w:tcPr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104" w:line="250" w:lineRule="auto"/>
                                    <w:ind w:left="505" w:right="2532" w:firstLine="55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Consumer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0"/>
                                    </w:rPr>
                                    <w:t>contentment</w:t>
                                  </w: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7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line="271" w:lineRule="auto"/>
                                    <w:ind w:left="436" w:right="2339"/>
                                    <w:jc w:val="center"/>
                                    <w:rPr>
                                      <w:b/>
                                      <w:sz w:val="6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6"/>
                                    </w:rPr>
                                    <w:t>Once the customer's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104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6"/>
                                    </w:rPr>
                                    <w:t>question is answered, they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104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6"/>
                                    </w:rPr>
                                    <w:t>will be happy. If not, they can</w:t>
                                  </w:r>
                                  <w:r>
                                    <w:rPr>
                                      <w:b/>
                                      <w:spacing w:val="-16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6"/>
                                    </w:rPr>
                                    <w:t>speak with a customer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104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6"/>
                                    </w:rPr>
                                    <w:t>service representative to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104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6"/>
                                    </w:rPr>
                                    <w:t>receive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6"/>
                                    </w:rPr>
                                    <w:t>more information.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9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17"/>
                                    <w:spacing w:before="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ind w:left="96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7"/>
                                    </w:rPr>
                                    <w:t>Interactions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90" w:line="269" w:lineRule="auto"/>
                                    <w:ind w:left="969" w:right="8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interactions</w:t>
                                  </w:r>
                                  <w:r>
                                    <w:rPr>
                                      <w:color w:val="2F2F2F"/>
                                      <w:spacing w:val="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do</w:t>
                                  </w:r>
                                  <w:r>
                                    <w:rPr>
                                      <w:color w:val="2F2F2F"/>
                                      <w:spacing w:val="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2F2F2F"/>
                                      <w:spacing w:val="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have</w:t>
                                  </w:r>
                                  <w:r>
                                    <w:rPr>
                                      <w:color w:val="2F2F2F"/>
                                      <w:spacing w:val="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at</w:t>
                                  </w:r>
                                  <w:r>
                                    <w:rPr>
                                      <w:color w:val="2F2F2F"/>
                                      <w:spacing w:val="-3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each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step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along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way?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139"/>
                                    <w:ind w:left="110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104"/>
                                      <w:sz w:val="12"/>
                                    </w:rPr>
                                    <w:t>People: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-7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Who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do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see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talk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to?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105"/>
                                    <w:ind w:left="110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104"/>
                                      <w:sz w:val="12"/>
                                    </w:rPr>
                                    <w:t>Places: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-6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Where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they?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96" w:line="269" w:lineRule="auto"/>
                                    <w:ind w:left="1109" w:right="2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2"/>
                                    </w:rPr>
                                    <w:t>Things: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digital</w:t>
                                  </w:r>
                                  <w:r>
                                    <w:rPr>
                                      <w:color w:val="2F2F2F"/>
                                      <w:spacing w:val="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touchpoints</w:t>
                                  </w:r>
                                  <w:r>
                                    <w:rPr>
                                      <w:color w:val="2F2F2F"/>
                                      <w:spacing w:val="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3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physical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objects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would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use?</w:t>
                                  </w:r>
                                </w:p>
                              </w:tc>
                              <w:tc>
                                <w:tcPr>
                                  <w:tcW w:w="3454" w:type="dxa"/>
                                </w:tcPr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5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line="112" w:lineRule="exact"/>
                                    <w:ind w:right="1497"/>
                                    <w:jc w:val="right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z w:val="8"/>
                                    </w:rPr>
                                    <w:t>People</w:t>
                                  </w:r>
                                  <w:r>
                                    <w:rPr>
                                      <w:b/>
                                      <w:spacing w:val="9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will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 xml:space="preserve">interact     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1"/>
                                      <w:sz w:val="9"/>
                                    </w:rPr>
                                    <w:t>People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position w:val="-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1"/>
                                      <w:sz w:val="9"/>
                                    </w:rPr>
                                    <w:t>will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position w:val="-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1"/>
                                      <w:sz w:val="9"/>
                                    </w:rPr>
                                    <w:t>interact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751"/>
                                    </w:tabs>
                                    <w:spacing w:line="112" w:lineRule="exact"/>
                                    <w:ind w:right="1491"/>
                                    <w:jc w:val="right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position w:val="3"/>
                                      <w:sz w:val="8"/>
                                    </w:rPr>
                                    <w:t>with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3"/>
                                      <w:sz w:val="8"/>
                                    </w:rPr>
                                    <w:t>virtual</w:t>
                                    <w:tab/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with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9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dashboard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937"/>
                                    </w:tabs>
                                    <w:spacing w:line="182" w:lineRule="auto"/>
                                    <w:ind w:right="1535"/>
                                    <w:jc w:val="right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Banking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assistant.</w:t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-3"/>
                                      <w:sz w:val="9"/>
                                    </w:rPr>
                                    <w:t>on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position w:val="-3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-3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04"/>
                                      <w:position w:val="-3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-3"/>
                                      <w:sz w:val="9"/>
                                    </w:rPr>
                                    <w:t>web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position w:val="-3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3"/>
                                      <w:sz w:val="9"/>
                                    </w:rPr>
                                    <w:t>page.</w:t>
                                  </w: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4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line="250" w:lineRule="auto"/>
                                    <w:ind w:left="1141" w:right="1165" w:firstLine="70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People will use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Watson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Assistant.</w:t>
                                  </w:r>
                                </w:p>
                              </w:tc>
                              <w:tc>
                                <w:tcPr>
                                  <w:tcW w:w="3338" w:type="dxa"/>
                                </w:tcPr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99" w:line="252" w:lineRule="auto"/>
                                    <w:ind w:left="305" w:right="1661"/>
                                    <w:jc w:val="center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Customer will interact with</w:t>
                                  </w:r>
                                  <w:r>
                                    <w:rPr>
                                      <w:b/>
                                      <w:spacing w:val="-29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the various options provide</w:t>
                                  </w:r>
                                  <w:r>
                                    <w:rPr>
                                      <w:b/>
                                      <w:spacing w:val="-29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in the chatbot from which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they choose with which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function they want to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1"/>
                                    </w:rPr>
                                    <w:t>proceed</w:t>
                                  </w:r>
                                </w:p>
                              </w:tc>
                              <w:tc>
                                <w:tcPr>
                                  <w:tcW w:w="7922" w:type="dxa"/>
                                </w:tcPr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6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line="266" w:lineRule="auto"/>
                                    <w:ind w:left="335" w:right="6017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Customer will interact with</w:t>
                                  </w:r>
                                  <w:r>
                                    <w:rPr>
                                      <w:b/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the options available in the</w:t>
                                  </w:r>
                                  <w:r>
                                    <w:rPr>
                                      <w:b/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chatbot from which the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customer and chatbot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engage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do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required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customer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task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fastly</w:t>
                                  </w:r>
                                </w:p>
                              </w:tc>
                              <w:tc>
                                <w:tcPr>
                                  <w:tcW w:w="3396" w:type="dxa"/>
                                </w:tcPr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123" w:line="252" w:lineRule="auto"/>
                                    <w:ind w:left="161" w:right="1956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2"/>
                                    </w:rPr>
                                    <w:t>Customer will interact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2"/>
                                    </w:rPr>
                                    <w:t>with the feedback form</w:t>
                                  </w:r>
                                  <w:r>
                                    <w:rPr>
                                      <w:b/>
                                      <w:spacing w:val="-32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for the session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provided by the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chatbot.</w:t>
                                  </w:r>
                                </w:p>
                              </w:tc>
                              <w:tc>
                                <w:tcPr>
                                  <w:tcW w:w="3647" w:type="dxa"/>
                                </w:tcPr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110" w:line="262" w:lineRule="auto"/>
                                    <w:ind w:left="563" w:right="1682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Customer can exit the</w:t>
                                  </w:r>
                                  <w:r>
                                    <w:rPr>
                                      <w:b/>
                                      <w:spacing w:val="-37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chatbot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access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again if they need the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chatbot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function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again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81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17"/>
                                    <w:spacing w:before="8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ind w:left="95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Goals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9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&amp;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10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motivations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67" w:line="269" w:lineRule="auto"/>
                                    <w:ind w:left="965" w:right="8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At each step, what is a person’s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primary goal or motivation?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(“Help</w:t>
                                  </w:r>
                                  <w:r>
                                    <w:rPr>
                                      <w:color w:val="2F2F2F"/>
                                      <w:spacing w:val="-8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me...”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“Help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me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avoid...”)</w:t>
                                  </w:r>
                                </w:p>
                              </w:tc>
                              <w:tc>
                                <w:tcPr>
                                  <w:tcW w:w="3454" w:type="dxa"/>
                                </w:tcPr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5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918"/>
                                      <w:tab w:val="left" w:pos="1838"/>
                                    </w:tabs>
                                    <w:ind w:right="558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Help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me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clarify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1"/>
                                      <w:sz w:val="9"/>
                                    </w:rPr>
                                    <w:t>Chatbot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04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1"/>
                                      <w:sz w:val="9"/>
                                    </w:rPr>
                                    <w:t>should</w:t>
                                    <w:tab/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9"/>
                                    </w:rPr>
                                    <w:t>Help</w:t>
                                  </w:r>
                                  <w:r>
                                    <w:rPr>
                                      <w:b/>
                                      <w:spacing w:val="3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9"/>
                                    </w:rPr>
                                    <w:t>me</w:t>
                                  </w:r>
                                  <w:r>
                                    <w:rPr>
                                      <w:b/>
                                      <w:spacing w:val="3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9"/>
                                    </w:rPr>
                                    <w:t>avoid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676"/>
                                      <w:tab w:val="left" w:pos="1632"/>
                                    </w:tabs>
                                    <w:spacing w:before="6"/>
                                    <w:ind w:right="352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z w:val="8"/>
                                    </w:rPr>
                                    <w:t>at</w:t>
                                    <w:tab/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cover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all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the</w:t>
                                    <w:tab/>
                                    <w:t>irrelevant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935"/>
                                      <w:tab w:val="left" w:pos="1697"/>
                                    </w:tabs>
                                    <w:spacing w:before="10"/>
                                    <w:ind w:right="417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anytime</w:t>
                                    <w:tab/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query</w:t>
                                    <w:tab/>
                                    <w:t>information.</w:t>
                                  </w:r>
                                </w:p>
                              </w:tc>
                              <w:tc>
                                <w:tcPr>
                                  <w:tcW w:w="3338" w:type="dxa"/>
                                </w:tcPr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10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984"/>
                                    </w:tabs>
                                    <w:spacing w:before="1" w:line="80" w:lineRule="exact"/>
                                    <w:ind w:left="357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9"/>
                                    </w:rPr>
                                    <w:t>Help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0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9"/>
                                    </w:rPr>
                                    <w:t>me</w:t>
                                    <w:tab/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Help me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have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072"/>
                                      <w:tab w:val="left" w:pos="1137"/>
                                      <w:tab w:val="left" w:pos="2035"/>
                                      <w:tab w:val="left" w:pos="2222"/>
                                    </w:tabs>
                                    <w:spacing w:line="168" w:lineRule="auto"/>
                                    <w:ind w:left="443" w:right="690" w:hanging="184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z w:val="9"/>
                                    </w:rPr>
                                    <w:t>avoid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human</w:t>
                                    <w:tab/>
                                  </w:r>
                                  <w:r>
                                    <w:rPr>
                                      <w:b/>
                                      <w:position w:val="6"/>
                                      <w:sz w:val="9"/>
                                    </w:rPr>
                                    <w:t>Help</w:t>
                                  </w:r>
                                  <w:r>
                                    <w:rPr>
                                      <w:b/>
                                      <w:spacing w:val="3"/>
                                      <w:position w:val="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6"/>
                                      <w:sz w:val="9"/>
                                    </w:rPr>
                                    <w:t>me</w:t>
                                  </w:r>
                                  <w:r>
                                    <w:rPr>
                                      <w:b/>
                                      <w:spacing w:val="2"/>
                                      <w:position w:val="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6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3"/>
                                      <w:position w:val="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6"/>
                                      <w:sz w:val="9"/>
                                    </w:rPr>
                                    <w:t>avoid</w:t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more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help</w:t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position w:val="6"/>
                                      <w:sz w:val="9"/>
                                    </w:rPr>
                                    <w:t>waiting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6"/>
                                      <w:sz w:val="9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6"/>
                                      <w:sz w:val="9"/>
                                    </w:rPr>
                                    <w:t>line</w:t>
                                    <w:tab/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conversations</w:t>
                                  </w:r>
                                </w:p>
                              </w:tc>
                              <w:tc>
                                <w:tcPr>
                                  <w:tcW w:w="7922" w:type="dxa"/>
                                </w:tcPr>
                                <w:p>
                                  <w:pPr>
                                    <w:pStyle w:val="17"/>
                                    <w:spacing w:before="6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290"/>
                                      <w:tab w:val="left" w:pos="2056"/>
                                      <w:tab w:val="left" w:pos="2127"/>
                                      <w:tab w:val="left" w:pos="2158"/>
                                    </w:tabs>
                                    <w:spacing w:line="163" w:lineRule="auto"/>
                                    <w:ind w:left="199" w:right="5354" w:hanging="10"/>
                                    <w:jc w:val="both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Bot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should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 xml:space="preserve">be      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4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4"/>
                                      <w:sz w:val="8"/>
                                    </w:rPr>
                                    <w:t>Bot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4"/>
                                      <w:sz w:val="8"/>
                                    </w:rPr>
                                    <w:t>should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4"/>
                                      <w:sz w:val="8"/>
                                    </w:rPr>
                                    <w:t>be</w:t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1"/>
                                      <w:sz w:val="9"/>
                                    </w:rPr>
                                    <w:t>It answers</w:t>
                                  </w:r>
                                  <w:r>
                                    <w:rPr>
                                      <w:b/>
                                      <w:spacing w:val="-24"/>
                                      <w:w w:val="95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able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 xml:space="preserve">answer        </w:t>
                                  </w:r>
                                  <w:r>
                                    <w:rPr>
                                      <w:b/>
                                      <w:spacing w:val="4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4"/>
                                      <w:sz w:val="8"/>
                                    </w:rPr>
                                    <w:t>able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4"/>
                                      <w:sz w:val="8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4"/>
                                      <w:sz w:val="8"/>
                                    </w:rPr>
                                    <w:t>answer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4"/>
                                      <w:sz w:val="8"/>
                                    </w:rPr>
                                    <w:t>loan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9"/>
                                    </w:rPr>
                                    <w:t>customers'</w:t>
                                  </w:r>
                                  <w:r>
                                    <w:rPr>
                                      <w:b/>
                                      <w:spacing w:val="-26"/>
                                      <w:w w:val="10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queries regarding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4"/>
                                      <w:sz w:val="8"/>
                                    </w:rPr>
                                    <w:t>queries</w:t>
                                    <w:tab/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9"/>
                                    </w:rPr>
                                    <w:t>requests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2086"/>
                                    </w:tabs>
                                    <w:spacing w:line="53" w:lineRule="exact"/>
                                    <w:ind w:left="309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net banking</w:t>
                                    <w:tab/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immediately</w:t>
                                  </w: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127"/>
                                      <w:tab w:val="left" w:pos="2025"/>
                                    </w:tabs>
                                    <w:spacing w:before="81" w:line="178" w:lineRule="auto"/>
                                    <w:ind w:left="161"/>
                                    <w:rPr>
                                      <w:b/>
                                      <w:sz w:val="7"/>
                                    </w:rPr>
                                  </w:pPr>
                                  <w:r>
                                    <w:rPr>
                                      <w:b/>
                                      <w:position w:val="-2"/>
                                      <w:sz w:val="9"/>
                                    </w:rPr>
                                    <w:t>Help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-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2"/>
                                      <w:sz w:val="9"/>
                                    </w:rPr>
                                    <w:t>me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-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2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2"/>
                                      <w:sz w:val="9"/>
                                    </w:rPr>
                                    <w:t>clarify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Bot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should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be</w:t>
                                    <w:tab/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Bot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should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be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184"/>
                                      <w:tab w:val="left" w:pos="1986"/>
                                      <w:tab w:val="left" w:pos="2082"/>
                                    </w:tabs>
                                    <w:spacing w:line="161" w:lineRule="auto"/>
                                    <w:ind w:left="1088" w:right="5226" w:hanging="617"/>
                                    <w:rPr>
                                      <w:b/>
                                      <w:sz w:val="7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position w:val="-4"/>
                                      <w:sz w:val="9"/>
                                    </w:rPr>
                                    <w:t>my</w:t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able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guide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a</w:t>
                                    <w:tab/>
                                    <w:tab/>
                                    <w:t>able to guide a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10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customer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create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a</w:t>
                                    <w:tab/>
                                    <w:t>customer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create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206"/>
                                      <w:tab w:val="left" w:pos="2105"/>
                                    </w:tabs>
                                    <w:spacing w:line="95" w:lineRule="exact"/>
                                    <w:ind w:left="387"/>
                                    <w:rPr>
                                      <w:b/>
                                      <w:sz w:val="7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position w:val="1"/>
                                      <w:sz w:val="9"/>
                                    </w:rPr>
                                    <w:t>doubts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bank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account</w:t>
                                    <w:tab/>
                                    <w:t>bank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account</w:t>
                                  </w:r>
                                </w:p>
                              </w:tc>
                              <w:tc>
                                <w:tcPr>
                                  <w:tcW w:w="3396" w:type="dxa"/>
                                </w:tcPr>
                                <w:p>
                                  <w:pPr>
                                    <w:pStyle w:val="17"/>
                                    <w:spacing w:before="6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362"/>
                                    </w:tabs>
                                    <w:spacing w:line="105" w:lineRule="exact"/>
                                    <w:ind w:right="676"/>
                                    <w:jc w:val="center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position w:val="3"/>
                                      <w:sz w:val="7"/>
                                    </w:rPr>
                                    <w:t>It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4"/>
                                      <w:position w:val="3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3"/>
                                      <w:sz w:val="7"/>
                                    </w:rPr>
                                    <w:t>asks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3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3"/>
                                      <w:sz w:val="7"/>
                                    </w:rPr>
                                    <w:t>whether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3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3"/>
                                      <w:sz w:val="7"/>
                                    </w:rPr>
                                    <w:t>our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It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also</w:t>
                                  </w:r>
                                  <w:r>
                                    <w:rPr>
                                      <w:b/>
                                      <w:spacing w:val="4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gives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customers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444"/>
                                    </w:tabs>
                                    <w:spacing w:line="100" w:lineRule="exact"/>
                                    <w:ind w:right="758"/>
                                    <w:jc w:val="center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position w:val="4"/>
                                      <w:sz w:val="7"/>
                                    </w:rPr>
                                    <w:t>doubts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4"/>
                                      <w:position w:val="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4"/>
                                      <w:sz w:val="7"/>
                                    </w:rPr>
                                    <w:t>are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4"/>
                                      <w:sz w:val="7"/>
                                    </w:rPr>
                                    <w:t>cleared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position w:val="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4"/>
                                      <w:sz w:val="7"/>
                                    </w:rPr>
                                    <w:t>or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additional options to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483"/>
                                    </w:tabs>
                                    <w:spacing w:line="163" w:lineRule="auto"/>
                                    <w:ind w:right="797"/>
                                    <w:jc w:val="center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if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we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want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use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the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4"/>
                                      <w:sz w:val="8"/>
                                    </w:rPr>
                                    <w:t>contact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4"/>
                                      <w:sz w:val="8"/>
                                    </w:rPr>
                                    <w:t>their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4"/>
                                      <w:sz w:val="8"/>
                                    </w:rPr>
                                    <w:t>bank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560"/>
                                    </w:tabs>
                                    <w:spacing w:line="154" w:lineRule="auto"/>
                                    <w:ind w:right="875"/>
                                    <w:jc w:val="center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7"/>
                                    </w:rPr>
                                    <w:t>service again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5"/>
                                      <w:sz w:val="8"/>
                                    </w:rPr>
                                    <w:t>branch.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11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line="264" w:lineRule="auto"/>
                                    <w:ind w:left="161" w:right="2434"/>
                                    <w:jc w:val="center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z w:val="8"/>
                                    </w:rPr>
                                    <w:t>It also properly ends</w:t>
                                  </w:r>
                                  <w:r>
                                    <w:rPr>
                                      <w:b/>
                                      <w:spacing w:val="-2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the conversation by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way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farewell</w:t>
                                  </w:r>
                                </w:p>
                              </w:tc>
                              <w:tc>
                                <w:tcPr>
                                  <w:tcW w:w="3647" w:type="dxa"/>
                                </w:tcPr>
                                <w:p>
                                  <w:pPr>
                                    <w:pStyle w:val="17"/>
                                    <w:spacing w:before="9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line="84" w:lineRule="exact"/>
                                    <w:ind w:left="279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chatbot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can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093"/>
                                      <w:tab w:val="left" w:pos="1179"/>
                                      <w:tab w:val="left" w:pos="1262"/>
                                      <w:tab w:val="left" w:pos="2420"/>
                                      <w:tab w:val="left" w:pos="2576"/>
                                    </w:tabs>
                                    <w:spacing w:line="226" w:lineRule="auto"/>
                                    <w:ind w:left="325" w:right="204" w:hanging="100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z w:val="8"/>
                                    </w:rPr>
                                    <w:t>meet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that</w:t>
                                  </w:r>
                                  <w:r>
                                    <w:rPr>
                                      <w:b/>
                                      <w:spacing w:val="9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goal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and</w:t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9"/>
                                    </w:rPr>
                                    <w:t>Customers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position w:val="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9"/>
                                    </w:rPr>
                                    <w:t>are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position w:val="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9"/>
                                    </w:rPr>
                                    <w:t>no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position w:val="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9"/>
                                    </w:rPr>
                                    <w:t>longer</w:t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2"/>
                                      <w:sz w:val="9"/>
                                    </w:rPr>
                                    <w:t>It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position w:val="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2"/>
                                      <w:sz w:val="9"/>
                                    </w:rPr>
                                    <w:t>simplifies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position w:val="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2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position w:val="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2"/>
                                      <w:sz w:val="9"/>
                                    </w:rPr>
                                    <w:t>internal</w:t>
                                  </w:r>
                                  <w:r>
                                    <w:rPr>
                                      <w:b/>
                                      <w:spacing w:val="-23"/>
                                      <w:w w:val="95"/>
                                      <w:position w:val="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enhance their</w:t>
                                    <w:tab/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1"/>
                                      <w:sz w:val="9"/>
                                    </w:rPr>
                                    <w:t>waiting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1"/>
                                      <w:sz w:val="9"/>
                                    </w:rPr>
                                    <w:t>weeks,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1"/>
                                      <w:sz w:val="9"/>
                                    </w:rPr>
                                    <w:t>days,</w:t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9"/>
                                    </w:rPr>
                                    <w:t>organization and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experience</w:t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1"/>
                                      <w:sz w:val="9"/>
                                    </w:rPr>
                                    <w:t>hours, or even minutes for</w:t>
                                    <w:tab/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access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search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for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2687"/>
                                    </w:tabs>
                                    <w:spacing w:line="108" w:lineRule="exact"/>
                                    <w:ind w:left="1140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position w:val="1"/>
                                      <w:sz w:val="9"/>
                                    </w:rPr>
                                    <w:t>an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1"/>
                                      <w:sz w:val="9"/>
                                    </w:rPr>
                                    <w:t>employee to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1"/>
                                      <w:sz w:val="9"/>
                                    </w:rPr>
                                    <w:t>help them.</w:t>
                                    <w:tab/>
                                  </w:r>
                                  <w:r>
                                    <w:rPr>
                                      <w:b/>
                                      <w:sz w:val="9"/>
                                    </w:rPr>
                                    <w:t>information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2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17"/>
                                    <w:spacing w:before="150"/>
                                    <w:ind w:left="95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Positive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1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moments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67" w:line="269" w:lineRule="auto"/>
                                    <w:ind w:left="965" w:right="9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1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steps</w:t>
                                  </w:r>
                                  <w:r>
                                    <w:rPr>
                                      <w:color w:val="2F2F2F"/>
                                      <w:spacing w:val="1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does</w:t>
                                  </w:r>
                                  <w:r>
                                    <w:rPr>
                                      <w:color w:val="2F2F2F"/>
                                      <w:spacing w:val="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color w:val="2F2F2F"/>
                                      <w:spacing w:val="1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typical</w:t>
                                  </w:r>
                                  <w:r>
                                    <w:rPr>
                                      <w:color w:val="2F2F2F"/>
                                      <w:spacing w:val="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person</w:t>
                                  </w:r>
                                  <w:r>
                                    <w:rPr>
                                      <w:color w:val="2F2F2F"/>
                                      <w:spacing w:val="-3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find enjoyable, productive, fun,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sz w:val="12"/>
                                    </w:rPr>
                                    <w:t>motivating,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delightful,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exciting?</w:t>
                                  </w:r>
                                </w:p>
                              </w:tc>
                              <w:tc>
                                <w:tcPr>
                                  <w:tcW w:w="3454" w:type="dxa"/>
                                </w:tcPr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168"/>
                                      <w:tab w:val="left" w:pos="2071"/>
                                    </w:tabs>
                                    <w:spacing w:before="77" w:line="182" w:lineRule="auto"/>
                                    <w:ind w:left="194" w:right="777" w:hanging="13"/>
                                    <w:jc w:val="both"/>
                                    <w:rPr>
                                      <w:b/>
                                      <w:sz w:val="7"/>
                                    </w:rPr>
                                  </w:pP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 xml:space="preserve">The chatbot will be       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They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are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overjoyed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"/>
                                    </w:rPr>
                                    <w:t>if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2"/>
                                      <w:sz w:val="8"/>
                                    </w:rPr>
                                    <w:t>customers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104"/>
                                      <w:position w:val="-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2"/>
                                      <w:sz w:val="8"/>
                                    </w:rPr>
                                    <w:t>are</w:t>
                                  </w:r>
                                  <w:r>
                                    <w:rPr>
                                      <w:b/>
                                      <w:spacing w:val="-23"/>
                                      <w:w w:val="104"/>
                                      <w:position w:val="-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more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enjoyable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to</w:t>
                                    <w:tab/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7"/>
                                    </w:rPr>
                                    <w:t>they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position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7"/>
                                    </w:rPr>
                                    <w:t>discover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position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7"/>
                                    </w:rPr>
                                    <w:t>this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3"/>
                                      <w:sz w:val="8"/>
                                    </w:rPr>
                                    <w:t>eager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104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3"/>
                                      <w:sz w:val="8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104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3"/>
                                      <w:sz w:val="8"/>
                                    </w:rPr>
                                    <w:t>adopt</w:t>
                                  </w:r>
                                  <w:r>
                                    <w:rPr>
                                      <w:b/>
                                      <w:spacing w:val="-23"/>
                                      <w:w w:val="104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customer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if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it's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2"/>
                                      <w:sz w:val="7"/>
                                    </w:rPr>
                                    <w:t>chatbot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4"/>
                                      <w:position w:val="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2"/>
                                      <w:sz w:val="7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4"/>
                                      <w:position w:val="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2"/>
                                      <w:sz w:val="7"/>
                                    </w:rPr>
                                    <w:t>simple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324"/>
                                      <w:tab w:val="left" w:pos="2053"/>
                                    </w:tabs>
                                    <w:spacing w:line="55" w:lineRule="auto"/>
                                    <w:ind w:left="334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position w:val="-5"/>
                                      <w:sz w:val="8"/>
                                    </w:rPr>
                                    <w:t>free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04"/>
                                      <w:position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5"/>
                                      <w:sz w:val="8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04"/>
                                      <w:position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5"/>
                                      <w:sz w:val="8"/>
                                    </w:rPr>
                                    <w:t>use.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position w:val="-2"/>
                                      <w:sz w:val="7"/>
                                    </w:rPr>
                                    <w:t>banking.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new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10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8"/>
                                    </w:rPr>
                                    <w:t>technology</w:t>
                                  </w:r>
                                </w:p>
                              </w:tc>
                              <w:tc>
                                <w:tcPr>
                                  <w:tcW w:w="3338" w:type="dxa"/>
                                </w:tcPr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082"/>
                                      <w:tab w:val="left" w:pos="1233"/>
                                      <w:tab w:val="left" w:pos="2156"/>
                                      <w:tab w:val="left" w:pos="2299"/>
                                    </w:tabs>
                                    <w:spacing w:line="254" w:lineRule="auto"/>
                                    <w:ind w:left="184" w:right="302" w:firstLine="88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Customers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are</w:t>
                                    <w:tab/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When</w:t>
                                  </w:r>
                                  <w:r>
                                    <w:rPr>
                                      <w:b/>
                                      <w:spacing w:val="6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6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consumer</w:t>
                                  </w:r>
                                  <w:r>
                                    <w:rPr>
                                      <w:b/>
                                      <w:spacing w:val="6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 xml:space="preserve">sees       </w:t>
                                  </w:r>
                                  <w:r>
                                    <w:rPr>
                                      <w:b/>
                                      <w:spacing w:val="2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When a consumer</w:t>
                                  </w:r>
                                  <w:r>
                                    <w:rPr>
                                      <w:b/>
                                      <w:spacing w:val="1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sees</w:t>
                                  </w:r>
                                  <w:r>
                                    <w:rPr>
                                      <w:b/>
                                      <w:spacing w:val="-22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excited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about using</w:t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that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there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is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no</w:t>
                                    <w:tab/>
                                    <w:tab/>
                                    <w:t>that there is no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seamless</w:t>
                                  </w:r>
                                  <w:r>
                                    <w:rPr>
                                      <w:b/>
                                      <w:spacing w:val="4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customer</w:t>
                                    <w:tab/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registration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procedure</w:t>
                                    <w:tab/>
                                    <w:t>registration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procedure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156"/>
                                      <w:tab w:val="left" w:pos="2221"/>
                                    </w:tabs>
                                    <w:spacing w:line="95" w:lineRule="exact"/>
                                    <w:ind w:left="398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service.</w:t>
                                    <w:tab/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necessary,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they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are</w:t>
                                    <w:tab/>
                                    <w:t>necessary,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they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are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2422"/>
                                    </w:tabs>
                                    <w:spacing w:before="8"/>
                                    <w:ind w:left="1356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z w:val="8"/>
                                    </w:rPr>
                                    <w:t>relieved.</w:t>
                                    <w:tab/>
                                    <w:t>relieved.</w:t>
                                  </w:r>
                                </w:p>
                              </w:tc>
                              <w:tc>
                                <w:tcPr>
                                  <w:tcW w:w="7922" w:type="dxa"/>
                                </w:tcPr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7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3139"/>
                                      <w:tab w:val="left" w:pos="4922"/>
                                    </w:tabs>
                                    <w:spacing w:line="138" w:lineRule="exact"/>
                                    <w:ind w:left="198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position w:val="6"/>
                                      <w:sz w:val="11"/>
                                    </w:rPr>
                                    <w:t>chatbot UI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position w:val="6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6"/>
                                      <w:sz w:val="11"/>
                                    </w:rPr>
                                    <w:t>should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position w:val="6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6"/>
                                      <w:sz w:val="11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position w:val="6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6"/>
                                      <w:sz w:val="11"/>
                                    </w:rPr>
                                    <w:t>easy</w:t>
                                    <w:tab/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16"/>
                                      <w:shd w:val="clear" w:color="auto" w:fill="3AC09F"/>
                                    </w:rPr>
                                    <w:t>Customers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1"/>
                                      <w:sz w:val="16"/>
                                      <w:shd w:val="clear" w:color="auto" w:fill="3AC09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16"/>
                                      <w:shd w:val="clear" w:color="auto" w:fill="3AC09F"/>
                                    </w:rPr>
                                    <w:t>are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1"/>
                                    </w:rPr>
                                    <w:t>Customers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1"/>
                                    </w:rPr>
                                    <w:t>enjoy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739"/>
                                    </w:tabs>
                                    <w:spacing w:before="6" w:line="96" w:lineRule="auto"/>
                                    <w:ind w:left="78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position w:val="-2"/>
                                      <w:sz w:val="11"/>
                                    </w:rPr>
                                    <w:t>to</w:t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9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3"/>
                                    </w:rPr>
                                    <w:t>customer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9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3"/>
                                    </w:rPr>
                                    <w:t>will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9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3"/>
                                    </w:rPr>
                                    <w:t>be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670"/>
                                    </w:tabs>
                                    <w:spacing w:line="137" w:lineRule="exact"/>
                                    <w:ind w:left="287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use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understand.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It</w:t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1"/>
                                      <w:sz w:val="13"/>
                                    </w:rPr>
                                    <w:t>happy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5"/>
                                      <w:position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1"/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5"/>
                                      <w:position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1"/>
                                      <w:sz w:val="13"/>
                                    </w:rPr>
                                    <w:t>get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5"/>
                                      <w:position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1"/>
                                      <w:sz w:val="13"/>
                                    </w:rPr>
                                    <w:t>an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5"/>
                                      <w:position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1"/>
                                      <w:sz w:val="13"/>
                                    </w:rPr>
                                    <w:t>instant</w:t>
                                  </w:r>
                                  <w:r>
                                    <w:rPr>
                                      <w:b/>
                                      <w:spacing w:val="41"/>
                                      <w:position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41"/>
                                      <w:position w:val="2"/>
                                      <w:sz w:val="13"/>
                                      <w:shd w:val="clear" w:color="auto" w:fill="3AC09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42"/>
                                      <w:position w:val="2"/>
                                      <w:sz w:val="13"/>
                                      <w:shd w:val="clear" w:color="auto" w:fill="3AC09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16"/>
                                      <w:shd w:val="clear" w:color="auto" w:fill="3AC09F"/>
                                    </w:rPr>
                                    <w:t>pleased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2"/>
                                      <w:sz w:val="16"/>
                                      <w:shd w:val="clear" w:color="auto" w:fill="3AC09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16"/>
                                      <w:shd w:val="clear" w:color="auto" w:fill="3AC09F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position w:val="2"/>
                                      <w:sz w:val="16"/>
                                      <w:shd w:val="clear" w:color="auto" w:fill="3AC09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16"/>
                                      <w:shd w:val="clear" w:color="auto" w:fill="3AC09F"/>
                                    </w:rPr>
                                    <w:t xml:space="preserve">have 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16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b/>
                                      <w:spacing w:val="26"/>
                                      <w:position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7"/>
                                      <w:sz w:val="11"/>
                                    </w:rPr>
                                    <w:t>interacting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position w:val="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7"/>
                                      <w:sz w:val="11"/>
                                    </w:rPr>
                                    <w:t>with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position w:val="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7"/>
                                      <w:sz w:val="11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position w:val="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7"/>
                                      <w:sz w:val="11"/>
                                    </w:rPr>
                                    <w:t>bot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794"/>
                                      <w:tab w:val="left" w:pos="5090"/>
                                    </w:tabs>
                                    <w:spacing w:before="37" w:line="110" w:lineRule="auto"/>
                                    <w:ind w:left="244" w:right="1874" w:firstLine="39"/>
                                    <w:jc w:val="both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position w:val="2"/>
                                      <w:sz w:val="11"/>
                                    </w:rPr>
                                    <w:t>should also be visually</w:t>
                                  </w:r>
                                  <w:r>
                                    <w:rPr>
                                      <w:b/>
                                      <w:spacing w:val="34"/>
                                      <w:position w:val="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response to any query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position w:val="-2"/>
                                      <w:sz w:val="13"/>
                                      <w:shd w:val="clear" w:color="auto" w:fill="3AC09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2"/>
                                      <w:sz w:val="16"/>
                                      <w:shd w:val="clear" w:color="auto" w:fill="3AC09F"/>
                                    </w:rPr>
                                    <w:t>many options for</w:t>
                                  </w:r>
                                  <w:r>
                                    <w:rPr>
                                      <w:b/>
                                      <w:spacing w:val="49"/>
                                      <w:position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8"/>
                                      <w:sz w:val="11"/>
                                    </w:rPr>
                                    <w:t>since they don't become</w:t>
                                  </w:r>
                                  <w:r>
                                    <w:rPr>
                                      <w:b/>
                                      <w:spacing w:val="-31"/>
                                      <w:position w:val="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5"/>
                                      <w:sz w:val="11"/>
                                    </w:rPr>
                                    <w:t>appealing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position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5"/>
                                      <w:sz w:val="11"/>
                                    </w:rPr>
                                    <w:t>so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position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5"/>
                                      <w:sz w:val="11"/>
                                    </w:rPr>
                                    <w:t>that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position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5"/>
                                      <w:sz w:val="11"/>
                                    </w:rPr>
                                    <w:t>users</w:t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-9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95"/>
                                      <w:position w:val="-9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-9"/>
                                      <w:sz w:val="13"/>
                                    </w:rPr>
                                    <w:t>any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95"/>
                                      <w:position w:val="-9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-9"/>
                                      <w:sz w:val="13"/>
                                    </w:rPr>
                                    <w:t>delay.</w:t>
                                  </w:r>
                                  <w:r>
                                    <w:rPr>
                                      <w:b/>
                                      <w:spacing w:val="41"/>
                                      <w:position w:val="-9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41"/>
                                      <w:position w:val="-17"/>
                                      <w:sz w:val="13"/>
                                      <w:shd w:val="clear" w:color="auto" w:fill="3AC09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43"/>
                                      <w:position w:val="-17"/>
                                      <w:sz w:val="13"/>
                                      <w:shd w:val="clear" w:color="auto" w:fill="3AC09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-17"/>
                                      <w:sz w:val="16"/>
                                      <w:shd w:val="clear" w:color="auto" w:fill="3AC09F"/>
                                    </w:rPr>
                                    <w:t>their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95"/>
                                      <w:position w:val="-17"/>
                                      <w:sz w:val="16"/>
                                      <w:shd w:val="clear" w:color="auto" w:fill="3AC09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-17"/>
                                      <w:sz w:val="16"/>
                                      <w:shd w:val="clear" w:color="auto" w:fill="3AC09F"/>
                                    </w:rPr>
                                    <w:t>inquiries.</w:t>
                                  </w:r>
                                  <w:r>
                                    <w:rPr>
                                      <w:b/>
                                      <w:spacing w:val="57"/>
                                      <w:position w:val="-17"/>
                                      <w:sz w:val="16"/>
                                      <w:shd w:val="clear" w:color="auto" w:fill="3AC09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57"/>
                                      <w:position w:val="-1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58"/>
                                      <w:position w:val="-1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annoyed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their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constant</w:t>
                                  </w:r>
                                  <w:r>
                                    <w:rPr>
                                      <w:b/>
                                      <w:spacing w:val="-30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11"/>
                                    </w:rPr>
                                    <w:t>enjoy interacting with it.</w:t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position w:val="5"/>
                                      <w:sz w:val="11"/>
                                    </w:rPr>
                                    <w:t>questions.</w:t>
                                  </w:r>
                                </w:p>
                              </w:tc>
                              <w:tc>
                                <w:tcPr>
                                  <w:tcW w:w="3396" w:type="dxa"/>
                                </w:tcPr>
                                <w:p>
                                  <w:pPr>
                                    <w:pStyle w:val="17"/>
                                    <w:spacing w:before="6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067"/>
                                      <w:tab w:val="left" w:pos="1133"/>
                                    </w:tabs>
                                    <w:spacing w:before="1" w:line="175" w:lineRule="auto"/>
                                    <w:ind w:left="183" w:right="1376" w:firstLine="13"/>
                                    <w:jc w:val="both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position w:val="-4"/>
                                      <w:sz w:val="7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-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4"/>
                                      <w:sz w:val="7"/>
                                    </w:rPr>
                                    <w:t>they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-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4"/>
                                      <w:sz w:val="7"/>
                                    </w:rPr>
                                    <w:t>exit,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-4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4"/>
                                      <w:sz w:val="7"/>
                                    </w:rPr>
                                    <w:t>chatbots</w:t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As they exit, given that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-3"/>
                                      <w:sz w:val="7"/>
                                    </w:rPr>
                                    <w:t>motivate customers to</w:t>
                                  </w:r>
                                  <w:r>
                                    <w:rPr>
                                      <w:b/>
                                      <w:spacing w:val="25"/>
                                      <w:position w:val="-3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73"/>
                                      <w:position w:val="-3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their data isn't stored, it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2"/>
                                      <w:sz w:val="7"/>
                                    </w:rPr>
                                    <w:t>use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-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2"/>
                                      <w:sz w:val="7"/>
                                    </w:rPr>
                                    <w:t>next-generation</w:t>
                                    <w:tab/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makes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customers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feel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at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457"/>
                                    </w:tabs>
                                    <w:spacing w:line="87" w:lineRule="exact"/>
                                    <w:ind w:left="360"/>
                                    <w:jc w:val="both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z w:val="7"/>
                                    </w:rPr>
                                    <w:t>technology.</w:t>
                                    <w:tab/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8"/>
                                    </w:rPr>
                                    <w:t>ease.</w:t>
                                  </w: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1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line="257" w:lineRule="auto"/>
                                    <w:ind w:left="168" w:right="1850"/>
                                    <w:jc w:val="center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Chatbots make using them</w:t>
                                  </w:r>
                                  <w:r>
                                    <w:rPr>
                                      <w:b/>
                                      <w:spacing w:val="-3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1"/>
                                    </w:rPr>
                                    <w:t>more comfortable since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they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eliminate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face-to-face</w:t>
                                  </w:r>
                                  <w:r>
                                    <w:rPr>
                                      <w:b/>
                                      <w:spacing w:val="-28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1"/>
                                    </w:rPr>
                                    <w:t>interactions from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1"/>
                                    </w:rPr>
                                    <w:t>beginning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1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1"/>
                                    </w:rPr>
                                    <w:t>end.</w:t>
                                  </w:r>
                                </w:p>
                              </w:tc>
                              <w:tc>
                                <w:tcPr>
                                  <w:tcW w:w="3647" w:type="dxa"/>
                                </w:tcPr>
                                <w:p>
                                  <w:pPr>
                                    <w:pStyle w:val="17"/>
                                    <w:spacing w:before="9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365"/>
                                      <w:tab w:val="left" w:pos="1494"/>
                                      <w:tab w:val="left" w:pos="1566"/>
                                    </w:tabs>
                                    <w:spacing w:line="250" w:lineRule="auto"/>
                                    <w:ind w:left="260" w:right="1174" w:hanging="9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position w:val="1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position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10"/>
                                    </w:rPr>
                                    <w:t>customer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position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10"/>
                                    </w:rPr>
                                    <w:t>feels</w:t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sz w:val="10"/>
                                    </w:rPr>
                                    <w:t>Make the chatbot's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0"/>
                                    </w:rPr>
                                    <w:t>delighted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0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0"/>
                                    </w:rPr>
                                    <w:t>gets</w:t>
                                    <w:tab/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0"/>
                                    </w:rPr>
                                    <w:t>behaviour more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0"/>
                                    </w:rPr>
                                    <w:t>enlightened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0"/>
                                    </w:rPr>
                                    <w:t>after</w:t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0"/>
                                    </w:rPr>
                                    <w:t>enjoyable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0"/>
                                    </w:rPr>
                                    <w:t>so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0"/>
                                    </w:rPr>
                                    <w:t>that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0"/>
                                    </w:rPr>
                                    <w:t>users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0"/>
                                    </w:rPr>
                                    <w:t>finishing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0"/>
                                    </w:rPr>
                                    <w:t>using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0"/>
                                    </w:rPr>
                                    <w:t>the</w:t>
                                    <w:tab/>
                                  </w:r>
                                  <w:r>
                                    <w:rPr>
                                      <w:b/>
                                      <w:w w:val="90"/>
                                      <w:position w:val="1"/>
                                      <w:sz w:val="10"/>
                                    </w:rPr>
                                    <w:t>will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90"/>
                                      <w:position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position w:val="1"/>
                                      <w:sz w:val="10"/>
                                    </w:rPr>
                                    <w:t>return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90"/>
                                      <w:position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position w:val="1"/>
                                      <w:sz w:val="10"/>
                                    </w:rPr>
                                    <w:t>anytime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90"/>
                                      <w:position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position w:val="1"/>
                                      <w:sz w:val="10"/>
                                    </w:rPr>
                                    <w:t>they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831"/>
                                    </w:tabs>
                                    <w:spacing w:line="120" w:lineRule="exact"/>
                                    <w:ind w:left="519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chatbot</w:t>
                                    <w:tab/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10"/>
                                    </w:rPr>
                                    <w:t>like.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1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line="257" w:lineRule="auto"/>
                                    <w:ind w:left="176" w:right="2410"/>
                                    <w:jc w:val="center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After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their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questions</w:t>
                                  </w:r>
                                  <w:r>
                                    <w:rPr>
                                      <w:b/>
                                      <w:spacing w:val="-29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1"/>
                                    </w:rPr>
                                    <w:t>were answered,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1"/>
                                    </w:rPr>
                                    <w:t xml:space="preserve">customers </w:t>
                                  </w:r>
                                  <w:r>
                                    <w:rPr>
                                      <w:b/>
                                      <w:sz w:val="11"/>
                                    </w:rPr>
                                    <w:t>no longer</w:t>
                                  </w:r>
                                  <w:r>
                                    <w:rPr>
                                      <w:b/>
                                      <w:spacing w:val="-3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1"/>
                                    </w:rPr>
                                    <w:t>felt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1"/>
                                    </w:rPr>
                                    <w:t>anxious.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39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17"/>
                                    <w:spacing w:before="147"/>
                                    <w:ind w:left="96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Negative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5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moments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64" w:line="269" w:lineRule="auto"/>
                                    <w:ind w:left="965" w:right="75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What steps does a typical person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find frustrating, confusing, angering,</w:t>
                                  </w:r>
                                  <w:r>
                                    <w:rPr>
                                      <w:color w:val="2F2F2F"/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costly,</w:t>
                                  </w:r>
                                  <w:r>
                                    <w:rPr>
                                      <w:color w:val="2F2F2F"/>
                                      <w:spacing w:val="-8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time-consuming?</w:t>
                                  </w:r>
                                </w:p>
                              </w:tc>
                              <w:tc>
                                <w:tcPr>
                                  <w:tcW w:w="3454" w:type="dxa"/>
                                </w:tcPr>
                                <w:p>
                                  <w:pPr>
                                    <w:pStyle w:val="17"/>
                                    <w:spacing w:before="1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503"/>
                                    </w:tabs>
                                    <w:ind w:left="213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F5F5F5"/>
                                      <w:sz w:val="10"/>
                                    </w:rPr>
                                    <w:t>A</w:t>
                                  </w:r>
                                  <w:r>
                                    <w:rPr>
                                      <w:color w:val="F5F5F5"/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0"/>
                                    </w:rPr>
                                    <w:t>consumer</w:t>
                                  </w:r>
                                  <w:r>
                                    <w:rPr>
                                      <w:color w:val="F5F5F5"/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0"/>
                                    </w:rPr>
                                    <w:t>will</w:t>
                                  </w:r>
                                  <w:r>
                                    <w:rPr>
                                      <w:color w:val="F5F5F5"/>
                                      <w:spacing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0"/>
                                    </w:rPr>
                                    <w:t>feel</w:t>
                                    <w:tab/>
                                    <w:t>Some</w:t>
                                  </w:r>
                                  <w:r>
                                    <w:rPr>
                                      <w:color w:val="F5F5F5"/>
                                      <w:spacing w:val="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0"/>
                                    </w:rPr>
                                    <w:t>chatbot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360"/>
                                      <w:tab w:val="left" w:pos="1397"/>
                                      <w:tab w:val="left" w:pos="1452"/>
                                    </w:tabs>
                                    <w:spacing w:before="9" w:line="254" w:lineRule="auto"/>
                                    <w:ind w:left="278" w:right="1165" w:firstLine="6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F5F5F5"/>
                                      <w:sz w:val="10"/>
                                    </w:rPr>
                                    <w:t>upset if</w:t>
                                  </w:r>
                                  <w:r>
                                    <w:rPr>
                                      <w:color w:val="F5F5F5"/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0"/>
                                    </w:rPr>
                                    <w:t>a</w:t>
                                  </w:r>
                                  <w:r>
                                    <w:rPr>
                                      <w:color w:val="F5F5F5"/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0"/>
                                    </w:rPr>
                                    <w:t>bank</w:t>
                                    <w:tab/>
                                  </w:r>
                                  <w:r>
                                    <w:rPr>
                                      <w:color w:val="F5F5F5"/>
                                      <w:spacing w:val="-2"/>
                                      <w:sz w:val="10"/>
                                    </w:rPr>
                                    <w:t xml:space="preserve">features </w:t>
                                  </w:r>
                                  <w:r>
                                    <w:rPr>
                                      <w:color w:val="F5F5F5"/>
                                      <w:spacing w:val="-1"/>
                                      <w:sz w:val="10"/>
                                    </w:rPr>
                                    <w:t>cost a lot of</w:t>
                                  </w:r>
                                  <w:r>
                                    <w:rPr>
                                      <w:color w:val="F5F5F5"/>
                                      <w:spacing w:val="-2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0"/>
                                    </w:rPr>
                                    <w:t>charges</w:t>
                                  </w:r>
                                  <w:r>
                                    <w:rPr>
                                      <w:color w:val="F5F5F5"/>
                                      <w:spacing w:val="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0"/>
                                    </w:rPr>
                                    <w:t>a</w:t>
                                  </w:r>
                                  <w:r>
                                    <w:rPr>
                                      <w:color w:val="F5F5F5"/>
                                      <w:spacing w:val="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0"/>
                                    </w:rPr>
                                    <w:t>user</w:t>
                                  </w:r>
                                  <w:r>
                                    <w:rPr>
                                      <w:color w:val="F5F5F5"/>
                                      <w:spacing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0"/>
                                    </w:rPr>
                                    <w:t>to</w:t>
                                    <w:tab/>
                                    <w:tab/>
                                    <w:t>money yet provide</w:t>
                                  </w:r>
                                  <w:r>
                                    <w:rPr>
                                      <w:color w:val="F5F5F5"/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0"/>
                                    </w:rPr>
                                    <w:t>utilise</w:t>
                                  </w:r>
                                  <w:r>
                                    <w:rPr>
                                      <w:color w:val="F5F5F5"/>
                                      <w:spacing w:val="-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0"/>
                                    </w:rPr>
                                    <w:t>a</w:t>
                                  </w:r>
                                  <w:r>
                                    <w:rPr>
                                      <w:color w:val="F5F5F5"/>
                                      <w:spacing w:val="-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0"/>
                                    </w:rPr>
                                    <w:t>chatbot.</w:t>
                                    <w:tab/>
                                    <w:tab/>
                                    <w:tab/>
                                  </w:r>
                                  <w:r>
                                    <w:rPr>
                                      <w:color w:val="F5F5F5"/>
                                      <w:position w:val="1"/>
                                      <w:sz w:val="10"/>
                                    </w:rPr>
                                    <w:t>good</w:t>
                                  </w:r>
                                  <w:r>
                                    <w:rPr>
                                      <w:color w:val="F5F5F5"/>
                                      <w:spacing w:val="-3"/>
                                      <w:position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position w:val="1"/>
                                      <w:sz w:val="10"/>
                                    </w:rPr>
                                    <w:t>accuracy.</w:t>
                                  </w: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3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line="266" w:lineRule="auto"/>
                                    <w:ind w:left="218" w:right="2298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F5F5F5"/>
                                      <w:w w:val="104"/>
                                      <w:sz w:val="10"/>
                                    </w:rPr>
                                    <w:t>concern about</w:t>
                                  </w:r>
                                  <w:r>
                                    <w:rPr>
                                      <w:color w:val="F5F5F5"/>
                                      <w:spacing w:val="1"/>
                                      <w:w w:val="10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0"/>
                                    </w:rPr>
                                    <w:t>security and privacy</w:t>
                                  </w:r>
                                  <w:r>
                                    <w:rPr>
                                      <w:color w:val="F5F5F5"/>
                                      <w:spacing w:val="-2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w w:val="104"/>
                                      <w:sz w:val="10"/>
                                    </w:rPr>
                                    <w:t>breaches.</w:t>
                                  </w:r>
                                </w:p>
                              </w:tc>
                              <w:tc>
                                <w:tcPr>
                                  <w:tcW w:w="3338" w:type="dxa"/>
                                </w:tcPr>
                                <w:p>
                                  <w:pPr>
                                    <w:pStyle w:val="17"/>
                                    <w:spacing w:before="8"/>
                                    <w:rPr>
                                      <w:b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585"/>
                                    </w:tabs>
                                    <w:spacing w:before="1"/>
                                    <w:ind w:left="27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5F5F5"/>
                                      <w:sz w:val="11"/>
                                    </w:rPr>
                                    <w:t>Some customers</w:t>
                                    <w:tab/>
                                  </w:r>
                                  <w:r>
                                    <w:rPr>
                                      <w:color w:val="F5F5F5"/>
                                      <w:w w:val="95"/>
                                      <w:sz w:val="11"/>
                                    </w:rPr>
                                    <w:t>People</w:t>
                                  </w:r>
                                  <w:r>
                                    <w:rPr>
                                      <w:color w:val="F5F5F5"/>
                                      <w:spacing w:val="4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w w:val="95"/>
                                      <w:sz w:val="11"/>
                                    </w:rPr>
                                    <w:t>with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487"/>
                                    </w:tabs>
                                    <w:spacing w:before="7"/>
                                    <w:ind w:left="33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5F5F5"/>
                                      <w:sz w:val="11"/>
                                    </w:rPr>
                                    <w:t>may</w:t>
                                  </w:r>
                                  <w:r>
                                    <w:rPr>
                                      <w:color w:val="F5F5F5"/>
                                      <w:spacing w:val="-6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1"/>
                                    </w:rPr>
                                    <w:t>find</w:t>
                                  </w:r>
                                  <w:r>
                                    <w:rPr>
                                      <w:color w:val="F5F5F5"/>
                                      <w:spacing w:val="-6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1"/>
                                    </w:rPr>
                                    <w:t>using</w:t>
                                    <w:tab/>
                                  </w:r>
                                  <w:r>
                                    <w:rPr>
                                      <w:color w:val="F5F5F5"/>
                                      <w:w w:val="95"/>
                                      <w:sz w:val="11"/>
                                    </w:rPr>
                                    <w:t>disabilities can't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425"/>
                                      <w:tab w:val="left" w:pos="1649"/>
                                    </w:tabs>
                                    <w:spacing w:before="7" w:line="254" w:lineRule="auto"/>
                                    <w:ind w:left="432" w:right="1008" w:hanging="10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5F5F5"/>
                                      <w:sz w:val="11"/>
                                    </w:rPr>
                                    <w:t>chatbots</w:t>
                                  </w:r>
                                  <w:r>
                                    <w:rPr>
                                      <w:color w:val="F5F5F5"/>
                                      <w:spacing w:val="-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1"/>
                                    </w:rPr>
                                    <w:t>to</w:t>
                                  </w:r>
                                  <w:r>
                                    <w:rPr>
                                      <w:color w:val="F5F5F5"/>
                                      <w:spacing w:val="-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1"/>
                                    </w:rPr>
                                    <w:t>be</w:t>
                                    <w:tab/>
                                  </w:r>
                                  <w:r>
                                    <w:rPr>
                                      <w:color w:val="F5F5F5"/>
                                      <w:w w:val="95"/>
                                      <w:sz w:val="11"/>
                                    </w:rPr>
                                    <w:t>utilise this website</w:t>
                                  </w:r>
                                  <w:r>
                                    <w:rPr>
                                      <w:color w:val="F5F5F5"/>
                                      <w:spacing w:val="-28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1"/>
                                    </w:rPr>
                                    <w:t>confusing.</w:t>
                                    <w:tab/>
                                    <w:tab/>
                                    <w:t>correctly.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8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line="254" w:lineRule="auto"/>
                                    <w:ind w:left="220" w:right="2179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5F5F5"/>
                                      <w:sz w:val="11"/>
                                    </w:rPr>
                                    <w:t>The lack of a</w:t>
                                  </w:r>
                                  <w:r>
                                    <w:rPr>
                                      <w:color w:val="F5F5F5"/>
                                      <w:spacing w:val="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1"/>
                                    </w:rPr>
                                    <w:t>registration</w:t>
                                  </w:r>
                                  <w:r>
                                    <w:rPr>
                                      <w:color w:val="F5F5F5"/>
                                      <w:spacing w:val="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sz w:val="11"/>
                                    </w:rPr>
                                    <w:t>mechanism causes</w:t>
                                  </w:r>
                                  <w:r>
                                    <w:rPr>
                                      <w:color w:val="F5F5F5"/>
                                      <w:spacing w:val="-3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w w:val="95"/>
                                      <w:sz w:val="11"/>
                                    </w:rPr>
                                    <w:t>them</w:t>
                                  </w:r>
                                  <w:r>
                                    <w:rPr>
                                      <w:color w:val="F5F5F5"/>
                                      <w:spacing w:val="-2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w w:val="95"/>
                                      <w:sz w:val="11"/>
                                    </w:rPr>
                                    <w:t>to</w:t>
                                  </w:r>
                                  <w:r>
                                    <w:rPr>
                                      <w:color w:val="F5F5F5"/>
                                      <w:spacing w:val="-2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w w:val="95"/>
                                      <w:sz w:val="11"/>
                                    </w:rPr>
                                    <w:t>be</w:t>
                                  </w:r>
                                  <w:r>
                                    <w:rPr>
                                      <w:color w:val="F5F5F5"/>
                                      <w:spacing w:val="-1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5F5F5"/>
                                      <w:w w:val="95"/>
                                      <w:sz w:val="11"/>
                                    </w:rPr>
                                    <w:t>feared.</w:t>
                                  </w:r>
                                </w:p>
                              </w:tc>
                              <w:tc>
                                <w:tcPr>
                                  <w:tcW w:w="7922" w:type="dxa"/>
                                </w:tcPr>
                                <w:p>
                                  <w:pPr>
                                    <w:pStyle w:val="17"/>
                                    <w:tabs>
                                      <w:tab w:val="left" w:pos="1446"/>
                                      <w:tab w:val="left" w:pos="1840"/>
                                      <w:tab w:val="left" w:pos="2555"/>
                                      <w:tab w:val="left" w:pos="2651"/>
                                      <w:tab w:val="left" w:pos="2865"/>
                                      <w:tab w:val="left" w:pos="3702"/>
                                      <w:tab w:val="left" w:pos="4200"/>
                                    </w:tabs>
                                    <w:spacing w:before="172" w:line="185" w:lineRule="auto"/>
                                    <w:ind w:left="182" w:right="3185" w:firstLine="169"/>
                                    <w:jc w:val="both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F5F5F5"/>
                                      <w:position w:val="-3"/>
                                      <w:sz w:val="10"/>
                                    </w:rPr>
                                    <w:t>If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2"/>
                                      <w:position w:val="-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-3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2"/>
                                      <w:position w:val="-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-3"/>
                                      <w:sz w:val="10"/>
                                    </w:rPr>
                                    <w:t>bot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2"/>
                                      <w:position w:val="-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-3"/>
                                      <w:sz w:val="10"/>
                                    </w:rPr>
                                    <w:t>isn't</w:t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When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13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13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chatbot's</w:t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-1"/>
                                      <w:sz w:val="12"/>
                                    </w:rPr>
                                    <w:t>It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8"/>
                                      <w:position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-1"/>
                                      <w:sz w:val="12"/>
                                    </w:rPr>
                                    <w:t>takes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8"/>
                                      <w:position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-1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7"/>
                                      <w:position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-1"/>
                                      <w:sz w:val="12"/>
                                    </w:rPr>
                                    <w:t>lot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8"/>
                                      <w:position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-1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13"/>
                                      <w:position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10"/>
                                    </w:rPr>
                                    <w:t>When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10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10"/>
                                    </w:rPr>
                                    <w:t>bot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10"/>
                                    </w:rPr>
                                    <w:t>crashes,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2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-5"/>
                                      <w:sz w:val="10"/>
                                    </w:rPr>
                                    <w:t>working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1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-5"/>
                                      <w:sz w:val="10"/>
                                    </w:rPr>
                                    <w:t xml:space="preserve">correctly,       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5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response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is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inaccurate,</w:t>
                                    <w:tab/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-4"/>
                                      <w:sz w:val="12"/>
                                    </w:rPr>
                                    <w:t>time</w:t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5"/>
                                      <w:sz w:val="10"/>
                                    </w:rPr>
                                    <w:t>they sometimes have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1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1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1"/>
                                      <w:position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1"/>
                                      <w:sz w:val="10"/>
                                    </w:rPr>
                                    <w:t>consumer will be</w:t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8"/>
                                      <w:sz w:val="9"/>
                                    </w:rPr>
                                    <w:t>it</w:t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5"/>
                                      <w:sz w:val="12"/>
                                    </w:rPr>
                                    <w:t>to look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1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5"/>
                                      <w:sz w:val="12"/>
                                    </w:rPr>
                                    <w:t>for reliable</w:t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8"/>
                                      <w:sz w:val="10"/>
                                    </w:rPr>
                                    <w:t>to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378"/>
                                      <w:tab w:val="left" w:pos="2723"/>
                                      <w:tab w:val="left" w:pos="3942"/>
                                    </w:tabs>
                                    <w:spacing w:line="7" w:lineRule="exact"/>
                                    <w:ind w:left="532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F5F5F5"/>
                                      <w:position w:val="-7"/>
                                      <w:sz w:val="10"/>
                                    </w:rPr>
                                    <w:t>angry.</w:t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will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be helpless for the</w:t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-10"/>
                                      <w:sz w:val="12"/>
                                    </w:rPr>
                                    <w:t>information.</w:t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0"/>
                                      <w:sz w:val="10"/>
                                    </w:rPr>
                                    <w:t>restart,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3"/>
                                      <w:w w:val="90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0"/>
                                      <w:sz w:val="10"/>
                                    </w:rPr>
                                    <w:t>which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3740"/>
                                    </w:tabs>
                                    <w:ind w:left="1364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F5F5F5"/>
                                      <w:position w:val="1"/>
                                      <w:sz w:val="9"/>
                                    </w:rPr>
                                    <w:t>user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2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1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2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1"/>
                                      <w:sz w:val="9"/>
                                    </w:rPr>
                                    <w:t>seek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2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1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2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1"/>
                                      <w:sz w:val="9"/>
                                    </w:rPr>
                                    <w:t>solution.</w:t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5"/>
                                      <w:sz w:val="10"/>
                                    </w:rPr>
                                    <w:t>aggravates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8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5"/>
                                      <w:sz w:val="10"/>
                                    </w:rPr>
                                    <w:t>customers.</w:t>
                                  </w:r>
                                </w:p>
                              </w:tc>
                              <w:tc>
                                <w:tcPr>
                                  <w:tcW w:w="3396" w:type="dxa"/>
                                </w:tcPr>
                                <w:p>
                                  <w:pPr>
                                    <w:pStyle w:val="17"/>
                                    <w:spacing w:before="1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551"/>
                                    </w:tabs>
                                    <w:spacing w:before="1" w:line="190" w:lineRule="auto"/>
                                    <w:ind w:left="224" w:right="893" w:hanging="52"/>
                                    <w:jc w:val="both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5F5F5"/>
                                      <w:position w:val="1"/>
                                      <w:sz w:val="9"/>
                                    </w:rPr>
                                    <w:t>Customers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5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1"/>
                                      <w:sz w:val="9"/>
                                    </w:rPr>
                                    <w:t>get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5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1"/>
                                      <w:sz w:val="9"/>
                                    </w:rPr>
                                    <w:t>unsatisfied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12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12"/>
                                    </w:rPr>
                                    <w:t>If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12"/>
                                    </w:rPr>
                                    <w:t>bot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12"/>
                                    </w:rPr>
                                    <w:t>ends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when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they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don't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get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-4"/>
                                      <w:sz w:val="12"/>
                                    </w:rPr>
                                    <w:t>chat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7"/>
                                      <w:position w:val="-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-4"/>
                                      <w:sz w:val="12"/>
                                    </w:rPr>
                                    <w:t>too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6"/>
                                      <w:position w:val="-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-4"/>
                                      <w:sz w:val="12"/>
                                    </w:rPr>
                                    <w:t>soon,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7"/>
                                      <w:position w:val="-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-4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34"/>
                                      <w:position w:val="-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5"/>
                                      <w:sz w:val="9"/>
                                    </w:rPr>
                                    <w:t>correct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2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5"/>
                                      <w:sz w:val="9"/>
                                    </w:rPr>
                                    <w:t>answer,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2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5"/>
                                      <w:sz w:val="9"/>
                                    </w:rPr>
                                    <w:t>even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1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5"/>
                                      <w:sz w:val="9"/>
                                    </w:rPr>
                                    <w:t>at</w:t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-8"/>
                                      <w:sz w:val="12"/>
                                    </w:rPr>
                                    <w:t>consumer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1"/>
                                      <w:position w:val="-8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-8"/>
                                      <w:sz w:val="12"/>
                                    </w:rPr>
                                    <w:t>gets</w:t>
                                  </w:r>
                                </w:p>
                                <w:p>
                                  <w:pPr>
                                    <w:pStyle w:val="17"/>
                                    <w:spacing w:line="18" w:lineRule="exact"/>
                                    <w:ind w:left="175" w:right="2122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F5F5F5"/>
                                      <w:w w:val="95"/>
                                      <w:sz w:val="9"/>
                                    </w:rPr>
                                    <w:t>the end of the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718"/>
                                    </w:tabs>
                                    <w:spacing w:line="135" w:lineRule="exact"/>
                                    <w:ind w:left="436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5F5F5"/>
                                      <w:position w:val="1"/>
                                      <w:sz w:val="9"/>
                                    </w:rPr>
                                    <w:t>conversation.</w:t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12"/>
                                    </w:rPr>
                                    <w:t>unhappy.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10"/>
                                    <w:rPr>
                                      <w:b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1" w:line="259" w:lineRule="auto"/>
                                    <w:ind w:left="175" w:right="2122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F5F5F5"/>
                                      <w:sz w:val="10"/>
                                    </w:rPr>
                                    <w:t>customers get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10"/>
                                    </w:rPr>
                                    <w:t>dissatisfied The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1"/>
                                      <w:sz w:val="10"/>
                                    </w:rPr>
                                    <w:t xml:space="preserve">chatbot's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10"/>
                                    </w:rPr>
                                    <w:t>dialogue with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2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10"/>
                                    </w:rPr>
                                    <w:t>the user wasn't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10"/>
                                    </w:rPr>
                                    <w:t>appropriate.</w:t>
                                  </w:r>
                                </w:p>
                              </w:tc>
                              <w:tc>
                                <w:tcPr>
                                  <w:tcW w:w="3647" w:type="dxa"/>
                                </w:tcPr>
                                <w:p>
                                  <w:pPr>
                                    <w:pStyle w:val="17"/>
                                    <w:spacing w:before="6"/>
                                    <w:rPr>
                                      <w:b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509"/>
                                      <w:tab w:val="left" w:pos="1577"/>
                                    </w:tabs>
                                    <w:spacing w:before="1" w:line="216" w:lineRule="auto"/>
                                    <w:ind w:left="160" w:right="1185" w:firstLine="42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Sometimes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chatbot</w:t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4"/>
                                      <w:sz w:val="12"/>
                                    </w:rPr>
                                    <w:t>occasionally,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1"/>
                                      <w:position w:val="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offers vague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 xml:space="preserve">information,    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5"/>
                                      <w:position w:val="1"/>
                                      <w:sz w:val="12"/>
                                    </w:rPr>
                                    <w:t>chatbots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2"/>
                                      <w:w w:val="95"/>
                                      <w:position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5"/>
                                      <w:position w:val="1"/>
                                      <w:sz w:val="12"/>
                                    </w:rPr>
                                    <w:t>neglect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1"/>
                                      <w:w w:val="95"/>
                                      <w:position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5"/>
                                      <w:position w:val="1"/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31"/>
                                      <w:w w:val="95"/>
                                      <w:position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which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3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causes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3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customers</w:t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5"/>
                                      <w:position w:val="-1"/>
                                      <w:sz w:val="12"/>
                                    </w:rPr>
                                    <w:t>consider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3"/>
                                      <w:w w:val="95"/>
                                      <w:position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5"/>
                                      <w:position w:val="-1"/>
                                      <w:sz w:val="12"/>
                                    </w:rPr>
                                    <w:t>client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723"/>
                                    </w:tabs>
                                    <w:spacing w:before="10" w:line="154" w:lineRule="auto"/>
                                    <w:ind w:left="368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-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z w:val="9"/>
                                    </w:rPr>
                                    <w:t>confused.</w:t>
                                    <w:tab/>
                                  </w:r>
                                  <w:r>
                                    <w:rPr>
                                      <w:b/>
                                      <w:color w:val="F5F5F5"/>
                                      <w:position w:val="-4"/>
                                      <w:sz w:val="12"/>
                                    </w:rPr>
                                    <w:t>insight.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6"/>
                                    <w:rPr>
                                      <w:b/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line="247" w:lineRule="auto"/>
                                    <w:ind w:left="167" w:right="2403" w:firstLine="8"/>
                                    <w:jc w:val="both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F5F5F5"/>
                                      <w:w w:val="90"/>
                                      <w:sz w:val="10"/>
                                    </w:rPr>
                                    <w:t>Chatbots frequently fail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1"/>
                                      <w:w w:val="90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5"/>
                                      <w:sz w:val="10"/>
                                    </w:rPr>
                                    <w:t>to comprehend natural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1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5"/>
                                      <w:sz w:val="10"/>
                                    </w:rPr>
                                    <w:t>language, which makes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1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0"/>
                                      <w:sz w:val="10"/>
                                    </w:rPr>
                                    <w:t>users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2"/>
                                      <w:w w:val="90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0"/>
                                      <w:sz w:val="10"/>
                                    </w:rPr>
                                    <w:t>angry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2"/>
                                      <w:w w:val="90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0"/>
                                      <w:sz w:val="10"/>
                                    </w:rPr>
                                    <w:t>all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2"/>
                                      <w:w w:val="90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0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spacing w:val="3"/>
                                      <w:w w:val="90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5F5F5"/>
                                      <w:w w:val="90"/>
                                      <w:sz w:val="10"/>
                                    </w:rPr>
                                    <w:t>time.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7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17"/>
                                    <w:spacing w:before="9"/>
                                    <w:rPr>
                                      <w:b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ind w:left="96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Areas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5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5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opportunity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65" w:line="269" w:lineRule="auto"/>
                                    <w:ind w:left="965" w:right="9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How might we make each step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better?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ideas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do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we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have?</w:t>
                                  </w:r>
                                  <w:r>
                                    <w:rPr>
                                      <w:color w:val="2F2F2F"/>
                                      <w:spacing w:val="-35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have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4"/>
                                      <w:sz w:val="12"/>
                                    </w:rPr>
                                    <w:t>suggested?</w:t>
                                  </w:r>
                                </w:p>
                              </w:tc>
                              <w:tc>
                                <w:tcPr>
                                  <w:tcW w:w="3454" w:type="dxa"/>
                                </w:tcPr>
                                <w:p>
                                  <w:pPr>
                                    <w:pStyle w:val="17"/>
                                    <w:tabs>
                                      <w:tab w:val="left" w:pos="1668"/>
                                    </w:tabs>
                                    <w:spacing w:before="145" w:line="177" w:lineRule="exact"/>
                                    <w:ind w:left="321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Considering</w:t>
                                    <w:tab/>
                                  </w:r>
                                  <w:r>
                                    <w:rPr>
                                      <w:b/>
                                      <w:position w:val="7"/>
                                      <w:sz w:val="12"/>
                                    </w:rPr>
                                    <w:t>Easy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468"/>
                                    </w:tabs>
                                    <w:spacing w:line="154" w:lineRule="auto"/>
                                    <w:ind w:left="489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position w:val="-6"/>
                                      <w:sz w:val="12"/>
                                    </w:rPr>
                                    <w:t>better</w:t>
                                    <w:tab/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accessibility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576"/>
                                    </w:tabs>
                                    <w:spacing w:before="8" w:line="115" w:lineRule="auto"/>
                                    <w:ind w:left="1514" w:right="1365" w:hanging="1078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security</w:t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8"/>
                                      <w:sz w:val="12"/>
                                    </w:rPr>
                                    <w:t>to every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position w:val="8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2"/>
                                    </w:rPr>
                                    <w:t>customers</w:t>
                                  </w: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6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ind w:left="211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2"/>
                                    </w:rPr>
                                    <w:t>24/7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2"/>
                                    </w:rPr>
                                    <w:t>Availability</w:t>
                                  </w:r>
                                </w:p>
                              </w:tc>
                              <w:tc>
                                <w:tcPr>
                                  <w:tcW w:w="3338" w:type="dxa"/>
                                </w:tcPr>
                                <w:p>
                                  <w:pPr>
                                    <w:pStyle w:val="17"/>
                                    <w:spacing w:before="2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327"/>
                                    </w:tabs>
                                    <w:spacing w:before="1" w:line="166" w:lineRule="auto"/>
                                    <w:ind w:left="436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position w:val="-6"/>
                                      <w:sz w:val="11"/>
                                    </w:rPr>
                                    <w:t>Easy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position w:val="-6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6"/>
                                      <w:sz w:val="11"/>
                                    </w:rPr>
                                    <w:t>to</w:t>
                                    <w:tab/>
                                  </w:r>
                                  <w:r>
                                    <w:rPr>
                                      <w:b/>
                                      <w:sz w:val="11"/>
                                    </w:rPr>
                                    <w:t>Customization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526"/>
                                    </w:tabs>
                                    <w:spacing w:before="17" w:line="132" w:lineRule="auto"/>
                                    <w:ind w:left="1471" w:right="1389" w:hanging="1148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access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1"/>
                                    </w:rPr>
                                    <w:t>FAQ</w:t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position w:val="7"/>
                                      <w:sz w:val="11"/>
                                    </w:rPr>
                                    <w:t>in user</w:t>
                                  </w:r>
                                  <w:r>
                                    <w:rPr>
                                      <w:b/>
                                      <w:spacing w:val="1"/>
                                      <w:position w:val="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interface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9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1" w:line="254" w:lineRule="auto"/>
                                    <w:ind w:left="280" w:right="2351"/>
                                    <w:jc w:val="center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Suggesting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1"/>
                                    </w:rPr>
                                    <w:t>relevant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solution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1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1"/>
                                    </w:rPr>
                                    <w:t>query</w:t>
                                  </w:r>
                                </w:p>
                              </w:tc>
                              <w:tc>
                                <w:tcPr>
                                  <w:tcW w:w="7922" w:type="dxa"/>
                                </w:tcPr>
                                <w:p>
                                  <w:pPr>
                                    <w:pStyle w:val="17"/>
                                    <w:spacing w:before="3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ind w:left="405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Relevant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263"/>
                                      <w:tab w:val="left" w:pos="1454"/>
                                      <w:tab w:val="left" w:pos="2465"/>
                                      <w:tab w:val="left" w:pos="2513"/>
                                    </w:tabs>
                                    <w:spacing w:before="8" w:line="254" w:lineRule="auto"/>
                                    <w:ind w:left="270" w:right="4814" w:firstLine="63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information</w:t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11"/>
                                    </w:rPr>
                                    <w:t>Seamless</w:t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1"/>
                                    </w:rPr>
                                    <w:t>Well-trained</w:t>
                                  </w:r>
                                  <w:r>
                                    <w:rPr>
                                      <w:b/>
                                      <w:spacing w:val="-3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1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1"/>
                                    </w:rPr>
                                    <w:t>increased</w:t>
                                    <w:tab/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11"/>
                                    </w:rPr>
                                    <w:t>Communications</w:t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4"/>
                                      <w:sz w:val="11"/>
                                    </w:rPr>
                                    <w:t>with FAQs</w:t>
                                  </w:r>
                                  <w:r>
                                    <w:rPr>
                                      <w:b/>
                                      <w:w w:val="104"/>
                                      <w:sz w:val="11"/>
                                    </w:rPr>
                                    <w:t xml:space="preserve"> conversation</w:t>
                                  </w:r>
                                </w:p>
                              </w:tc>
                              <w:tc>
                                <w:tcPr>
                                  <w:tcW w:w="3396" w:type="dxa"/>
                                </w:tcPr>
                                <w:p>
                                  <w:pPr>
                                    <w:pStyle w:val="17"/>
                                    <w:tabs>
                                      <w:tab w:val="left" w:pos="1757"/>
                                    </w:tabs>
                                    <w:spacing w:before="187" w:line="156" w:lineRule="auto"/>
                                    <w:ind w:left="452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Option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to</w:t>
                                    <w:tab/>
                                  </w:r>
                                  <w:r>
                                    <w:rPr>
                                      <w:b/>
                                      <w:position w:val="-7"/>
                                      <w:sz w:val="12"/>
                                    </w:rPr>
                                    <w:t>Quicker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656"/>
                                    </w:tabs>
                                    <w:spacing w:line="148" w:lineRule="exact"/>
                                    <w:ind w:left="428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position w:val="8"/>
                                      <w:sz w:val="12"/>
                                    </w:rPr>
                                    <w:t>speak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8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8"/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8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8"/>
                                      <w:sz w:val="12"/>
                                    </w:rPr>
                                    <w:t>a</w:t>
                                    <w:tab/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help across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631"/>
                                    </w:tabs>
                                    <w:spacing w:before="17" w:line="130" w:lineRule="auto"/>
                                    <w:ind w:left="555" w:right="1060" w:hanging="3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position w:val="8"/>
                                      <w:sz w:val="12"/>
                                    </w:rPr>
                                    <w:t>human</w:t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2"/>
                                    </w:rPr>
                                    <w:t>the platform</w:t>
                                  </w:r>
                                  <w:r>
                                    <w:rPr>
                                      <w:b/>
                                      <w:spacing w:val="-32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agent</w:t>
                                  </w: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1" w:line="259" w:lineRule="auto"/>
                                    <w:ind w:left="492" w:right="2284" w:hanging="149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Conversation</w:t>
                                  </w:r>
                                  <w:r>
                                    <w:rPr>
                                      <w:b/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Preview</w:t>
                                  </w:r>
                                </w:p>
                              </w:tc>
                              <w:tc>
                                <w:tcPr>
                                  <w:tcW w:w="3647" w:type="dxa"/>
                                </w:tcPr>
                                <w:p>
                                  <w:pPr>
                                    <w:pStyle w:val="17"/>
                                    <w:spacing w:before="1"/>
                                    <w:rPr>
                                      <w:b/>
                                      <w:sz w:val="27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679"/>
                                    </w:tabs>
                                    <w:spacing w:line="161" w:lineRule="auto"/>
                                    <w:ind w:left="405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position w:val="-6"/>
                                      <w:sz w:val="12"/>
                                    </w:rPr>
                                    <w:t>End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position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6"/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position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6"/>
                                      <w:sz w:val="12"/>
                                    </w:rPr>
                                    <w:t>end</w:t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2"/>
                                    </w:rPr>
                                    <w:t>Ability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2"/>
                                    </w:rPr>
                                    <w:t>to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627"/>
                                    </w:tabs>
                                    <w:spacing w:line="163" w:lineRule="auto"/>
                                    <w:ind w:left="424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position w:val="-6"/>
                                      <w:sz w:val="12"/>
                                    </w:rPr>
                                    <w:t>encrypted</w:t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2"/>
                                    </w:rPr>
                                    <w:t>Learn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2"/>
                                    </w:rPr>
                                    <w:t>from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1689"/>
                                    </w:tabs>
                                    <w:spacing w:before="6" w:line="125" w:lineRule="auto"/>
                                    <w:ind w:left="1571" w:right="1357" w:hanging="1205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conversaion</w:t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position w:val="7"/>
                                      <w:sz w:val="12"/>
                                    </w:rPr>
                                    <w:t>previous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position w:val="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2"/>
                                    </w:rPr>
                                    <w:t>conversation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5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1" w:line="252" w:lineRule="auto"/>
                                    <w:ind w:left="368" w:right="2602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Easy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2"/>
                                    </w:rPr>
                                    <w:t>accessibility</w:t>
                                  </w:r>
                                  <w:r>
                                    <w:rPr>
                                      <w:b/>
                                      <w:spacing w:val="-32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to every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customers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5"/>
                            </w:pP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17" o:spid="_x0000_s317" filled="f" stroked="f" strokeweight="1.0pt" style="position:absolute;&#10;margin-left:292.4pt;&#10;margin-top:-603.6pt;&#10;width:1275.85pt;&#10;height:627.05pt;&#10;z-index:207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57" inset="0mm,0mm,0mm,0mm" o:insetmode="custom" style="layout-flow:horizontal;&#10;v-text-anchor:top;">
                  <w:txbxContent>
                    <w:tbl>
                      <w:tblPr>
                        <w:jc w:val="left"/>
                        <w:tblInd w:w="7" w:type="dxa"/>
                        <w:tblBorders>
                          <w:top w:val="single" w:sz="6" w:space="0" w:color="DEDEDE"/>
                          <w:left w:val="single" w:sz="6" w:space="0" w:color="DEDEDE"/>
                          <w:bottom w:val="single" w:sz="6" w:space="0" w:color="DEDEDE"/>
                          <w:right w:val="single" w:sz="6" w:space="0" w:color="DEDEDE"/>
                          <w:insideH w:val="single" w:sz="6" w:space="0" w:color="DEDEDE"/>
                          <w:insideV w:val="single" w:sz="6" w:space="0" w:color="DEDEDE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744"/>
                        <w:gridCol w:w="3454"/>
                        <w:gridCol w:w="3338"/>
                        <w:gridCol w:w="7922"/>
                        <w:gridCol w:w="3396"/>
                        <w:gridCol w:w="3647"/>
                      </w:tblGrid>
                      <w:tr>
                        <w:trPr>
                          <w:trHeight w:val="1830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>
                            <w:pPr>
                              <w:pStyle w:val="17"/>
                              <w:rPr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1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17"/>
                              <w:ind w:left="568" w:right="1843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5"/>
                                <w:sz w:val="8"/>
                              </w:rPr>
                              <w:t>SCENARIO</w:t>
                            </w: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67" w:line="269" w:lineRule="auto"/>
                              <w:ind w:left="568" w:right="1844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4"/>
                                <w:sz w:val="12"/>
                              </w:rPr>
                              <w:t>Browsing, booking,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attending,</w:t>
                            </w:r>
                            <w:r>
                              <w:rPr>
                                <w:b/>
                                <w:color w:val="1F1F1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1F1F1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1F1F1F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1F1F1F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4"/>
                                <w:sz w:val="12"/>
                              </w:rPr>
                              <w:t>local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4"/>
                                <w:sz w:val="12"/>
                              </w:rPr>
                              <w:t>city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4"/>
                                <w:sz w:val="12"/>
                              </w:rPr>
                              <w:t>tour</w:t>
                            </w:r>
                          </w:p>
                        </w:tc>
                        <w:tc>
                          <w:tcPr>
                            <w:tcW w:w="3454" w:type="dxa"/>
                            <w:shd w:val="clear" w:color="auto" w:fill="FFFFFF"/>
                          </w:tcPr>
                          <w:p>
                            <w:pPr>
                              <w:pStyle w:val="17"/>
                              <w:rPr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169"/>
                              <w:ind w:left="199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Entice</w:t>
                            </w:r>
                          </w:p>
                          <w:p>
                            <w:pPr>
                              <w:pStyle w:val="17"/>
                              <w:spacing w:before="75" w:line="269" w:lineRule="auto"/>
                              <w:ind w:left="199" w:right="191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How</w:t>
                            </w:r>
                            <w:r>
                              <w:rPr>
                                <w:color w:val="424242"/>
                                <w:spacing w:val="4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does</w:t>
                            </w:r>
                            <w:r>
                              <w:rPr>
                                <w:color w:val="424242"/>
                                <w:spacing w:val="4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someone</w:t>
                            </w:r>
                            <w:r>
                              <w:rPr>
                                <w:color w:val="424242"/>
                                <w:spacing w:val="1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2"/>
                              </w:rPr>
                              <w:t>initially become aware</w:t>
                            </w:r>
                            <w:r>
                              <w:rPr>
                                <w:color w:val="424242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424242"/>
                                <w:spacing w:val="-5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this</w:t>
                            </w:r>
                            <w:r>
                              <w:rPr>
                                <w:color w:val="424242"/>
                                <w:spacing w:val="-5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process?</w:t>
                            </w:r>
                          </w:p>
                        </w:tc>
                        <w:tc>
                          <w:tcPr>
                            <w:tcW w:w="3338" w:type="dxa"/>
                            <w:shd w:val="clear" w:color="auto" w:fill="FFFFFF"/>
                          </w:tcPr>
                          <w:p>
                            <w:pPr>
                              <w:pStyle w:val="17"/>
                              <w:rPr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172"/>
                              <w:ind w:left="17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Enter</w:t>
                            </w:r>
                          </w:p>
                          <w:p>
                            <w:pPr>
                              <w:pStyle w:val="17"/>
                              <w:spacing w:before="93" w:line="269" w:lineRule="auto"/>
                              <w:ind w:left="176" w:right="207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What do people</w:t>
                            </w:r>
                            <w:r>
                              <w:rPr>
                                <w:color w:val="424242"/>
                                <w:spacing w:val="1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  <w:w w:val="104"/>
                                <w:sz w:val="12"/>
                              </w:rPr>
                              <w:t xml:space="preserve">experience </w:t>
                            </w: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as they</w:t>
                            </w:r>
                            <w:r>
                              <w:rPr>
                                <w:color w:val="424242"/>
                                <w:spacing w:val="-35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begin</w:t>
                            </w:r>
                            <w:r>
                              <w:rPr>
                                <w:color w:val="424242"/>
                                <w:spacing w:val="1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1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process?</w:t>
                            </w:r>
                          </w:p>
                        </w:tc>
                        <w:tc>
                          <w:tcPr>
                            <w:tcW w:w="7922" w:type="dxa"/>
                            <w:shd w:val="clear" w:color="auto" w:fill="FFFFFF"/>
                          </w:tcPr>
                          <w:p>
                            <w:pPr>
                              <w:pStyle w:val="17"/>
                              <w:rPr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175"/>
                              <w:ind w:left="223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21"/>
                              </w:rPr>
                              <w:t>Engage</w:t>
                            </w:r>
                          </w:p>
                          <w:p>
                            <w:pPr>
                              <w:pStyle w:val="17"/>
                              <w:spacing w:before="93" w:line="269" w:lineRule="auto"/>
                              <w:ind w:left="223" w:right="6531"/>
                              <w:jc w:val="both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spacing w:val="-1"/>
                                <w:w w:val="104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color w:val="424242"/>
                                <w:spacing w:val="-9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  <w:w w:val="104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-8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  <w:w w:val="104"/>
                                <w:sz w:val="12"/>
                              </w:rPr>
                              <w:t>core</w:t>
                            </w:r>
                            <w:r>
                              <w:rPr>
                                <w:color w:val="424242"/>
                                <w:spacing w:val="-8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moments</w:t>
                            </w:r>
                            <w:r>
                              <w:rPr>
                                <w:color w:val="424242"/>
                                <w:spacing w:val="-36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2"/>
                              </w:rPr>
                              <w:t>in the process, what</w:t>
                            </w:r>
                            <w:r>
                              <w:rPr>
                                <w:color w:val="424242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happens?</w:t>
                            </w:r>
                          </w:p>
                        </w:tc>
                        <w:tc>
                          <w:tcPr>
                            <w:tcW w:w="3396" w:type="dxa"/>
                            <w:shd w:val="clear" w:color="auto" w:fill="FFFFFF"/>
                          </w:tcPr>
                          <w:p>
                            <w:pPr>
                              <w:pStyle w:val="17"/>
                              <w:rPr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174"/>
                              <w:ind w:left="262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Exit</w:t>
                            </w:r>
                          </w:p>
                          <w:p>
                            <w:pPr>
                              <w:pStyle w:val="17"/>
                              <w:spacing w:before="75" w:line="269" w:lineRule="auto"/>
                              <w:ind w:left="262" w:right="179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What do people</w:t>
                            </w:r>
                            <w:r>
                              <w:rPr>
                                <w:color w:val="424242"/>
                                <w:spacing w:val="1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2"/>
                              </w:rPr>
                              <w:t>typically</w:t>
                            </w:r>
                            <w:r>
                              <w:rPr>
                                <w:color w:val="424242"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2"/>
                              </w:rPr>
                              <w:t>experience</w:t>
                            </w:r>
                          </w:p>
                          <w:p>
                            <w:pPr>
                              <w:pStyle w:val="17"/>
                              <w:spacing w:line="139" w:lineRule="exact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as</w:t>
                            </w:r>
                            <w:r>
                              <w:rPr>
                                <w:color w:val="424242"/>
                                <w:spacing w:val="1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1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process</w:t>
                            </w:r>
                            <w:r>
                              <w:rPr>
                                <w:color w:val="424242"/>
                                <w:spacing w:val="2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finishes?</w:t>
                            </w:r>
                          </w:p>
                        </w:tc>
                        <w:tc>
                          <w:tcPr>
                            <w:tcW w:w="3647" w:type="dxa"/>
                            <w:shd w:val="clear" w:color="auto" w:fill="FFFFFF"/>
                          </w:tcPr>
                          <w:p>
                            <w:pPr>
                              <w:pStyle w:val="17"/>
                              <w:rPr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174"/>
                              <w:ind w:left="21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Extend</w:t>
                            </w:r>
                          </w:p>
                          <w:p>
                            <w:pPr>
                              <w:pStyle w:val="17"/>
                              <w:spacing w:before="75" w:line="269" w:lineRule="auto"/>
                              <w:ind w:left="210" w:right="153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424242"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2"/>
                              </w:rPr>
                              <w:t>happens</w:t>
                            </w:r>
                            <w:r>
                              <w:rPr>
                                <w:color w:val="424242"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2"/>
                              </w:rPr>
                              <w:t>after</w:t>
                            </w:r>
                            <w:r>
                              <w:rPr>
                                <w:color w:val="424242"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experience</w:t>
                            </w:r>
                            <w:r>
                              <w:rPr>
                                <w:color w:val="424242"/>
                                <w:spacing w:val="-5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is</w:t>
                            </w:r>
                            <w:r>
                              <w:rPr>
                                <w:color w:val="424242"/>
                                <w:spacing w:val="-4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4"/>
                                <w:sz w:val="12"/>
                              </w:rPr>
                              <w:t>over?</w:t>
                            </w:r>
                          </w:p>
                        </w:tc>
                      </w:tr>
                      <w:tr>
                        <w:trPr>
                          <w:trHeight w:val="1614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>
                            <w:pPr>
                              <w:pStyle w:val="17"/>
                              <w:spacing w:before="4"/>
                              <w:rPr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17"/>
                              <w:ind w:left="96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7"/>
                              </w:rPr>
                              <w:t>Steps</w:t>
                            </w:r>
                          </w:p>
                          <w:p>
                            <w:pPr>
                              <w:pStyle w:val="17"/>
                              <w:spacing w:before="55" w:line="269" w:lineRule="auto"/>
                              <w:ind w:left="969" w:right="94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-7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does</w:t>
                            </w:r>
                            <w:r>
                              <w:rPr>
                                <w:color w:val="2F2F2F"/>
                                <w:spacing w:val="-7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2F2F2F"/>
                                <w:spacing w:val="-7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person</w:t>
                            </w:r>
                            <w:r>
                              <w:rPr>
                                <w:color w:val="2F2F2F"/>
                                <w:spacing w:val="-7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(or</w:t>
                            </w:r>
                            <w:r>
                              <w:rPr>
                                <w:color w:val="2F2F2F"/>
                                <w:spacing w:val="-7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group)</w:t>
                            </w:r>
                            <w:r>
                              <w:rPr>
                                <w:color w:val="2F2F2F"/>
                                <w:spacing w:val="-35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typically</w:t>
                            </w:r>
                            <w:r>
                              <w:rPr>
                                <w:color w:val="2F2F2F"/>
                                <w:spacing w:val="-7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experience?</w:t>
                            </w:r>
                          </w:p>
                        </w:tc>
                        <w:tc>
                          <w:tcPr>
                            <w:tcW w:w="3454" w:type="dxa"/>
                          </w:tcPr>
                          <w:p>
                            <w:pPr>
                              <w:pStyle w:val="17"/>
                              <w:rPr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17"/>
                              <w:tabs>
                                <w:tab w:val="left" w:pos="2136"/>
                              </w:tabs>
                              <w:spacing w:before="112" w:line="137" w:lineRule="exact"/>
                              <w:ind w:right="219"/>
                              <w:jc w:val="right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F5F5F5"/>
                                <w:w w:val="104"/>
                                <w:position w:val="6"/>
                                <w:sz w:val="9"/>
                              </w:rPr>
                              <w:t>Quick</w:t>
                            </w:r>
                            <w:r>
                              <w:rPr>
                                <w:b/>
                                <w:color w:val="F5F5F5"/>
                                <w:spacing w:val="-6"/>
                                <w:w w:val="104"/>
                                <w:position w:val="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104"/>
                                <w:position w:val="6"/>
                                <w:sz w:val="9"/>
                              </w:rPr>
                              <w:t>response</w:t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w w:val="104"/>
                                <w:sz w:val="8"/>
                              </w:rPr>
                              <w:t>Avoidance</w:t>
                            </w:r>
                            <w:r>
                              <w:rPr>
                                <w:b/>
                                <w:color w:val="F5F5F5"/>
                                <w:spacing w:val="-4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104"/>
                                <w:sz w:val="8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5F5F5"/>
                                <w:spacing w:val="-5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104"/>
                                <w:sz w:val="8"/>
                              </w:rPr>
                              <w:t>Manual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877"/>
                                <w:tab w:val="left" w:pos="1912"/>
                              </w:tabs>
                              <w:spacing w:line="110" w:lineRule="exact"/>
                              <w:ind w:right="284"/>
                              <w:jc w:val="right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F5F5F5"/>
                                <w:w w:val="104"/>
                                <w:position w:val="5"/>
                                <w:sz w:val="9"/>
                              </w:rPr>
                              <w:t>to</w:t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position w:val="4"/>
                                <w:sz w:val="10"/>
                              </w:rPr>
                              <w:t>Saves</w:t>
                            </w:r>
                            <w:r>
                              <w:rPr>
                                <w:b/>
                                <w:color w:val="F5F5F5"/>
                                <w:spacing w:val="-2"/>
                                <w:position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4"/>
                                <w:sz w:val="10"/>
                              </w:rPr>
                              <w:t>Time</w:t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w w:val="104"/>
                                <w:sz w:val="8"/>
                              </w:rPr>
                              <w:t>visiting to BANKS</w:t>
                            </w:r>
                          </w:p>
                          <w:p>
                            <w:pPr>
                              <w:pStyle w:val="17"/>
                              <w:spacing w:line="87" w:lineRule="exact"/>
                              <w:ind w:left="254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F5F5F5"/>
                                <w:w w:val="104"/>
                                <w:sz w:val="9"/>
                              </w:rPr>
                              <w:t>Banking</w:t>
                            </w:r>
                            <w:r>
                              <w:rPr>
                                <w:b/>
                                <w:color w:val="F5F5F5"/>
                                <w:spacing w:val="-5"/>
                                <w:w w:val="10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104"/>
                                <w:sz w:val="9"/>
                              </w:rPr>
                              <w:t>Queries</w:t>
                            </w: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11"/>
                              <w:rPr>
                                <w:b/>
                                <w:sz w:val="8"/>
                              </w:rPr>
                            </w:pPr>
                          </w:p>
                          <w:p>
                            <w:pPr>
                              <w:pStyle w:val="17"/>
                              <w:tabs>
                                <w:tab w:val="left" w:pos="1372"/>
                                <w:tab w:val="left" w:pos="2435"/>
                              </w:tabs>
                              <w:spacing w:line="161" w:lineRule="auto"/>
                              <w:ind w:left="295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6"/>
                              </w:rPr>
                              <w:t>Banking</w:t>
                            </w:r>
                            <w:r>
                              <w:rPr>
                                <w:b/>
                                <w:spacing w:val="-3"/>
                                <w:w w:val="10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6"/>
                              </w:rPr>
                              <w:t>chatbots</w:t>
                            </w:r>
                            <w:r>
                              <w:rPr>
                                <w:b/>
                                <w:spacing w:val="-2"/>
                                <w:w w:val="10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6"/>
                              </w:rPr>
                              <w:t>can</w:t>
                            </w:r>
                            <w:r>
                              <w:rPr>
                                <w:b/>
                                <w:spacing w:val="-2"/>
                                <w:w w:val="10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6"/>
                              </w:rPr>
                              <w:t>take</w:t>
                              <w:tab/>
                            </w:r>
                            <w:r>
                              <w:rPr>
                                <w:b/>
                                <w:position w:val="-2"/>
                                <w:sz w:val="6"/>
                              </w:rPr>
                              <w:t>Chatbots help</w:t>
                            </w:r>
                            <w:r>
                              <w:rPr>
                                <w:b/>
                                <w:spacing w:val="-1"/>
                                <w:position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2"/>
                                <w:sz w:val="6"/>
                              </w:rPr>
                              <w:t>save</w:t>
                            </w:r>
                            <w:r>
                              <w:rPr>
                                <w:b/>
                                <w:spacing w:val="-1"/>
                                <w:position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2"/>
                                <w:sz w:val="6"/>
                              </w:rPr>
                              <w:t>time</w:t>
                            </w:r>
                            <w:r>
                              <w:rPr>
                                <w:b/>
                                <w:spacing w:val="-1"/>
                                <w:position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2"/>
                                <w:sz w:val="6"/>
                              </w:rPr>
                              <w:t>by</w:t>
                              <w:tab/>
                            </w:r>
                            <w:r>
                              <w:rPr>
                                <w:b/>
                                <w:w w:val="104"/>
                                <w:position w:val="-5"/>
                                <w:sz w:val="7"/>
                              </w:rPr>
                              <w:t>Using</w:t>
                            </w:r>
                            <w:r>
                              <w:rPr>
                                <w:b/>
                                <w:spacing w:val="3"/>
                                <w:w w:val="104"/>
                                <w:position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5"/>
                                <w:sz w:val="7"/>
                              </w:rPr>
                              <w:t>chatbots</w:t>
                            </w:r>
                            <w:r>
                              <w:rPr>
                                <w:b/>
                                <w:spacing w:val="3"/>
                                <w:w w:val="104"/>
                                <w:position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5"/>
                                <w:sz w:val="7"/>
                              </w:rPr>
                              <w:t>can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433"/>
                              </w:tabs>
                              <w:spacing w:line="48" w:lineRule="exact"/>
                              <w:ind w:left="40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04"/>
                                <w:position w:val="2"/>
                                <w:sz w:val="6"/>
                              </w:rPr>
                              <w:t>over</w:t>
                            </w:r>
                            <w:r>
                              <w:rPr>
                                <w:b/>
                                <w:spacing w:val="-3"/>
                                <w:w w:val="104"/>
                                <w:position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position w:val="2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2"/>
                                <w:w w:val="104"/>
                                <w:position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position w:val="2"/>
                                <w:sz w:val="6"/>
                              </w:rPr>
                              <w:t>mundane,</w:t>
                              <w:tab/>
                            </w:r>
                            <w:r>
                              <w:rPr>
                                <w:b/>
                                <w:sz w:val="6"/>
                              </w:rPr>
                              <w:t>solving</w:t>
                            </w:r>
                            <w:r>
                              <w:rPr>
                                <w:b/>
                                <w:spacing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"/>
                              </w:rPr>
                              <w:t>basic</w:t>
                            </w:r>
                            <w:r>
                              <w:rPr>
                                <w:b/>
                                <w:spacing w:val="3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"/>
                              </w:rPr>
                              <w:t>customer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911"/>
                                <w:tab w:val="left" w:pos="1862"/>
                              </w:tabs>
                              <w:spacing w:line="197" w:lineRule="auto"/>
                              <w:ind w:right="271"/>
                              <w:jc w:val="right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sz w:val="6"/>
                              </w:rPr>
                              <w:t>nonrevenue-</w:t>
                              <w:tab/>
                            </w:r>
                            <w:r>
                              <w:rPr>
                                <w:b/>
                                <w:position w:val="-1"/>
                                <w:sz w:val="6"/>
                              </w:rPr>
                              <w:t>queries,</w:t>
                            </w:r>
                            <w:r>
                              <w:rPr>
                                <w:b/>
                                <w:spacing w:val="-3"/>
                                <w:position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1"/>
                                <w:sz w:val="6"/>
                              </w:rPr>
                              <w:t>so</w:t>
                            </w:r>
                            <w:r>
                              <w:rPr>
                                <w:b/>
                                <w:spacing w:val="-3"/>
                                <w:position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1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2"/>
                                <w:position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1"/>
                                <w:sz w:val="6"/>
                              </w:rPr>
                              <w:t>customer</w:t>
                              <w:tab/>
                            </w:r>
                            <w:r>
                              <w:rPr>
                                <w:b/>
                                <w:position w:val="1"/>
                                <w:sz w:val="7"/>
                              </w:rPr>
                              <w:t>avoid</w:t>
                            </w:r>
                            <w:r>
                              <w:rPr>
                                <w:b/>
                                <w:spacing w:val="9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7"/>
                              </w:rPr>
                              <w:t>customers</w:t>
                            </w:r>
                            <w:r>
                              <w:rPr>
                                <w:b/>
                                <w:spacing w:val="9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7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9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7"/>
                              </w:rPr>
                              <w:t>visit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034"/>
                                <w:tab w:val="left" w:pos="2015"/>
                              </w:tabs>
                              <w:spacing w:line="78" w:lineRule="exact"/>
                              <w:ind w:right="302"/>
                              <w:jc w:val="right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w w:val="104"/>
                                <w:position w:val="2"/>
                                <w:sz w:val="6"/>
                              </w:rPr>
                              <w:t>generating</w:t>
                            </w:r>
                            <w:r>
                              <w:rPr>
                                <w:b/>
                                <w:spacing w:val="-2"/>
                                <w:w w:val="104"/>
                                <w:position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2"/>
                                <w:sz w:val="6"/>
                              </w:rPr>
                              <w:t>tasks</w:t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position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2"/>
                                <w:sz w:val="6"/>
                              </w:rPr>
                              <w:t>and</w:t>
                              <w:tab/>
                            </w:r>
                            <w:r>
                              <w:rPr>
                                <w:b/>
                                <w:sz w:val="6"/>
                              </w:rPr>
                              <w:t>support employees</w:t>
                            </w:r>
                            <w:r>
                              <w:rPr>
                                <w:b/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"/>
                              </w:rPr>
                              <w:t>have</w:t>
                              <w:tab/>
                            </w:r>
                            <w:r>
                              <w:rPr>
                                <w:b/>
                                <w:w w:val="104"/>
                                <w:position w:val="1"/>
                                <w:sz w:val="7"/>
                              </w:rPr>
                              <w:t>banks</w:t>
                            </w:r>
                            <w:r>
                              <w:rPr>
                                <w:b/>
                                <w:spacing w:val="-2"/>
                                <w:w w:val="104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1"/>
                                <w:sz w:val="7"/>
                              </w:rPr>
                              <w:t>each</w:t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1"/>
                                <w:sz w:val="7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1"/>
                                <w:sz w:val="7"/>
                              </w:rPr>
                              <w:t>every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201"/>
                                <w:tab w:val="left" w:pos="2188"/>
                              </w:tabs>
                              <w:spacing w:line="82" w:lineRule="exact"/>
                              <w:ind w:right="347"/>
                              <w:jc w:val="right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position w:val="2"/>
                                <w:sz w:val="6"/>
                              </w:rPr>
                              <w:t>support</w:t>
                            </w:r>
                            <w:r>
                              <w:rPr>
                                <w:b/>
                                <w:spacing w:val="2"/>
                                <w:position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6"/>
                              </w:rPr>
                              <w:t>multiple</w:t>
                            </w:r>
                            <w:r>
                              <w:rPr>
                                <w:b/>
                                <w:spacing w:val="3"/>
                                <w:position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6"/>
                              </w:rPr>
                              <w:t>customers</w:t>
                            </w:r>
                            <w:r>
                              <w:rPr>
                                <w:b/>
                                <w:spacing w:val="3"/>
                                <w:position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6"/>
                              </w:rPr>
                              <w:t>at</w:t>
                              <w:tab/>
                            </w:r>
                            <w:r>
                              <w:rPr>
                                <w:b/>
                                <w:sz w:val="6"/>
                              </w:rPr>
                              <w:t>more</w:t>
                            </w:r>
                            <w:r>
                              <w:rPr>
                                <w:b/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"/>
                              </w:rPr>
                              <w:t>time</w:t>
                            </w:r>
                            <w:r>
                              <w:rPr>
                                <w:b/>
                                <w:spacing w:val="-3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"/>
                              </w:rPr>
                              <w:t>focus</w:t>
                            </w:r>
                            <w:r>
                              <w:rPr>
                                <w:b/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"/>
                              </w:rPr>
                              <w:t>on</w:t>
                              <w:tab/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time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physically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and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025"/>
                                <w:tab w:val="left" w:pos="1997"/>
                              </w:tabs>
                              <w:spacing w:line="97" w:lineRule="exact"/>
                              <w:ind w:right="376"/>
                              <w:jc w:val="right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04"/>
                                <w:position w:val="3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position w:val="3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position w:val="3"/>
                                <w:sz w:val="6"/>
                              </w:rPr>
                              <w:t>same</w:t>
                            </w:r>
                            <w:r>
                              <w:rPr>
                                <w:b/>
                                <w:spacing w:val="-3"/>
                                <w:w w:val="104"/>
                                <w:position w:val="3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position w:val="3"/>
                                <w:sz w:val="6"/>
                              </w:rPr>
                              <w:t>time.</w:t>
                              <w:tab/>
                            </w:r>
                            <w:r>
                              <w:rPr>
                                <w:b/>
                                <w:position w:val="2"/>
                                <w:sz w:val="6"/>
                              </w:rPr>
                              <w:t>complex</w:t>
                            </w:r>
                            <w:r>
                              <w:rPr>
                                <w:b/>
                                <w:spacing w:val="-1"/>
                                <w:position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6"/>
                              </w:rPr>
                              <w:t>questions</w:t>
                              <w:tab/>
                            </w:r>
                            <w:r>
                              <w:rPr>
                                <w:b/>
                                <w:sz w:val="7"/>
                              </w:rPr>
                              <w:t>saves</w:t>
                            </w:r>
                            <w:r>
                              <w:rPr>
                                <w:b/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their</w:t>
                            </w:r>
                            <w:r>
                              <w:rPr>
                                <w:b/>
                                <w:spacing w:val="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effort.</w:t>
                            </w:r>
                          </w:p>
                        </w:tc>
                        <w:tc>
                          <w:tcPr>
                            <w:tcW w:w="3338" w:type="dxa"/>
                          </w:tcPr>
                          <w:p>
                            <w:pPr>
                              <w:pStyle w:val="17"/>
                              <w:rPr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66"/>
                              <w:ind w:left="413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9"/>
                              </w:rPr>
                              <w:t>Simple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9"/>
                              </w:rPr>
                              <w:t>UI</w:t>
                            </w: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7"/>
                              <w:rPr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17"/>
                              <w:spacing w:line="266" w:lineRule="auto"/>
                              <w:ind w:left="280" w:right="2017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sz w:val="7"/>
                              </w:rPr>
                              <w:t>text on a screen to the buttons</w:t>
                            </w:r>
                            <w:r>
                              <w:rPr>
                                <w:b/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and menus that are used to</w:t>
                            </w:r>
                            <w:r>
                              <w:rPr>
                                <w:b/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control a chatbot. The chatbot</w:t>
                            </w:r>
                            <w:r>
                              <w:rPr>
                                <w:b/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UI allows users to send</w:t>
                            </w:r>
                            <w:r>
                              <w:rPr>
                                <w:b/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messages</w:t>
                            </w:r>
                            <w:r>
                              <w:rPr>
                                <w:b/>
                                <w:spacing w:val="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tell</w:t>
                            </w:r>
                            <w:r>
                              <w:rPr>
                                <w:b/>
                                <w:spacing w:val="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it</w:t>
                            </w:r>
                            <w:r>
                              <w:rPr>
                                <w:b/>
                                <w:spacing w:val="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what</w:t>
                            </w:r>
                            <w:r>
                              <w:rPr>
                                <w:b/>
                                <w:spacing w:val="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they</w:t>
                            </w:r>
                            <w:r>
                              <w:rPr>
                                <w:b/>
                                <w:spacing w:val="-18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want</w:t>
                            </w:r>
                            <w:r>
                              <w:rPr>
                                <w:b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it</w:t>
                            </w:r>
                            <w:r>
                              <w:rPr>
                                <w:b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do.</w:t>
                            </w:r>
                          </w:p>
                        </w:tc>
                        <w:tc>
                          <w:tcPr>
                            <w:tcW w:w="7922" w:type="dxa"/>
                          </w:tcPr>
                          <w:p>
                            <w:pPr>
                              <w:pStyle w:val="17"/>
                              <w:spacing w:before="4"/>
                              <w:rPr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17"/>
                              <w:tabs>
                                <w:tab w:val="left" w:pos="1475"/>
                                <w:tab w:val="left" w:pos="3000"/>
                                <w:tab w:val="left" w:pos="4211"/>
                              </w:tabs>
                              <w:spacing w:line="149" w:lineRule="exact"/>
                              <w:ind w:left="434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F5F5F5"/>
                                <w:w w:val="104"/>
                                <w:position w:val="-1"/>
                                <w:sz w:val="8"/>
                              </w:rPr>
                              <w:t>Asking</w:t>
                            </w:r>
                            <w:r>
                              <w:rPr>
                                <w:b/>
                                <w:color w:val="F5F5F5"/>
                                <w:spacing w:val="1"/>
                                <w:w w:val="104"/>
                                <w:position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104"/>
                                <w:position w:val="-1"/>
                                <w:sz w:val="8"/>
                              </w:rPr>
                              <w:t>Query</w:t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w w:val="104"/>
                                <w:sz w:val="9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F5F5F5"/>
                                <w:spacing w:val="-6"/>
                                <w:w w:val="10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104"/>
                                <w:sz w:val="9"/>
                              </w:rPr>
                              <w:t>banking</w:t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w w:val="104"/>
                                <w:position w:val="6"/>
                                <w:sz w:val="9"/>
                              </w:rPr>
                              <w:t>Quick</w:t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w w:val="104"/>
                                <w:position w:val="3"/>
                                <w:sz w:val="9"/>
                              </w:rPr>
                              <w:t>Customer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4162"/>
                              </w:tabs>
                              <w:spacing w:line="144" w:lineRule="auto"/>
                              <w:ind w:left="2877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information</w:t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position w:val="-2"/>
                                <w:sz w:val="9"/>
                              </w:rPr>
                              <w:t>comfortable</w:t>
                            </w: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4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17"/>
                              <w:tabs>
                                <w:tab w:val="left" w:pos="1494"/>
                                <w:tab w:val="left" w:pos="2751"/>
                              </w:tabs>
                              <w:spacing w:line="91" w:lineRule="exact"/>
                              <w:ind w:left="479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6"/>
                              </w:rPr>
                              <w:t>Asking</w:t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6"/>
                              </w:rPr>
                              <w:t>Query</w:t>
                              <w:tab/>
                            </w:r>
                            <w:r>
                              <w:rPr>
                                <w:b/>
                                <w:w w:val="104"/>
                                <w:position w:val="2"/>
                                <w:sz w:val="6"/>
                              </w:rPr>
                              <w:t>Banks</w:t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position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2"/>
                                <w:sz w:val="6"/>
                              </w:rPr>
                              <w:t>are</w:t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position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2"/>
                                <w:sz w:val="6"/>
                              </w:rPr>
                              <w:t>opting</w:t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position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2"/>
                                <w:sz w:val="6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position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2"/>
                                <w:sz w:val="6"/>
                              </w:rPr>
                              <w:t>chatbots</w:t>
                              <w:tab/>
                            </w:r>
                            <w:r>
                              <w:rPr>
                                <w:b/>
                                <w:w w:val="104"/>
                                <w:position w:val="5"/>
                                <w:sz w:val="6"/>
                              </w:rPr>
                              <w:t>chatbots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position w:val="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5"/>
                                <w:sz w:val="6"/>
                              </w:rPr>
                              <w:t>into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position w:val="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5"/>
                                <w:sz w:val="6"/>
                              </w:rPr>
                              <w:t>their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position w:val="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5"/>
                                <w:sz w:val="6"/>
                              </w:rPr>
                              <w:t>customer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576"/>
                                <w:tab w:val="left" w:pos="2781"/>
                                <w:tab w:val="left" w:pos="4010"/>
                              </w:tabs>
                              <w:spacing w:line="115" w:lineRule="auto"/>
                              <w:ind w:left="373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4"/>
                                <w:position w:val="-4"/>
                                <w:sz w:val="6"/>
                              </w:rPr>
                              <w:t>Customers</w:t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position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4"/>
                                <w:sz w:val="6"/>
                              </w:rPr>
                              <w:t>approach</w:t>
                              <w:tab/>
                            </w:r>
                            <w:r>
                              <w:rPr>
                                <w:b/>
                                <w:w w:val="104"/>
                                <w:position w:val="-2"/>
                                <w:sz w:val="6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position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2"/>
                                <w:sz w:val="6"/>
                              </w:rPr>
                              <w:t>create</w:t>
                            </w:r>
                            <w:r>
                              <w:rPr>
                                <w:b/>
                                <w:spacing w:val="-3"/>
                                <w:w w:val="104"/>
                                <w:position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2"/>
                                <w:sz w:val="6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3"/>
                                <w:w w:val="104"/>
                                <w:position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2"/>
                                <w:sz w:val="6"/>
                              </w:rPr>
                              <w:t>personalized</w:t>
                              <w:tab/>
                            </w:r>
                            <w:r>
                              <w:rPr>
                                <w:b/>
                                <w:w w:val="104"/>
                                <w:sz w:val="6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6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6"/>
                              </w:rPr>
                              <w:t>order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6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6"/>
                              </w:rPr>
                              <w:t>provide</w:t>
                              <w:tab/>
                            </w:r>
                            <w:r>
                              <w:rPr>
                                <w:b/>
                                <w:w w:val="95"/>
                                <w:position w:val="2"/>
                                <w:sz w:val="6"/>
                              </w:rPr>
                              <w:t>Customers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position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2"/>
                                <w:sz w:val="6"/>
                              </w:rPr>
                              <w:t>can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position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2"/>
                                <w:sz w:val="6"/>
                              </w:rPr>
                              <w:t>ask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position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2"/>
                                <w:sz w:val="6"/>
                              </w:rPr>
                              <w:t>their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position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2"/>
                                <w:sz w:val="6"/>
                              </w:rPr>
                              <w:t>questions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503"/>
                                <w:tab w:val="left" w:pos="2727"/>
                                <w:tab w:val="left" w:pos="4013"/>
                              </w:tabs>
                              <w:spacing w:line="74" w:lineRule="exact"/>
                              <w:ind w:left="323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sz w:val="6"/>
                              </w:rPr>
                              <w:t>chatbots for</w:t>
                            </w:r>
                            <w:r>
                              <w:rPr>
                                <w:b/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"/>
                              </w:rPr>
                              <w:t>clarification</w:t>
                              <w:tab/>
                            </w:r>
                            <w:r>
                              <w:rPr>
                                <w:b/>
                                <w:position w:val="1"/>
                                <w:sz w:val="6"/>
                              </w:rPr>
                              <w:t>banking</w:t>
                            </w:r>
                            <w:r>
                              <w:rPr>
                                <w:b/>
                                <w:spacing w:val="4"/>
                                <w:position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6"/>
                              </w:rPr>
                              <w:t>experience.</w:t>
                            </w:r>
                            <w:r>
                              <w:rPr>
                                <w:b/>
                                <w:spacing w:val="5"/>
                                <w:position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6"/>
                              </w:rPr>
                              <w:t>Banking</w:t>
                              <w:tab/>
                            </w:r>
                            <w:r>
                              <w:rPr>
                                <w:b/>
                                <w:position w:val="5"/>
                                <w:sz w:val="6"/>
                              </w:rPr>
                              <w:t>faster</w:t>
                            </w:r>
                            <w:r>
                              <w:rPr>
                                <w:b/>
                                <w:spacing w:val="5"/>
                                <w:position w:val="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5"/>
                                <w:sz w:val="6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5"/>
                                <w:position w:val="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5"/>
                                <w:sz w:val="6"/>
                              </w:rPr>
                              <w:t>cheaper</w:t>
                            </w:r>
                            <w:r>
                              <w:rPr>
                                <w:b/>
                                <w:spacing w:val="5"/>
                                <w:position w:val="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5"/>
                                <w:sz w:val="6"/>
                              </w:rPr>
                              <w:t>assistance</w:t>
                              <w:tab/>
                            </w:r>
                            <w:r>
                              <w:rPr>
                                <w:b/>
                                <w:w w:val="95"/>
                                <w:position w:val="7"/>
                                <w:sz w:val="6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position w:val="7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7"/>
                                <w:sz w:val="6"/>
                              </w:rPr>
                              <w:t>their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position w:val="7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7"/>
                                <w:sz w:val="6"/>
                              </w:rPr>
                              <w:t>convenient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position w:val="7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7"/>
                                <w:sz w:val="6"/>
                              </w:rPr>
                              <w:t>devices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position w:val="7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7"/>
                                <w:sz w:val="6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position w:val="7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7"/>
                                <w:sz w:val="6"/>
                              </w:rPr>
                              <w:t>any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4054"/>
                              </w:tabs>
                              <w:spacing w:line="96" w:lineRule="auto"/>
                              <w:ind w:left="2829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position w:val="-2"/>
                                <w:sz w:val="6"/>
                              </w:rPr>
                              <w:t>to their clients</w:t>
                            </w:r>
                            <w:r>
                              <w:rPr>
                                <w:b/>
                                <w:spacing w:val="1"/>
                                <w:position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2"/>
                                <w:sz w:val="6"/>
                              </w:rPr>
                              <w:t>who are</w:t>
                              <w:tab/>
                            </w:r>
                            <w:r>
                              <w:rPr>
                                <w:b/>
                                <w:w w:val="90"/>
                                <w:sz w:val="6"/>
                              </w:rPr>
                              <w:t>time</w:t>
                            </w:r>
                            <w:r>
                              <w:rPr>
                                <w:b/>
                                <w:spacing w:val="5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6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6"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5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6"/>
                              </w:rPr>
                              <w:t>any</w:t>
                            </w:r>
                            <w:r>
                              <w:rPr>
                                <w:b/>
                                <w:spacing w:val="5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6"/>
                              </w:rPr>
                              <w:t>location,</w:t>
                            </w:r>
                            <w:r>
                              <w:rPr>
                                <w:b/>
                                <w:spacing w:val="6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6"/>
                              </w:rPr>
                              <w:t>but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096"/>
                                <w:tab w:val="left" w:pos="2432"/>
                                <w:tab w:val="left" w:pos="3657"/>
                              </w:tabs>
                              <w:spacing w:line="154" w:lineRule="auto"/>
                              <w:ind w:right="3024"/>
                              <w:jc w:val="right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sz w:val="6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"/>
                              </w:rPr>
                              <w:t>their</w:t>
                            </w:r>
                            <w:r>
                              <w:rPr>
                                <w:b/>
                                <w:spacing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"/>
                              </w:rPr>
                              <w:t>issues</w:t>
                            </w:r>
                            <w:r>
                              <w:rPr>
                                <w:b/>
                                <w:spacing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"/>
                              </w:rPr>
                              <w:t>and</w:t>
                              <w:tab/>
                            </w:r>
                            <w:r>
                              <w:rPr>
                                <w:b/>
                                <w:position w:val="1"/>
                                <w:sz w:val="6"/>
                              </w:rPr>
                              <w:t>bots</w:t>
                            </w:r>
                            <w:r>
                              <w:rPr>
                                <w:b/>
                                <w:spacing w:val="4"/>
                                <w:position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6"/>
                              </w:rPr>
                              <w:t>are</w:t>
                            </w:r>
                            <w:r>
                              <w:rPr>
                                <w:b/>
                                <w:spacing w:val="4"/>
                                <w:position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6"/>
                              </w:rPr>
                              <w:t>reducing</w:t>
                            </w:r>
                            <w:r>
                              <w:rPr>
                                <w:b/>
                                <w:spacing w:val="3"/>
                                <w:position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4"/>
                                <w:position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6"/>
                              </w:rPr>
                              <w:t>waiting</w:t>
                              <w:tab/>
                            </w:r>
                            <w:r>
                              <w:rPr>
                                <w:b/>
                                <w:position w:val="-2"/>
                                <w:sz w:val="6"/>
                              </w:rPr>
                              <w:t>becoming</w:t>
                            </w:r>
                            <w:r>
                              <w:rPr>
                                <w:b/>
                                <w:spacing w:val="8"/>
                                <w:position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2"/>
                                <w:sz w:val="6"/>
                              </w:rPr>
                              <w:t>increasingly</w:t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6"/>
                              </w:rPr>
                              <w:t xml:space="preserve">more importantly, </w:t>
                            </w:r>
                            <w:r>
                              <w:rPr>
                                <w:b/>
                                <w:w w:val="95"/>
                                <w:sz w:val="6"/>
                              </w:rPr>
                              <w:t>they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6"/>
                              </w:rPr>
                              <w:t>can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6"/>
                              </w:rPr>
                              <w:t>ask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075"/>
                                <w:tab w:val="left" w:pos="2211"/>
                                <w:tab w:val="left" w:pos="3460"/>
                              </w:tabs>
                              <w:spacing w:line="146" w:lineRule="auto"/>
                              <w:ind w:right="2952"/>
                              <w:jc w:val="right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6"/>
                              </w:rPr>
                              <w:t>questions.</w:t>
                              <w:tab/>
                            </w:r>
                            <w:r>
                              <w:rPr>
                                <w:b/>
                                <w:w w:val="104"/>
                                <w:position w:val="1"/>
                                <w:sz w:val="6"/>
                              </w:rPr>
                              <w:t>time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position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1"/>
                                <w:sz w:val="6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position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1"/>
                                <w:sz w:val="6"/>
                              </w:rPr>
                              <w:t>other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position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1"/>
                                <w:sz w:val="6"/>
                              </w:rPr>
                              <w:t>related</w:t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position w:val="-2"/>
                                <w:sz w:val="6"/>
                              </w:rPr>
                              <w:t>comfortable</w:t>
                            </w:r>
                            <w:r>
                              <w:rPr>
                                <w:b/>
                                <w:spacing w:val="-3"/>
                                <w:w w:val="104"/>
                                <w:position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2"/>
                                <w:sz w:val="6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3"/>
                                <w:w w:val="104"/>
                                <w:position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2"/>
                                <w:sz w:val="6"/>
                              </w:rPr>
                              <w:t>technology.</w:t>
                              <w:tab/>
                            </w:r>
                            <w:r>
                              <w:rPr>
                                <w:b/>
                                <w:w w:val="95"/>
                                <w:position w:val="1"/>
                                <w:sz w:val="6"/>
                              </w:rPr>
                              <w:t>queries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position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1"/>
                                <w:sz w:val="6"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position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1"/>
                                <w:sz w:val="6"/>
                              </w:rPr>
                              <w:t>many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position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1"/>
                                <w:sz w:val="6"/>
                              </w:rPr>
                              <w:t>times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position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1"/>
                                <w:sz w:val="6"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position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1"/>
                                <w:sz w:val="6"/>
                              </w:rPr>
                              <w:t>they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position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1"/>
                                <w:sz w:val="6"/>
                              </w:rPr>
                              <w:t>want.</w:t>
                            </w:r>
                          </w:p>
                          <w:p>
                            <w:pPr>
                              <w:pStyle w:val="17"/>
                              <w:spacing w:line="53" w:lineRule="exact"/>
                              <w:ind w:left="1763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6"/>
                              </w:rPr>
                              <w:t>paperwork.</w:t>
                            </w:r>
                          </w:p>
                        </w:tc>
                        <w:tc>
                          <w:tcPr>
                            <w:tcW w:w="3396" w:type="dxa"/>
                          </w:tcPr>
                          <w:p>
                            <w:pPr>
                              <w:pStyle w:val="17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9"/>
                              <w:rPr>
                                <w:b/>
                                <w:sz w:val="15"/>
                              </w:rPr>
                            </w:pPr>
                          </w:p>
                          <w:p>
                            <w:pPr>
                              <w:pStyle w:val="17"/>
                              <w:spacing w:line="250" w:lineRule="auto"/>
                              <w:ind w:left="329" w:right="2626" w:firstLine="1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Received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response</w:t>
                            </w: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105" w:line="257" w:lineRule="auto"/>
                              <w:ind w:left="175" w:right="2247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9"/>
                              </w:rPr>
                              <w:t>Customer</w:t>
                            </w:r>
                            <w:r>
                              <w:rPr>
                                <w:b/>
                                <w:spacing w:val="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9"/>
                              </w:rPr>
                              <w:t>will</w:t>
                            </w:r>
                            <w:r>
                              <w:rPr>
                                <w:b/>
                                <w:spacing w:val="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9"/>
                              </w:rPr>
                              <w:t>receive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9"/>
                              </w:rPr>
                              <w:t>clarification on their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inquiry</w:t>
                            </w:r>
                            <w:r>
                              <w:rPr>
                                <w:b/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soon</w:t>
                            </w:r>
                            <w:r>
                              <w:rPr>
                                <w:b/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they</w:t>
                            </w:r>
                            <w:r>
                              <w:rPr>
                                <w:b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have finished asking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chatbot.</w:t>
                            </w:r>
                          </w:p>
                        </w:tc>
                        <w:tc>
                          <w:tcPr>
                            <w:tcW w:w="3647" w:type="dxa"/>
                          </w:tcPr>
                          <w:p>
                            <w:pPr>
                              <w:pStyle w:val="17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104" w:line="250" w:lineRule="auto"/>
                              <w:ind w:left="505" w:right="2532" w:firstLine="55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Consumer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contentment</w:t>
                            </w: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7"/>
                              <w:rPr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17"/>
                              <w:spacing w:line="271" w:lineRule="auto"/>
                              <w:ind w:left="436" w:right="2339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6"/>
                              </w:rPr>
                              <w:t>Once the customer's</w:t>
                            </w:r>
                            <w:r>
                              <w:rPr>
                                <w:b/>
                                <w:spacing w:val="1"/>
                                <w:w w:val="10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6"/>
                              </w:rPr>
                              <w:t>question is answered, they</w:t>
                            </w:r>
                            <w:r>
                              <w:rPr>
                                <w:b/>
                                <w:spacing w:val="1"/>
                                <w:w w:val="10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"/>
                              </w:rPr>
                              <w:t>will be happy. If not, they can</w:t>
                            </w:r>
                            <w:r>
                              <w:rPr>
                                <w:b/>
                                <w:spacing w:val="-16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6"/>
                              </w:rPr>
                              <w:t>speak with a customer</w:t>
                            </w:r>
                            <w:r>
                              <w:rPr>
                                <w:b/>
                                <w:spacing w:val="1"/>
                                <w:w w:val="10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6"/>
                              </w:rPr>
                              <w:t>service representative to</w:t>
                            </w:r>
                            <w:r>
                              <w:rPr>
                                <w:b/>
                                <w:spacing w:val="1"/>
                                <w:w w:val="10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"/>
                              </w:rPr>
                              <w:t>receive</w:t>
                            </w:r>
                            <w:r>
                              <w:rPr>
                                <w:b/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"/>
                              </w:rPr>
                              <w:t>more information.</w:t>
                            </w:r>
                          </w:p>
                        </w:tc>
                      </w:tr>
                      <w:tr>
                        <w:trPr>
                          <w:trHeight w:val="1999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>
                            <w:pPr>
                              <w:pStyle w:val="17"/>
                              <w:spacing w:before="7"/>
                              <w:rPr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17"/>
                              <w:ind w:left="96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7"/>
                              </w:rPr>
                              <w:t>Interactions</w:t>
                            </w:r>
                          </w:p>
                          <w:p>
                            <w:pPr>
                              <w:pStyle w:val="17"/>
                              <w:spacing w:before="90" w:line="269" w:lineRule="auto"/>
                              <w:ind w:left="969" w:right="87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interactions</w:t>
                            </w:r>
                            <w:r>
                              <w:rPr>
                                <w:color w:val="2F2F2F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do</w:t>
                            </w:r>
                            <w:r>
                              <w:rPr>
                                <w:color w:val="2F2F2F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they</w:t>
                            </w:r>
                            <w:r>
                              <w:rPr>
                                <w:color w:val="2F2F2F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have</w:t>
                            </w:r>
                            <w:r>
                              <w:rPr>
                                <w:color w:val="2F2F2F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at</w:t>
                            </w:r>
                            <w:r>
                              <w:rPr>
                                <w:color w:val="2F2F2F"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each</w:t>
                            </w:r>
                            <w:r>
                              <w:rPr>
                                <w:color w:val="2F2F2F"/>
                                <w:spacing w:val="-5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step</w:t>
                            </w:r>
                            <w:r>
                              <w:rPr>
                                <w:color w:val="2F2F2F"/>
                                <w:spacing w:val="-4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along</w:t>
                            </w:r>
                            <w:r>
                              <w:rPr>
                                <w:color w:val="2F2F2F"/>
                                <w:spacing w:val="-5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2F2F2F"/>
                                <w:spacing w:val="-4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way?</w:t>
                            </w:r>
                          </w:p>
                          <w:p>
                            <w:pPr>
                              <w:pStyle w:val="17"/>
                              <w:spacing w:before="139"/>
                              <w:ind w:left="1109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104"/>
                                <w:sz w:val="12"/>
                              </w:rPr>
                              <w:t>People:</w:t>
                            </w:r>
                            <w:r>
                              <w:rPr>
                                <w:b/>
                                <w:color w:val="2F2F2F"/>
                                <w:spacing w:val="-7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Who</w:t>
                            </w:r>
                            <w:r>
                              <w:rPr>
                                <w:color w:val="2F2F2F"/>
                                <w:spacing w:val="-7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do</w:t>
                            </w:r>
                            <w:r>
                              <w:rPr>
                                <w:color w:val="2F2F2F"/>
                                <w:spacing w:val="-6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they</w:t>
                            </w:r>
                            <w:r>
                              <w:rPr>
                                <w:color w:val="2F2F2F"/>
                                <w:spacing w:val="-7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see</w:t>
                            </w:r>
                            <w:r>
                              <w:rPr>
                                <w:color w:val="2F2F2F"/>
                                <w:spacing w:val="-6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7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talk</w:t>
                            </w:r>
                            <w:r>
                              <w:rPr>
                                <w:color w:val="2F2F2F"/>
                                <w:spacing w:val="-6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to?</w:t>
                            </w:r>
                          </w:p>
                          <w:p>
                            <w:pPr>
                              <w:pStyle w:val="17"/>
                              <w:spacing w:before="105"/>
                              <w:ind w:left="1109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104"/>
                                <w:sz w:val="12"/>
                              </w:rPr>
                              <w:t>Places:</w:t>
                            </w:r>
                            <w:r>
                              <w:rPr>
                                <w:b/>
                                <w:color w:val="2F2F2F"/>
                                <w:spacing w:val="-6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Where</w:t>
                            </w:r>
                            <w:r>
                              <w:rPr>
                                <w:color w:val="2F2F2F"/>
                                <w:spacing w:val="-5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are</w:t>
                            </w:r>
                            <w:r>
                              <w:rPr>
                                <w:color w:val="2F2F2F"/>
                                <w:spacing w:val="-5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they?</w:t>
                            </w:r>
                          </w:p>
                          <w:p>
                            <w:pPr>
                              <w:pStyle w:val="17"/>
                              <w:spacing w:before="96" w:line="269" w:lineRule="auto"/>
                              <w:ind w:left="1109" w:right="255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2"/>
                              </w:rPr>
                              <w:t>Things:</w:t>
                            </w:r>
                            <w:r>
                              <w:rPr>
                                <w:b/>
                                <w:color w:val="2F2F2F"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digital</w:t>
                            </w:r>
                            <w:r>
                              <w:rPr>
                                <w:color w:val="2F2F2F"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touchpoints</w:t>
                            </w:r>
                            <w:r>
                              <w:rPr>
                                <w:color w:val="2F2F2F"/>
                                <w:spacing w:val="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physical</w:t>
                            </w:r>
                            <w:r>
                              <w:rPr>
                                <w:color w:val="2F2F2F"/>
                                <w:spacing w:val="-5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objects</w:t>
                            </w:r>
                            <w:r>
                              <w:rPr>
                                <w:color w:val="2F2F2F"/>
                                <w:spacing w:val="-5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would</w:t>
                            </w:r>
                            <w:r>
                              <w:rPr>
                                <w:color w:val="2F2F2F"/>
                                <w:spacing w:val="-5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they</w:t>
                            </w:r>
                            <w:r>
                              <w:rPr>
                                <w:color w:val="2F2F2F"/>
                                <w:spacing w:val="-5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use?</w:t>
                            </w:r>
                          </w:p>
                        </w:tc>
                        <w:tc>
                          <w:tcPr>
                            <w:tcW w:w="3454" w:type="dxa"/>
                          </w:tcPr>
                          <w:p>
                            <w:pPr>
                              <w:pStyle w:val="17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5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17"/>
                              <w:spacing w:line="112" w:lineRule="exact"/>
                              <w:ind w:right="1497"/>
                              <w:jc w:val="righ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People</w:t>
                            </w:r>
                            <w:r>
                              <w:rPr>
                                <w:b/>
                                <w:spacing w:val="9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will</w:t>
                            </w:r>
                            <w:r>
                              <w:rPr>
                                <w:b/>
                                <w:spacing w:val="1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 xml:space="preserve">interact     </w:t>
                            </w:r>
                            <w:r>
                              <w:rPr>
                                <w:b/>
                                <w:spacing w:val="1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1"/>
                                <w:sz w:val="9"/>
                              </w:rPr>
                              <w:t>People</w:t>
                            </w:r>
                            <w:r>
                              <w:rPr>
                                <w:b/>
                                <w:spacing w:val="-4"/>
                                <w:position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1"/>
                                <w:sz w:val="9"/>
                              </w:rPr>
                              <w:t>will</w:t>
                            </w:r>
                            <w:r>
                              <w:rPr>
                                <w:b/>
                                <w:spacing w:val="-4"/>
                                <w:position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1"/>
                                <w:sz w:val="9"/>
                              </w:rPr>
                              <w:t>interact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751"/>
                              </w:tabs>
                              <w:spacing w:line="112" w:lineRule="exact"/>
                              <w:ind w:right="1491"/>
                              <w:jc w:val="righ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position w:val="3"/>
                                <w:sz w:val="8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1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3"/>
                                <w:sz w:val="8"/>
                              </w:rPr>
                              <w:t>virtual</w:t>
                              <w:tab/>
                            </w:r>
                            <w:r>
                              <w:rPr>
                                <w:b/>
                                <w:sz w:val="9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8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9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dashboard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937"/>
                              </w:tabs>
                              <w:spacing w:line="182" w:lineRule="auto"/>
                              <w:ind w:right="1535"/>
                              <w:jc w:val="righ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Banking</w:t>
                            </w:r>
                            <w:r>
                              <w:rPr>
                                <w:b/>
                                <w:spacing w:val="2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assistant.</w:t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position w:val="-3"/>
                                <w:sz w:val="9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position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position w:val="-3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6"/>
                                <w:w w:val="104"/>
                                <w:position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position w:val="-3"/>
                                <w:sz w:val="9"/>
                              </w:rPr>
                              <w:t>web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position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3"/>
                                <w:sz w:val="9"/>
                              </w:rPr>
                              <w:t>page.</w:t>
                            </w: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4"/>
                              <w:rPr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pStyle w:val="17"/>
                              <w:spacing w:line="250" w:lineRule="auto"/>
                              <w:ind w:left="1141" w:right="1165" w:firstLine="70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People will use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Watson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Assistant.</w:t>
                            </w:r>
                          </w:p>
                        </w:tc>
                        <w:tc>
                          <w:tcPr>
                            <w:tcW w:w="3338" w:type="dxa"/>
                          </w:tcPr>
                          <w:p>
                            <w:pPr>
                              <w:pStyle w:val="17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99" w:line="252" w:lineRule="auto"/>
                              <w:ind w:left="305" w:right="1661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Customer will interact with</w:t>
                            </w:r>
                            <w:r>
                              <w:rPr>
                                <w:b/>
                                <w:spacing w:val="-2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the various options provide</w:t>
                            </w:r>
                            <w:r>
                              <w:rPr>
                                <w:b/>
                                <w:spacing w:val="-2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in the chatbot from which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they choose with which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function they want to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proceed</w:t>
                            </w:r>
                          </w:p>
                        </w:tc>
                        <w:tc>
                          <w:tcPr>
                            <w:tcW w:w="7922" w:type="dxa"/>
                          </w:tcPr>
                          <w:p>
                            <w:pPr>
                              <w:pStyle w:val="17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6"/>
                              <w:rPr>
                                <w:b/>
                                <w:sz w:val="11"/>
                              </w:rPr>
                            </w:pPr>
                          </w:p>
                          <w:p>
                            <w:pPr>
                              <w:pStyle w:val="17"/>
                              <w:spacing w:line="266" w:lineRule="auto"/>
                              <w:ind w:left="335" w:right="6017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Customer will interact with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the options available in the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chatbot from which the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customer and chatbot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engage</w:t>
                            </w:r>
                            <w:r>
                              <w:rPr>
                                <w:b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do</w:t>
                            </w:r>
                            <w:r>
                              <w:rPr>
                                <w:b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required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customer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task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fastly</w:t>
                            </w:r>
                          </w:p>
                        </w:tc>
                        <w:tc>
                          <w:tcPr>
                            <w:tcW w:w="3396" w:type="dxa"/>
                          </w:tcPr>
                          <w:p>
                            <w:pPr>
                              <w:pStyle w:val="17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123" w:line="252" w:lineRule="auto"/>
                              <w:ind w:left="161" w:right="1956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Customer will interact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with the feedback form</w:t>
                            </w:r>
                            <w:r>
                              <w:rPr>
                                <w:b/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for the session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provided by the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chatbot.</w:t>
                            </w:r>
                          </w:p>
                        </w:tc>
                        <w:tc>
                          <w:tcPr>
                            <w:tcW w:w="3647" w:type="dxa"/>
                          </w:tcPr>
                          <w:p>
                            <w:pPr>
                              <w:pStyle w:val="17"/>
                              <w:rPr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110" w:line="262" w:lineRule="auto"/>
                              <w:ind w:left="563" w:right="1682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Customer can exit the</w:t>
                            </w:r>
                            <w:r>
                              <w:rPr>
                                <w:b/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chatbot</w:t>
                            </w:r>
                            <w:r>
                              <w:rPr>
                                <w:b/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or</w:t>
                            </w:r>
                            <w:r>
                              <w:rPr>
                                <w:b/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access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again if they need the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chatbot</w:t>
                            </w:r>
                            <w:r>
                              <w:rPr>
                                <w:b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function</w:t>
                            </w:r>
                            <w:r>
                              <w:rPr>
                                <w:b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again</w:t>
                            </w:r>
                          </w:p>
                        </w:tc>
                      </w:tr>
                      <w:tr>
                        <w:trPr>
                          <w:trHeight w:val="1481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>
                            <w:pPr>
                              <w:pStyle w:val="17"/>
                              <w:spacing w:before="8"/>
                              <w:rPr>
                                <w:b/>
                                <w:sz w:val="17"/>
                              </w:rPr>
                            </w:pPr>
                          </w:p>
                          <w:p>
                            <w:pPr>
                              <w:pStyle w:val="17"/>
                              <w:ind w:left="95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Goals</w:t>
                            </w:r>
                            <w:r>
                              <w:rPr>
                                <w:b/>
                                <w:color w:val="2F2F2F"/>
                                <w:spacing w:val="9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2F2F2F"/>
                                <w:spacing w:val="10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motivations</w:t>
                            </w:r>
                          </w:p>
                          <w:p>
                            <w:pPr>
                              <w:pStyle w:val="17"/>
                              <w:spacing w:before="67" w:line="269" w:lineRule="auto"/>
                              <w:ind w:left="965" w:right="87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At each step, what is a person’s</w:t>
                            </w:r>
                            <w:r>
                              <w:rPr>
                                <w:color w:val="2F2F2F"/>
                                <w:spacing w:val="1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primary goal or motivation?</w:t>
                            </w:r>
                            <w:r>
                              <w:rPr>
                                <w:color w:val="2F2F2F"/>
                                <w:spacing w:val="1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(“Help</w:t>
                            </w:r>
                            <w:r>
                              <w:rPr>
                                <w:color w:val="2F2F2F"/>
                                <w:spacing w:val="-8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me...”</w:t>
                            </w:r>
                            <w:r>
                              <w:rPr>
                                <w:color w:val="2F2F2F"/>
                                <w:spacing w:val="-7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7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“Help</w:t>
                            </w:r>
                            <w:r>
                              <w:rPr>
                                <w:color w:val="2F2F2F"/>
                                <w:spacing w:val="-7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me</w:t>
                            </w:r>
                            <w:r>
                              <w:rPr>
                                <w:color w:val="2F2F2F"/>
                                <w:spacing w:val="-7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avoid...”)</w:t>
                            </w:r>
                          </w:p>
                        </w:tc>
                        <w:tc>
                          <w:tcPr>
                            <w:tcW w:w="3454" w:type="dxa"/>
                          </w:tcPr>
                          <w:p>
                            <w:pPr>
                              <w:pStyle w:val="17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5"/>
                              <w:rPr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17"/>
                              <w:tabs>
                                <w:tab w:val="left" w:pos="918"/>
                                <w:tab w:val="left" w:pos="1838"/>
                              </w:tabs>
                              <w:ind w:right="558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Help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me</w:t>
                            </w:r>
                            <w:r>
                              <w:rPr>
                                <w:b/>
                                <w:spacing w:val="-3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clarify</w:t>
                              <w:tab/>
                            </w:r>
                            <w:r>
                              <w:rPr>
                                <w:b/>
                                <w:w w:val="104"/>
                                <w:position w:val="1"/>
                                <w:sz w:val="9"/>
                              </w:rPr>
                              <w:t>Chatbot</w:t>
                            </w:r>
                            <w:r>
                              <w:rPr>
                                <w:b/>
                                <w:spacing w:val="-6"/>
                                <w:w w:val="104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1"/>
                                <w:sz w:val="9"/>
                              </w:rPr>
                              <w:t>should</w:t>
                              <w:tab/>
                            </w:r>
                            <w:r>
                              <w:rPr>
                                <w:b/>
                                <w:position w:val="1"/>
                                <w:sz w:val="9"/>
                              </w:rPr>
                              <w:t>Help</w:t>
                            </w:r>
                            <w:r>
                              <w:rPr>
                                <w:b/>
                                <w:spacing w:val="3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9"/>
                              </w:rPr>
                              <w:t>me</w:t>
                            </w:r>
                            <w:r>
                              <w:rPr>
                                <w:b/>
                                <w:spacing w:val="3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9"/>
                              </w:rPr>
                              <w:t>avoid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676"/>
                                <w:tab w:val="left" w:pos="1632"/>
                              </w:tabs>
                              <w:spacing w:before="6"/>
                              <w:ind w:right="352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at</w:t>
                              <w:tab/>
                            </w:r>
                            <w:r>
                              <w:rPr>
                                <w:b/>
                                <w:sz w:val="9"/>
                              </w:rPr>
                              <w:t>cover</w:t>
                            </w:r>
                            <w:r>
                              <w:rPr>
                                <w:b/>
                                <w:spacing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all</w:t>
                            </w:r>
                            <w:r>
                              <w:rPr>
                                <w:b/>
                                <w:spacing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the</w:t>
                              <w:tab/>
                              <w:t>irrelevant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935"/>
                                <w:tab w:val="left" w:pos="1697"/>
                              </w:tabs>
                              <w:spacing w:before="10"/>
                              <w:ind w:right="417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anytime</w:t>
                              <w:tab/>
                            </w:r>
                            <w:r>
                              <w:rPr>
                                <w:b/>
                                <w:sz w:val="9"/>
                              </w:rPr>
                              <w:t>query</w:t>
                              <w:tab/>
                              <w:t>information.</w:t>
                            </w:r>
                          </w:p>
                        </w:tc>
                        <w:tc>
                          <w:tcPr>
                            <w:tcW w:w="3338" w:type="dxa"/>
                          </w:tcPr>
                          <w:p>
                            <w:pPr>
                              <w:pStyle w:val="17"/>
                              <w:rPr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10"/>
                              <w:rPr>
                                <w:b/>
                                <w:sz w:val="8"/>
                              </w:rPr>
                            </w:pPr>
                          </w:p>
                          <w:p>
                            <w:pPr>
                              <w:pStyle w:val="17"/>
                              <w:tabs>
                                <w:tab w:val="left" w:pos="1984"/>
                              </w:tabs>
                              <w:spacing w:before="1" w:line="80" w:lineRule="exact"/>
                              <w:ind w:left="357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9"/>
                              </w:rPr>
                              <w:t>Help</w:t>
                            </w:r>
                            <w:r>
                              <w:rPr>
                                <w:b/>
                                <w:spacing w:val="-6"/>
                                <w:w w:val="10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9"/>
                              </w:rPr>
                              <w:t>me</w:t>
                              <w:tab/>
                            </w:r>
                            <w:r>
                              <w:rPr>
                                <w:b/>
                                <w:sz w:val="9"/>
                              </w:rPr>
                              <w:t>Help me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have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072"/>
                                <w:tab w:val="left" w:pos="1137"/>
                                <w:tab w:val="left" w:pos="2035"/>
                                <w:tab w:val="left" w:pos="2222"/>
                              </w:tabs>
                              <w:spacing w:line="168" w:lineRule="auto"/>
                              <w:ind w:left="443" w:right="690" w:hanging="184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avoid</w:t>
                            </w:r>
                            <w:r>
                              <w:rPr>
                                <w:b/>
                                <w:spacing w:val="1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human</w:t>
                              <w:tab/>
                            </w:r>
                            <w:r>
                              <w:rPr>
                                <w:b/>
                                <w:position w:val="6"/>
                                <w:sz w:val="9"/>
                              </w:rPr>
                              <w:t>Help</w:t>
                            </w:r>
                            <w:r>
                              <w:rPr>
                                <w:b/>
                                <w:spacing w:val="3"/>
                                <w:position w:val="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6"/>
                                <w:sz w:val="9"/>
                              </w:rPr>
                              <w:t>me</w:t>
                            </w:r>
                            <w:r>
                              <w:rPr>
                                <w:b/>
                                <w:spacing w:val="2"/>
                                <w:position w:val="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6"/>
                                <w:sz w:val="9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3"/>
                                <w:position w:val="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6"/>
                                <w:sz w:val="9"/>
                              </w:rPr>
                              <w:t>avoid</w:t>
                              <w:tab/>
                              <w:tab/>
                            </w:r>
                            <w:r>
                              <w:rPr>
                                <w:b/>
                                <w:sz w:val="9"/>
                              </w:rPr>
                              <w:t>more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help</w:t>
                              <w:tab/>
                              <w:tab/>
                            </w:r>
                            <w:r>
                              <w:rPr>
                                <w:b/>
                                <w:position w:val="6"/>
                                <w:sz w:val="9"/>
                              </w:rPr>
                              <w:t>waiting</w:t>
                            </w:r>
                            <w:r>
                              <w:rPr>
                                <w:b/>
                                <w:spacing w:val="-3"/>
                                <w:position w:val="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6"/>
                                <w:sz w:val="9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3"/>
                                <w:position w:val="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6"/>
                                <w:sz w:val="9"/>
                              </w:rPr>
                              <w:t>line</w:t>
                              <w:tab/>
                            </w:r>
                            <w:r>
                              <w:rPr>
                                <w:b/>
                                <w:sz w:val="9"/>
                              </w:rPr>
                              <w:t>conversations</w:t>
                            </w:r>
                          </w:p>
                        </w:tc>
                        <w:tc>
                          <w:tcPr>
                            <w:tcW w:w="7922" w:type="dxa"/>
                          </w:tcPr>
                          <w:p>
                            <w:pPr>
                              <w:pStyle w:val="17"/>
                              <w:spacing w:before="6"/>
                              <w:rPr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pStyle w:val="17"/>
                              <w:tabs>
                                <w:tab w:val="left" w:pos="1290"/>
                                <w:tab w:val="left" w:pos="2056"/>
                                <w:tab w:val="left" w:pos="2127"/>
                                <w:tab w:val="left" w:pos="2158"/>
                              </w:tabs>
                              <w:spacing w:line="163" w:lineRule="auto"/>
                              <w:ind w:left="199" w:right="5354" w:hanging="10"/>
                              <w:jc w:val="both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Bot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should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 xml:space="preserve">be      </w:t>
                            </w:r>
                            <w:r>
                              <w:rPr>
                                <w:b/>
                                <w:spacing w:val="21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4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4"/>
                                <w:sz w:val="8"/>
                              </w:rPr>
                              <w:t>Bot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4"/>
                                <w:sz w:val="8"/>
                              </w:rPr>
                              <w:t>should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4"/>
                                <w:sz w:val="8"/>
                              </w:rPr>
                              <w:t>be</w:t>
                              <w:tab/>
                              <w:tab/>
                            </w:r>
                            <w:r>
                              <w:rPr>
                                <w:b/>
                                <w:w w:val="95"/>
                                <w:position w:val="1"/>
                                <w:sz w:val="9"/>
                              </w:rPr>
                              <w:t>It answers</w:t>
                            </w:r>
                            <w:r>
                              <w:rPr>
                                <w:b/>
                                <w:spacing w:val="-24"/>
                                <w:w w:val="95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able</w:t>
                            </w:r>
                            <w:r>
                              <w:rPr>
                                <w:b/>
                                <w:spacing w:val="-6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 xml:space="preserve">answer        </w:t>
                            </w:r>
                            <w:r>
                              <w:rPr>
                                <w:b/>
                                <w:spacing w:val="4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4"/>
                                <w:sz w:val="8"/>
                              </w:rPr>
                              <w:t>able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4"/>
                                <w:sz w:val="8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4"/>
                                <w:sz w:val="8"/>
                              </w:rPr>
                              <w:t>answer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4"/>
                                <w:sz w:val="8"/>
                              </w:rPr>
                              <w:t>loan</w:t>
                              <w:tab/>
                            </w:r>
                            <w:r>
                              <w:rPr>
                                <w:b/>
                                <w:w w:val="104"/>
                                <w:sz w:val="9"/>
                              </w:rPr>
                              <w:t>customers'</w:t>
                            </w:r>
                            <w:r>
                              <w:rPr>
                                <w:b/>
                                <w:spacing w:val="-26"/>
                                <w:w w:val="10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queries regarding</w:t>
                              <w:tab/>
                            </w:r>
                            <w:r>
                              <w:rPr>
                                <w:b/>
                                <w:w w:val="104"/>
                                <w:position w:val="-4"/>
                                <w:sz w:val="8"/>
                              </w:rPr>
                              <w:t>queries</w:t>
                              <w:tab/>
                              <w:tab/>
                              <w:tab/>
                            </w:r>
                            <w:r>
                              <w:rPr>
                                <w:b/>
                                <w:w w:val="104"/>
                                <w:sz w:val="9"/>
                              </w:rPr>
                              <w:t>requests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2086"/>
                              </w:tabs>
                              <w:spacing w:line="53" w:lineRule="exact"/>
                              <w:ind w:left="309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net banking</w:t>
                              <w:tab/>
                            </w:r>
                            <w:r>
                              <w:rPr>
                                <w:b/>
                                <w:sz w:val="9"/>
                              </w:rPr>
                              <w:t>immediately</w:t>
                            </w: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17"/>
                              <w:tabs>
                                <w:tab w:val="left" w:pos="1127"/>
                                <w:tab w:val="left" w:pos="2025"/>
                              </w:tabs>
                              <w:spacing w:before="81" w:line="178" w:lineRule="auto"/>
                              <w:ind w:left="161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position w:val="-2"/>
                                <w:sz w:val="9"/>
                              </w:rPr>
                              <w:t>Help</w:t>
                            </w:r>
                            <w:r>
                              <w:rPr>
                                <w:b/>
                                <w:spacing w:val="-3"/>
                                <w:position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2"/>
                                <w:sz w:val="9"/>
                              </w:rPr>
                              <w:t>me</w:t>
                            </w:r>
                            <w:r>
                              <w:rPr>
                                <w:b/>
                                <w:spacing w:val="-3"/>
                                <w:position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2"/>
                                <w:sz w:val="9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2"/>
                                <w:position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2"/>
                                <w:sz w:val="9"/>
                              </w:rPr>
                              <w:t>clarify</w:t>
                              <w:tab/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Bot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should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be</w:t>
                              <w:tab/>
                              <w:t>The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Bot</w:t>
                            </w:r>
                            <w:r>
                              <w:rPr>
                                <w:b/>
                                <w:spacing w:val="-3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should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be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184"/>
                                <w:tab w:val="left" w:pos="1986"/>
                                <w:tab w:val="left" w:pos="2082"/>
                              </w:tabs>
                              <w:spacing w:line="161" w:lineRule="auto"/>
                              <w:ind w:left="1088" w:right="5226" w:hanging="617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w w:val="104"/>
                                <w:position w:val="-4"/>
                                <w:sz w:val="9"/>
                              </w:rPr>
                              <w:t>my</w:t>
                              <w:tab/>
                              <w:tab/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able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guide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a</w:t>
                              <w:tab/>
                              <w:tab/>
                              <w:t>able to guide a</w:t>
                            </w:r>
                            <w:r>
                              <w:rPr>
                                <w:b/>
                                <w:spacing w:val="1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customer</w:t>
                            </w:r>
                            <w:r>
                              <w:rPr>
                                <w:b/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create</w:t>
                            </w:r>
                            <w:r>
                              <w:rPr>
                                <w:b/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a</w:t>
                              <w:tab/>
                              <w:t>customer</w:t>
                            </w:r>
                            <w:r>
                              <w:rPr>
                                <w:b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create</w:t>
                            </w:r>
                            <w:r>
                              <w:rPr>
                                <w:b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a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206"/>
                                <w:tab w:val="left" w:pos="2105"/>
                              </w:tabs>
                              <w:spacing w:line="95" w:lineRule="exact"/>
                              <w:ind w:left="387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w w:val="104"/>
                                <w:position w:val="1"/>
                                <w:sz w:val="9"/>
                              </w:rPr>
                              <w:t>doubts</w:t>
                              <w:tab/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bank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account</w:t>
                              <w:tab/>
                              <w:t>bank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account</w:t>
                            </w:r>
                          </w:p>
                        </w:tc>
                        <w:tc>
                          <w:tcPr>
                            <w:tcW w:w="3396" w:type="dxa"/>
                          </w:tcPr>
                          <w:p>
                            <w:pPr>
                              <w:pStyle w:val="17"/>
                              <w:spacing w:before="6"/>
                              <w:rPr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17"/>
                              <w:tabs>
                                <w:tab w:val="left" w:pos="1362"/>
                              </w:tabs>
                              <w:spacing w:line="105" w:lineRule="exact"/>
                              <w:ind w:right="676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104"/>
                                <w:position w:val="3"/>
                                <w:sz w:val="7"/>
                              </w:rPr>
                              <w:t>It</w:t>
                            </w:r>
                            <w:r>
                              <w:rPr>
                                <w:b/>
                                <w:spacing w:val="-2"/>
                                <w:w w:val="104"/>
                                <w:position w:val="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3"/>
                                <w:sz w:val="7"/>
                              </w:rPr>
                              <w:t>asks</w:t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position w:val="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3"/>
                                <w:sz w:val="7"/>
                              </w:rPr>
                              <w:t>whether</w:t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position w:val="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3"/>
                                <w:sz w:val="7"/>
                              </w:rPr>
                              <w:t>our</w:t>
                              <w:tab/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It</w:t>
                            </w:r>
                            <w:r>
                              <w:rPr>
                                <w:b/>
                                <w:spacing w:val="3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also</w:t>
                            </w:r>
                            <w:r>
                              <w:rPr>
                                <w:b/>
                                <w:spacing w:val="4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gives</w:t>
                            </w:r>
                            <w:r>
                              <w:rPr>
                                <w:b/>
                                <w:spacing w:val="3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customers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444"/>
                              </w:tabs>
                              <w:spacing w:line="100" w:lineRule="exact"/>
                              <w:ind w:right="758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104"/>
                                <w:position w:val="4"/>
                                <w:sz w:val="7"/>
                              </w:rPr>
                              <w:t>doubts</w:t>
                            </w:r>
                            <w:r>
                              <w:rPr>
                                <w:b/>
                                <w:spacing w:val="-2"/>
                                <w:w w:val="104"/>
                                <w:position w:val="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4"/>
                                <w:sz w:val="7"/>
                              </w:rPr>
                              <w:t>are</w:t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position w:val="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4"/>
                                <w:sz w:val="7"/>
                              </w:rPr>
                              <w:t>cleared</w:t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position w:val="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4"/>
                                <w:sz w:val="7"/>
                              </w:rPr>
                              <w:t>or</w:t>
                              <w:tab/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additional options to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483"/>
                              </w:tabs>
                              <w:spacing w:line="163" w:lineRule="auto"/>
                              <w:ind w:right="797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if</w:t>
                            </w:r>
                            <w:r>
                              <w:rPr>
                                <w:b/>
                                <w:spacing w:val="-3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we</w:t>
                            </w:r>
                            <w:r>
                              <w:rPr>
                                <w:b/>
                                <w:spacing w:val="-2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want</w:t>
                            </w:r>
                            <w:r>
                              <w:rPr>
                                <w:b/>
                                <w:spacing w:val="-2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3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use</w:t>
                            </w:r>
                            <w:r>
                              <w:rPr>
                                <w:b/>
                                <w:spacing w:val="-2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the</w:t>
                              <w:tab/>
                            </w:r>
                            <w:r>
                              <w:rPr>
                                <w:b/>
                                <w:w w:val="104"/>
                                <w:position w:val="-4"/>
                                <w:sz w:val="8"/>
                              </w:rPr>
                              <w:t>contact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4"/>
                                <w:sz w:val="8"/>
                              </w:rPr>
                              <w:t>their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4"/>
                                <w:sz w:val="8"/>
                              </w:rPr>
                              <w:t>bank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560"/>
                              </w:tabs>
                              <w:spacing w:line="154" w:lineRule="auto"/>
                              <w:ind w:right="875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7"/>
                              </w:rPr>
                              <w:t>service again</w:t>
                              <w:tab/>
                            </w:r>
                            <w:r>
                              <w:rPr>
                                <w:b/>
                                <w:w w:val="104"/>
                                <w:position w:val="-5"/>
                                <w:sz w:val="8"/>
                              </w:rPr>
                              <w:t>branch.</w:t>
                            </w:r>
                          </w:p>
                          <w:p>
                            <w:pPr>
                              <w:pStyle w:val="17"/>
                              <w:spacing w:before="11"/>
                              <w:rPr>
                                <w:b/>
                                <w:sz w:val="17"/>
                              </w:rPr>
                            </w:pPr>
                          </w:p>
                          <w:p>
                            <w:pPr>
                              <w:pStyle w:val="17"/>
                              <w:spacing w:line="264" w:lineRule="auto"/>
                              <w:ind w:left="161" w:right="2434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It also properly ends</w:t>
                            </w:r>
                            <w:r>
                              <w:rPr>
                                <w:b/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the conversation by</w:t>
                            </w:r>
                            <w:r>
                              <w:rPr>
                                <w:b/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way</w:t>
                            </w:r>
                            <w:r>
                              <w:rPr>
                                <w:b/>
                                <w:spacing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farewell</w:t>
                            </w:r>
                          </w:p>
                        </w:tc>
                        <w:tc>
                          <w:tcPr>
                            <w:tcW w:w="3647" w:type="dxa"/>
                          </w:tcPr>
                          <w:p>
                            <w:pPr>
                              <w:pStyle w:val="17"/>
                              <w:spacing w:before="9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17"/>
                              <w:spacing w:line="84" w:lineRule="exact"/>
                              <w:ind w:left="279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chatbot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can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093"/>
                                <w:tab w:val="left" w:pos="1179"/>
                                <w:tab w:val="left" w:pos="1262"/>
                                <w:tab w:val="left" w:pos="2420"/>
                                <w:tab w:val="left" w:pos="2576"/>
                              </w:tabs>
                              <w:spacing w:line="226" w:lineRule="auto"/>
                              <w:ind w:left="325" w:right="204" w:hanging="100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meet</w:t>
                            </w:r>
                            <w:r>
                              <w:rPr>
                                <w:b/>
                                <w:spacing w:val="8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that</w:t>
                            </w:r>
                            <w:r>
                              <w:rPr>
                                <w:b/>
                                <w:spacing w:val="9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goal</w:t>
                            </w:r>
                            <w:r>
                              <w:rPr>
                                <w:b/>
                                <w:spacing w:val="8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and</w:t>
                              <w:tab/>
                              <w:tab/>
                            </w:r>
                            <w:r>
                              <w:rPr>
                                <w:b/>
                                <w:position w:val="2"/>
                                <w:sz w:val="9"/>
                              </w:rPr>
                              <w:t>Customers</w:t>
                            </w:r>
                            <w:r>
                              <w:rPr>
                                <w:b/>
                                <w:spacing w:val="-5"/>
                                <w:position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b/>
                                <w:spacing w:val="-5"/>
                                <w:position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9"/>
                              </w:rPr>
                              <w:t>no</w:t>
                            </w:r>
                            <w:r>
                              <w:rPr>
                                <w:b/>
                                <w:spacing w:val="-6"/>
                                <w:position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9"/>
                              </w:rPr>
                              <w:t>longer</w:t>
                              <w:tab/>
                            </w:r>
                            <w:r>
                              <w:rPr>
                                <w:b/>
                                <w:w w:val="95"/>
                                <w:position w:val="2"/>
                                <w:sz w:val="9"/>
                              </w:rPr>
                              <w:t>It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position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2"/>
                                <w:sz w:val="9"/>
                              </w:rPr>
                              <w:t>simplifies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position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2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position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2"/>
                                <w:sz w:val="9"/>
                              </w:rPr>
                              <w:t>internal</w:t>
                            </w:r>
                            <w:r>
                              <w:rPr>
                                <w:b/>
                                <w:spacing w:val="-23"/>
                                <w:w w:val="95"/>
                                <w:position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enhance their</w:t>
                              <w:tab/>
                              <w:tab/>
                              <w:tab/>
                            </w:r>
                            <w:r>
                              <w:rPr>
                                <w:b/>
                                <w:w w:val="95"/>
                                <w:position w:val="1"/>
                                <w:sz w:val="9"/>
                              </w:rPr>
                              <w:t>waiting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1"/>
                                <w:sz w:val="9"/>
                              </w:rPr>
                              <w:t>weeks,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1"/>
                                <w:sz w:val="9"/>
                              </w:rPr>
                              <w:t>days,</w:t>
                              <w:tab/>
                              <w:tab/>
                            </w:r>
                            <w:r>
                              <w:rPr>
                                <w:b/>
                                <w:position w:val="1"/>
                                <w:sz w:val="9"/>
                              </w:rPr>
                              <w:t>organization and</w:t>
                            </w:r>
                            <w:r>
                              <w:rPr>
                                <w:b/>
                                <w:spacing w:val="1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experience</w:t>
                              <w:tab/>
                            </w:r>
                            <w:r>
                              <w:rPr>
                                <w:b/>
                                <w:w w:val="95"/>
                                <w:position w:val="1"/>
                                <w:sz w:val="9"/>
                              </w:rPr>
                              <w:t>hours, or even minutes for</w:t>
                              <w:tab/>
                            </w:r>
                            <w:r>
                              <w:rPr>
                                <w:b/>
                                <w:sz w:val="9"/>
                              </w:rPr>
                              <w:t>access</w:t>
                            </w:r>
                            <w:r>
                              <w:rPr>
                                <w:b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search</w:t>
                            </w:r>
                            <w:r>
                              <w:rPr>
                                <w:b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for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2687"/>
                              </w:tabs>
                              <w:spacing w:line="108" w:lineRule="exact"/>
                              <w:ind w:left="1140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95"/>
                                <w:position w:val="1"/>
                                <w:sz w:val="9"/>
                              </w:rPr>
                              <w:t>an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1"/>
                                <w:sz w:val="9"/>
                              </w:rPr>
                              <w:t>employee to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1"/>
                                <w:sz w:val="9"/>
                              </w:rPr>
                              <w:t>help them.</w:t>
                              <w:tab/>
                            </w:r>
                            <w:r>
                              <w:rPr>
                                <w:b/>
                                <w:sz w:val="9"/>
                              </w:rPr>
                              <w:t>information</w:t>
                            </w:r>
                          </w:p>
                        </w:tc>
                      </w:tr>
                      <w:tr>
                        <w:trPr>
                          <w:trHeight w:val="1932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>
                            <w:pPr>
                              <w:pStyle w:val="17"/>
                              <w:spacing w:before="150"/>
                              <w:ind w:left="95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Positive</w:t>
                            </w:r>
                            <w:r>
                              <w:rPr>
                                <w:b/>
                                <w:color w:val="2F2F2F"/>
                                <w:spacing w:val="1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moments</w:t>
                            </w:r>
                          </w:p>
                          <w:p>
                            <w:pPr>
                              <w:pStyle w:val="17"/>
                              <w:spacing w:before="67" w:line="269" w:lineRule="auto"/>
                              <w:ind w:left="965" w:right="90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1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steps</w:t>
                            </w:r>
                            <w:r>
                              <w:rPr>
                                <w:color w:val="2F2F2F"/>
                                <w:spacing w:val="1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does</w:t>
                            </w:r>
                            <w:r>
                              <w:rPr>
                                <w:color w:val="2F2F2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a</w:t>
                            </w:r>
                            <w:r>
                              <w:rPr>
                                <w:color w:val="2F2F2F"/>
                                <w:spacing w:val="1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typical</w:t>
                            </w:r>
                            <w:r>
                              <w:rPr>
                                <w:color w:val="2F2F2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person</w:t>
                            </w:r>
                            <w:r>
                              <w:rPr>
                                <w:color w:val="2F2F2F"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find enjoyable, productive, fun,</w:t>
                            </w:r>
                            <w:r>
                              <w:rPr>
                                <w:color w:val="2F2F2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sz w:val="12"/>
                              </w:rPr>
                              <w:t>motivating,</w:t>
                            </w:r>
                            <w:r>
                              <w:rPr>
                                <w:color w:val="2F2F2F"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delightful,</w:t>
                            </w:r>
                            <w:r>
                              <w:rPr>
                                <w:color w:val="2F2F2F"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exciting?</w:t>
                            </w:r>
                          </w:p>
                        </w:tc>
                        <w:tc>
                          <w:tcPr>
                            <w:tcW w:w="3454" w:type="dxa"/>
                          </w:tcPr>
                          <w:p>
                            <w:pPr>
                              <w:pStyle w:val="17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17"/>
                              <w:tabs>
                                <w:tab w:val="left" w:pos="1168"/>
                                <w:tab w:val="left" w:pos="2071"/>
                              </w:tabs>
                              <w:spacing w:before="77" w:line="182" w:lineRule="auto"/>
                              <w:ind w:left="194" w:right="777" w:hanging="13"/>
                              <w:jc w:val="both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 xml:space="preserve">The chatbot will be       </w:t>
                            </w:r>
                            <w:r>
                              <w:rPr>
                                <w:b/>
                                <w:spacing w:val="12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They</w:t>
                            </w:r>
                            <w:r>
                              <w:rPr>
                                <w:b/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are</w:t>
                            </w:r>
                            <w:r>
                              <w:rPr>
                                <w:b/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overjoyed</w:t>
                            </w:r>
                            <w:r>
                              <w:rPr>
                                <w:b/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if</w:t>
                              <w:tab/>
                            </w:r>
                            <w:r>
                              <w:rPr>
                                <w:b/>
                                <w:w w:val="104"/>
                                <w:position w:val="-2"/>
                                <w:sz w:val="8"/>
                              </w:rPr>
                              <w:t>customers</w:t>
                            </w:r>
                            <w:r>
                              <w:rPr>
                                <w:b/>
                                <w:spacing w:val="1"/>
                                <w:w w:val="104"/>
                                <w:position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2"/>
                                <w:sz w:val="8"/>
                              </w:rPr>
                              <w:t>are</w:t>
                            </w:r>
                            <w:r>
                              <w:rPr>
                                <w:b/>
                                <w:spacing w:val="-23"/>
                                <w:w w:val="104"/>
                                <w:position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more</w:t>
                            </w:r>
                            <w:r>
                              <w:rPr>
                                <w:b/>
                                <w:spacing w:val="-6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enjoyable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to</w:t>
                              <w:tab/>
                            </w:r>
                            <w:r>
                              <w:rPr>
                                <w:b/>
                                <w:position w:val="1"/>
                                <w:sz w:val="7"/>
                              </w:rPr>
                              <w:t>they</w:t>
                            </w:r>
                            <w:r>
                              <w:rPr>
                                <w:b/>
                                <w:spacing w:val="-1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7"/>
                              </w:rPr>
                              <w:t>discover</w:t>
                            </w:r>
                            <w:r>
                              <w:rPr>
                                <w:b/>
                                <w:spacing w:val="-1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7"/>
                              </w:rPr>
                              <w:t>this</w:t>
                              <w:tab/>
                            </w:r>
                            <w:r>
                              <w:rPr>
                                <w:b/>
                                <w:w w:val="104"/>
                                <w:position w:val="-3"/>
                                <w:sz w:val="8"/>
                              </w:rPr>
                              <w:t>eager</w:t>
                            </w:r>
                            <w:r>
                              <w:rPr>
                                <w:b/>
                                <w:spacing w:val="2"/>
                                <w:w w:val="104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3"/>
                                <w:sz w:val="8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3"/>
                                <w:w w:val="104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3"/>
                                <w:sz w:val="8"/>
                              </w:rPr>
                              <w:t>adopt</w:t>
                            </w:r>
                            <w:r>
                              <w:rPr>
                                <w:b/>
                                <w:spacing w:val="-23"/>
                                <w:w w:val="104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customer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if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it's</w:t>
                            </w:r>
                            <w:r>
                              <w:rPr>
                                <w:b/>
                                <w:spacing w:val="19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2"/>
                                <w:sz w:val="7"/>
                              </w:rPr>
                              <w:t>chatbot</w:t>
                            </w:r>
                            <w:r>
                              <w:rPr>
                                <w:b/>
                                <w:spacing w:val="-4"/>
                                <w:w w:val="104"/>
                                <w:position w:val="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2"/>
                                <w:sz w:val="7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5"/>
                                <w:w w:val="104"/>
                                <w:position w:val="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2"/>
                                <w:sz w:val="7"/>
                              </w:rPr>
                              <w:t>simple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324"/>
                                <w:tab w:val="left" w:pos="2053"/>
                              </w:tabs>
                              <w:spacing w:line="55" w:lineRule="auto"/>
                              <w:ind w:left="334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104"/>
                                <w:position w:val="-5"/>
                                <w:sz w:val="8"/>
                              </w:rPr>
                              <w:t>free</w:t>
                            </w:r>
                            <w:r>
                              <w:rPr>
                                <w:b/>
                                <w:spacing w:val="-6"/>
                                <w:w w:val="104"/>
                                <w:position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5"/>
                                <w:sz w:val="8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6"/>
                                <w:w w:val="104"/>
                                <w:position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position w:val="-5"/>
                                <w:sz w:val="8"/>
                              </w:rPr>
                              <w:t>use.</w:t>
                              <w:tab/>
                            </w:r>
                            <w:r>
                              <w:rPr>
                                <w:b/>
                                <w:w w:val="104"/>
                                <w:position w:val="-2"/>
                                <w:sz w:val="7"/>
                              </w:rPr>
                              <w:t>banking.</w:t>
                              <w:tab/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new</w:t>
                            </w:r>
                            <w:r>
                              <w:rPr>
                                <w:b/>
                                <w:spacing w:val="2"/>
                                <w:w w:val="10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4"/>
                                <w:sz w:val="8"/>
                              </w:rPr>
                              <w:t>technology</w:t>
                            </w:r>
                          </w:p>
                        </w:tc>
                        <w:tc>
                          <w:tcPr>
                            <w:tcW w:w="3338" w:type="dxa"/>
                          </w:tcPr>
                          <w:p>
                            <w:pPr>
                              <w:pStyle w:val="17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17"/>
                              <w:tabs>
                                <w:tab w:val="left" w:pos="1082"/>
                                <w:tab w:val="left" w:pos="1233"/>
                                <w:tab w:val="left" w:pos="2156"/>
                                <w:tab w:val="left" w:pos="2299"/>
                              </w:tabs>
                              <w:spacing w:line="254" w:lineRule="auto"/>
                              <w:ind w:left="184" w:right="302" w:firstLine="88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Customers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are</w:t>
                              <w:tab/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When</w:t>
                            </w:r>
                            <w:r>
                              <w:rPr>
                                <w:b/>
                                <w:spacing w:val="6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6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consumer</w:t>
                            </w:r>
                            <w:r>
                              <w:rPr>
                                <w:b/>
                                <w:spacing w:val="6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 xml:space="preserve">sees       </w:t>
                            </w:r>
                            <w:r>
                              <w:rPr>
                                <w:b/>
                                <w:spacing w:val="2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When a consumer</w:t>
                            </w:r>
                            <w:r>
                              <w:rPr>
                                <w:b/>
                                <w:spacing w:val="1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sees</w:t>
                            </w:r>
                            <w:r>
                              <w:rPr>
                                <w:b/>
                                <w:spacing w:val="-22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excited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about using</w:t>
                              <w:tab/>
                              <w:tab/>
                            </w:r>
                            <w:r>
                              <w:rPr>
                                <w:b/>
                                <w:sz w:val="8"/>
                              </w:rPr>
                              <w:t>that</w:t>
                            </w:r>
                            <w:r>
                              <w:rPr>
                                <w:b/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there</w:t>
                            </w:r>
                            <w:r>
                              <w:rPr>
                                <w:b/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no</w:t>
                              <w:tab/>
                              <w:tab/>
                              <w:t>that there is no</w:t>
                            </w:r>
                            <w:r>
                              <w:rPr>
                                <w:b/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seamless</w:t>
                            </w:r>
                            <w:r>
                              <w:rPr>
                                <w:b/>
                                <w:spacing w:val="4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customer</w:t>
                              <w:tab/>
                            </w:r>
                            <w:r>
                              <w:rPr>
                                <w:b/>
                                <w:sz w:val="8"/>
                              </w:rPr>
                              <w:t>registration</w:t>
                            </w:r>
                            <w:r>
                              <w:rPr>
                                <w:b/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procedure</w:t>
                              <w:tab/>
                              <w:t>registration</w:t>
                            </w:r>
                            <w:r>
                              <w:rPr>
                                <w:b/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procedure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156"/>
                                <w:tab w:val="left" w:pos="2221"/>
                              </w:tabs>
                              <w:spacing w:line="95" w:lineRule="exact"/>
                              <w:ind w:left="398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service.</w:t>
                              <w:tab/>
                            </w:r>
                            <w:r>
                              <w:rPr>
                                <w:b/>
                                <w:sz w:val="8"/>
                              </w:rPr>
                              <w:t>necessary,</w:t>
                            </w:r>
                            <w:r>
                              <w:rPr>
                                <w:b/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they</w:t>
                            </w:r>
                            <w:r>
                              <w:rPr>
                                <w:b/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are</w:t>
                              <w:tab/>
                              <w:t>necessary,</w:t>
                            </w:r>
                            <w:r>
                              <w:rPr>
                                <w:b/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they</w:t>
                            </w:r>
                            <w:r>
                              <w:rPr>
                                <w:b/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are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2422"/>
                              </w:tabs>
                              <w:spacing w:before="8"/>
                              <w:ind w:left="1356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relieved.</w:t>
                              <w:tab/>
                              <w:t>relieved.</w:t>
                            </w:r>
                          </w:p>
                        </w:tc>
                        <w:tc>
                          <w:tcPr>
                            <w:tcW w:w="7922" w:type="dxa"/>
                          </w:tcPr>
                          <w:p>
                            <w:pPr>
                              <w:pStyle w:val="17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7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17"/>
                              <w:tabs>
                                <w:tab w:val="left" w:pos="3139"/>
                                <w:tab w:val="left" w:pos="4922"/>
                              </w:tabs>
                              <w:spacing w:line="138" w:lineRule="exact"/>
                              <w:ind w:left="198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95"/>
                                <w:position w:val="6"/>
                                <w:sz w:val="11"/>
                              </w:rPr>
                              <w:t>chatbot UI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position w:val="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6"/>
                                <w:sz w:val="11"/>
                              </w:rPr>
                              <w:t>should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position w:val="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6"/>
                                <w:sz w:val="11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position w:val="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6"/>
                                <w:sz w:val="11"/>
                              </w:rPr>
                              <w:t>easy</w:t>
                              <w:tab/>
                            </w:r>
                            <w:r>
                              <w:rPr>
                                <w:b/>
                                <w:position w:val="1"/>
                                <w:sz w:val="16"/>
                                <w:shd w:val="clear" w:color="auto" w:fill="3AC09F"/>
                              </w:rPr>
                              <w:t>Customers</w:t>
                            </w:r>
                            <w:r>
                              <w:rPr>
                                <w:b/>
                                <w:spacing w:val="-2"/>
                                <w:position w:val="1"/>
                                <w:sz w:val="16"/>
                                <w:shd w:val="clear" w:color="auto" w:fill="3AC09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16"/>
                                <w:shd w:val="clear" w:color="auto" w:fill="3AC09F"/>
                              </w:rPr>
                              <w:t>are</w:t>
                            </w:r>
                            <w:r>
                              <w:rPr>
                                <w:b/>
                                <w:position w:val="1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z w:val="11"/>
                              </w:rPr>
                              <w:t>Customers</w:t>
                            </w:r>
                            <w:r>
                              <w:rPr>
                                <w:b/>
                                <w:spacing w:val="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enjoy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739"/>
                              </w:tabs>
                              <w:spacing w:before="6" w:line="96" w:lineRule="auto"/>
                              <w:ind w:left="78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position w:val="-2"/>
                                <w:sz w:val="11"/>
                              </w:rPr>
                              <w:t>to</w:t>
                              <w:tab/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4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customer</w:t>
                            </w:r>
                            <w:r>
                              <w:rPr>
                                <w:b/>
                                <w:spacing w:val="-4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will</w:t>
                            </w:r>
                            <w:r>
                              <w:rPr>
                                <w:b/>
                                <w:spacing w:val="-4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be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670"/>
                              </w:tabs>
                              <w:spacing w:line="137" w:lineRule="exact"/>
                              <w:ind w:left="287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use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understand.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It</w:t>
                              <w:tab/>
                            </w:r>
                            <w:r>
                              <w:rPr>
                                <w:b/>
                                <w:w w:val="95"/>
                                <w:position w:val="1"/>
                                <w:sz w:val="13"/>
                              </w:rPr>
                              <w:t>happy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position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1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position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1"/>
                                <w:sz w:val="13"/>
                              </w:rPr>
                              <w:t>get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position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1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position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1"/>
                                <w:sz w:val="13"/>
                              </w:rPr>
                              <w:t>instant</w:t>
                            </w:r>
                            <w:r>
                              <w:rPr>
                                <w:b/>
                                <w:spacing w:val="41"/>
                                <w:position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41"/>
                                <w:position w:val="2"/>
                                <w:sz w:val="13"/>
                                <w:shd w:val="clear" w:color="auto" w:fill="3AC09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42"/>
                                <w:position w:val="2"/>
                                <w:sz w:val="13"/>
                                <w:shd w:val="clear" w:color="auto" w:fill="3AC09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16"/>
                                <w:shd w:val="clear" w:color="auto" w:fill="3AC09F"/>
                              </w:rPr>
                              <w:t>pleased</w:t>
                            </w:r>
                            <w:r>
                              <w:rPr>
                                <w:b/>
                                <w:spacing w:val="-2"/>
                                <w:position w:val="2"/>
                                <w:sz w:val="16"/>
                                <w:shd w:val="clear" w:color="auto" w:fill="3AC09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16"/>
                                <w:shd w:val="clear" w:color="auto" w:fill="3AC09F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"/>
                                <w:position w:val="2"/>
                                <w:sz w:val="16"/>
                                <w:shd w:val="clear" w:color="auto" w:fill="3AC09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16"/>
                                <w:shd w:val="clear" w:color="auto" w:fill="3AC09F"/>
                              </w:rPr>
                              <w:t xml:space="preserve">have  </w:t>
                            </w:r>
                            <w:r>
                              <w:rPr>
                                <w:b/>
                                <w:position w:val="2"/>
                                <w:sz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pacing w:val="26"/>
                                <w:position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7"/>
                                <w:sz w:val="11"/>
                              </w:rPr>
                              <w:t>interacting</w:t>
                            </w:r>
                            <w:r>
                              <w:rPr>
                                <w:b/>
                                <w:spacing w:val="-8"/>
                                <w:position w:val="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7"/>
                                <w:sz w:val="11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8"/>
                                <w:position w:val="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7"/>
                                <w:sz w:val="11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8"/>
                                <w:position w:val="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7"/>
                                <w:sz w:val="11"/>
                              </w:rPr>
                              <w:t>bot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794"/>
                                <w:tab w:val="left" w:pos="5090"/>
                              </w:tabs>
                              <w:spacing w:before="37" w:line="110" w:lineRule="auto"/>
                              <w:ind w:left="244" w:right="1874" w:firstLine="39"/>
                              <w:jc w:val="both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position w:val="2"/>
                                <w:sz w:val="11"/>
                              </w:rPr>
                              <w:t>should also be visually</w:t>
                            </w:r>
                            <w:r>
                              <w:rPr>
                                <w:b/>
                                <w:spacing w:val="34"/>
                                <w:position w:val="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response to any query</w:t>
                            </w:r>
                            <w:r>
                              <w:rPr>
                                <w:b/>
                                <w:spacing w:val="40"/>
                                <w:position w:val="-2"/>
                                <w:sz w:val="13"/>
                                <w:shd w:val="clear" w:color="auto" w:fill="3AC09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2"/>
                                <w:sz w:val="16"/>
                                <w:shd w:val="clear" w:color="auto" w:fill="3AC09F"/>
                              </w:rPr>
                              <w:t>many options for</w:t>
                            </w:r>
                            <w:r>
                              <w:rPr>
                                <w:b/>
                                <w:spacing w:val="49"/>
                                <w:position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8"/>
                                <w:sz w:val="11"/>
                              </w:rPr>
                              <w:t>since they don't become</w:t>
                            </w:r>
                            <w:r>
                              <w:rPr>
                                <w:b/>
                                <w:spacing w:val="-31"/>
                                <w:position w:val="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5"/>
                                <w:sz w:val="11"/>
                              </w:rPr>
                              <w:t>appealing</w:t>
                            </w:r>
                            <w:r>
                              <w:rPr>
                                <w:b/>
                                <w:spacing w:val="-8"/>
                                <w:position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5"/>
                                <w:sz w:val="11"/>
                              </w:rPr>
                              <w:t>so</w:t>
                            </w:r>
                            <w:r>
                              <w:rPr>
                                <w:b/>
                                <w:spacing w:val="-8"/>
                                <w:position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5"/>
                                <w:sz w:val="11"/>
                              </w:rPr>
                              <w:t>that</w:t>
                            </w:r>
                            <w:r>
                              <w:rPr>
                                <w:b/>
                                <w:spacing w:val="-8"/>
                                <w:position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5"/>
                                <w:sz w:val="11"/>
                              </w:rPr>
                              <w:t>users</w:t>
                              <w:tab/>
                            </w:r>
                            <w:r>
                              <w:rPr>
                                <w:b/>
                                <w:w w:val="95"/>
                                <w:position w:val="-9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position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-9"/>
                                <w:sz w:val="13"/>
                              </w:rPr>
                              <w:t>any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position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-9"/>
                                <w:sz w:val="13"/>
                              </w:rPr>
                              <w:t>delay.</w:t>
                            </w:r>
                            <w:r>
                              <w:rPr>
                                <w:b/>
                                <w:spacing w:val="41"/>
                                <w:position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41"/>
                                <w:position w:val="-17"/>
                                <w:sz w:val="13"/>
                                <w:shd w:val="clear" w:color="auto" w:fill="3AC09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43"/>
                                <w:position w:val="-17"/>
                                <w:sz w:val="13"/>
                                <w:shd w:val="clear" w:color="auto" w:fill="3AC09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-17"/>
                                <w:sz w:val="16"/>
                                <w:shd w:val="clear" w:color="auto" w:fill="3AC09F"/>
                              </w:rPr>
                              <w:t>their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position w:val="-17"/>
                                <w:sz w:val="16"/>
                                <w:shd w:val="clear" w:color="auto" w:fill="3AC09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-17"/>
                                <w:sz w:val="16"/>
                                <w:shd w:val="clear" w:color="auto" w:fill="3AC09F"/>
                              </w:rPr>
                              <w:t>inquiries.</w:t>
                            </w:r>
                            <w:r>
                              <w:rPr>
                                <w:b/>
                                <w:spacing w:val="57"/>
                                <w:position w:val="-17"/>
                                <w:sz w:val="16"/>
                                <w:shd w:val="clear" w:color="auto" w:fill="3AC09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57"/>
                                <w:position w:val="-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58"/>
                                <w:position w:val="-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annoyed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their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constant</w:t>
                            </w:r>
                            <w:r>
                              <w:rPr>
                                <w:b/>
                                <w:spacing w:val="-30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1"/>
                              </w:rPr>
                              <w:t>enjoy interacting with it.</w:t>
                              <w:tab/>
                              <w:tab/>
                            </w:r>
                            <w:r>
                              <w:rPr>
                                <w:b/>
                                <w:position w:val="5"/>
                                <w:sz w:val="11"/>
                              </w:rPr>
                              <w:t>questions.</w:t>
                            </w:r>
                          </w:p>
                        </w:tc>
                        <w:tc>
                          <w:tcPr>
                            <w:tcW w:w="3396" w:type="dxa"/>
                          </w:tcPr>
                          <w:p>
                            <w:pPr>
                              <w:pStyle w:val="17"/>
                              <w:spacing w:before="6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17"/>
                              <w:tabs>
                                <w:tab w:val="left" w:pos="1067"/>
                                <w:tab w:val="left" w:pos="1133"/>
                              </w:tabs>
                              <w:spacing w:before="1" w:line="175" w:lineRule="auto"/>
                              <w:ind w:left="183" w:right="1376" w:firstLine="13"/>
                              <w:jc w:val="both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position w:val="-4"/>
                                <w:sz w:val="7"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3"/>
                                <w:position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4"/>
                                <w:sz w:val="7"/>
                              </w:rPr>
                              <w:t>they</w:t>
                            </w:r>
                            <w:r>
                              <w:rPr>
                                <w:b/>
                                <w:spacing w:val="-3"/>
                                <w:position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4"/>
                                <w:sz w:val="7"/>
                              </w:rPr>
                              <w:t>exit,</w:t>
                            </w:r>
                            <w:r>
                              <w:rPr>
                                <w:b/>
                                <w:spacing w:val="-3"/>
                                <w:position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4"/>
                                <w:sz w:val="7"/>
                              </w:rPr>
                              <w:t>chatbots</w:t>
                              <w:tab/>
                              <w:tab/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As they exit, given that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-3"/>
                                <w:sz w:val="7"/>
                              </w:rPr>
                              <w:t>motivate customers to</w:t>
                            </w:r>
                            <w:r>
                              <w:rPr>
                                <w:b/>
                                <w:spacing w:val="25"/>
                                <w:position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73"/>
                                <w:position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their data isn't stored, it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2"/>
                                <w:sz w:val="7"/>
                              </w:rPr>
                              <w:t>use</w:t>
                            </w:r>
                            <w:r>
                              <w:rPr>
                                <w:b/>
                                <w:spacing w:val="-3"/>
                                <w:position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2"/>
                                <w:sz w:val="7"/>
                              </w:rPr>
                              <w:t>next-generation</w:t>
                              <w:tab/>
                            </w:r>
                            <w:r>
                              <w:rPr>
                                <w:b/>
                                <w:sz w:val="8"/>
                              </w:rPr>
                              <w:t>makes</w:t>
                            </w:r>
                            <w:r>
                              <w:rPr>
                                <w:b/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customers</w:t>
                            </w:r>
                            <w:r>
                              <w:rPr>
                                <w:b/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feel</w:t>
                            </w:r>
                            <w:r>
                              <w:rPr>
                                <w:b/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at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457"/>
                              </w:tabs>
                              <w:spacing w:line="87" w:lineRule="exact"/>
                              <w:ind w:left="360"/>
                              <w:jc w:val="both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7"/>
                              </w:rPr>
                              <w:t>technology.</w:t>
                              <w:tab/>
                            </w:r>
                            <w:r>
                              <w:rPr>
                                <w:b/>
                                <w:position w:val="2"/>
                                <w:sz w:val="8"/>
                              </w:rPr>
                              <w:t>ease.</w:t>
                            </w: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1"/>
                              <w:rPr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17"/>
                              <w:spacing w:line="257" w:lineRule="auto"/>
                              <w:ind w:left="168" w:right="1850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Chatbots make using them</w:t>
                            </w:r>
                            <w:r>
                              <w:rPr>
                                <w:b/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more comfortable since</w:t>
                            </w:r>
                            <w:r>
                              <w:rPr>
                                <w:b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they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eliminate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face-to-face</w:t>
                            </w:r>
                            <w:r>
                              <w:rPr>
                                <w:b/>
                                <w:spacing w:val="-28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interactions from</w:t>
                            </w:r>
                            <w:r>
                              <w:rPr>
                                <w:b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beginning</w:t>
                            </w:r>
                            <w:r>
                              <w:rPr>
                                <w:b/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end.</w:t>
                            </w:r>
                          </w:p>
                        </w:tc>
                        <w:tc>
                          <w:tcPr>
                            <w:tcW w:w="3647" w:type="dxa"/>
                          </w:tcPr>
                          <w:p>
                            <w:pPr>
                              <w:pStyle w:val="17"/>
                              <w:spacing w:before="9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17"/>
                              <w:tabs>
                                <w:tab w:val="left" w:pos="1365"/>
                                <w:tab w:val="left" w:pos="1494"/>
                                <w:tab w:val="left" w:pos="1566"/>
                              </w:tabs>
                              <w:spacing w:line="250" w:lineRule="auto"/>
                              <w:ind w:left="260" w:right="1174" w:hanging="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position w:val="1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4"/>
                                <w:position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10"/>
                              </w:rPr>
                              <w:t>customer</w:t>
                            </w:r>
                            <w:r>
                              <w:rPr>
                                <w:b/>
                                <w:spacing w:val="-4"/>
                                <w:position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10"/>
                              </w:rPr>
                              <w:t>feels</w:t>
                              <w:tab/>
                              <w:tab/>
                            </w:r>
                            <w:r>
                              <w:rPr>
                                <w:b/>
                                <w:sz w:val="10"/>
                              </w:rPr>
                              <w:t>Make the chatbot's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delighted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gets</w:t>
                              <w:tab/>
                              <w:tab/>
                              <w:tab/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behaviour more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enlightened</w:t>
                            </w:r>
                            <w:r>
                              <w:rPr>
                                <w:b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after</w:t>
                              <w:tab/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enjoyable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so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that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users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finishing</w:t>
                            </w:r>
                            <w:r>
                              <w:rPr>
                                <w:b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using</w:t>
                            </w:r>
                            <w:r>
                              <w:rPr>
                                <w:b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the</w:t>
                              <w:tab/>
                            </w:r>
                            <w:r>
                              <w:rPr>
                                <w:b/>
                                <w:w w:val="90"/>
                                <w:position w:val="1"/>
                                <w:sz w:val="10"/>
                              </w:rPr>
                              <w:t>will</w:t>
                            </w:r>
                            <w:r>
                              <w:rPr>
                                <w:b/>
                                <w:spacing w:val="6"/>
                                <w:w w:val="90"/>
                                <w:position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position w:val="1"/>
                                <w:sz w:val="10"/>
                              </w:rPr>
                              <w:t>return</w:t>
                            </w:r>
                            <w:r>
                              <w:rPr>
                                <w:b/>
                                <w:spacing w:val="6"/>
                                <w:w w:val="90"/>
                                <w:position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position w:val="1"/>
                                <w:sz w:val="10"/>
                              </w:rPr>
                              <w:t>anytime</w:t>
                            </w:r>
                            <w:r>
                              <w:rPr>
                                <w:b/>
                                <w:spacing w:val="6"/>
                                <w:w w:val="90"/>
                                <w:position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position w:val="1"/>
                                <w:sz w:val="10"/>
                              </w:rPr>
                              <w:t>they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831"/>
                              </w:tabs>
                              <w:spacing w:line="120" w:lineRule="exact"/>
                              <w:ind w:left="51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chatbot</w:t>
                              <w:tab/>
                            </w:r>
                            <w:r>
                              <w:rPr>
                                <w:b/>
                                <w:position w:val="1"/>
                                <w:sz w:val="10"/>
                              </w:rPr>
                              <w:t>like.</w:t>
                            </w:r>
                          </w:p>
                          <w:p>
                            <w:pPr>
                              <w:pStyle w:val="17"/>
                              <w:spacing w:before="1"/>
                              <w:rPr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17"/>
                              <w:spacing w:line="257" w:lineRule="auto"/>
                              <w:ind w:left="176" w:right="2410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After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their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questions</w:t>
                            </w:r>
                            <w:r>
                              <w:rPr>
                                <w:b/>
                                <w:spacing w:val="-2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were answered,</w:t>
                            </w:r>
                            <w:r>
                              <w:rPr>
                                <w:b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1"/>
                              </w:rPr>
                              <w:t xml:space="preserve">customers </w:t>
                            </w:r>
                            <w:r>
                              <w:rPr>
                                <w:b/>
                                <w:sz w:val="11"/>
                              </w:rPr>
                              <w:t>no longer</w:t>
                            </w:r>
                            <w:r>
                              <w:rPr>
                                <w:b/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felt</w:t>
                            </w:r>
                            <w:r>
                              <w:rPr>
                                <w:b/>
                                <w:spacing w:val="-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anxious.</w:t>
                            </w:r>
                          </w:p>
                        </w:tc>
                      </w:tr>
                      <w:tr>
                        <w:trPr>
                          <w:trHeight w:val="1739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>
                            <w:pPr>
                              <w:pStyle w:val="17"/>
                              <w:spacing w:before="147"/>
                              <w:ind w:left="96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Negative</w:t>
                            </w:r>
                            <w:r>
                              <w:rPr>
                                <w:b/>
                                <w:color w:val="2F2F2F"/>
                                <w:spacing w:val="5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moments</w:t>
                            </w:r>
                          </w:p>
                          <w:p>
                            <w:pPr>
                              <w:pStyle w:val="17"/>
                              <w:spacing w:before="64" w:line="269" w:lineRule="auto"/>
                              <w:ind w:left="965" w:right="75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What steps does a typical person</w:t>
                            </w:r>
                            <w:r>
                              <w:rPr>
                                <w:color w:val="2F2F2F"/>
                                <w:spacing w:val="1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find frustrating, confusing, angering,</w:t>
                            </w:r>
                            <w:r>
                              <w:rPr>
                                <w:color w:val="2F2F2F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costly,</w:t>
                            </w:r>
                            <w:r>
                              <w:rPr>
                                <w:color w:val="2F2F2F"/>
                                <w:spacing w:val="-8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7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time-consuming?</w:t>
                            </w:r>
                          </w:p>
                        </w:tc>
                        <w:tc>
                          <w:tcPr>
                            <w:tcW w:w="3454" w:type="dxa"/>
                          </w:tcPr>
                          <w:p>
                            <w:pPr>
                              <w:pStyle w:val="17"/>
                              <w:spacing w:before="1"/>
                              <w:rPr>
                                <w:b/>
                                <w:sz w:val="17"/>
                              </w:rPr>
                            </w:pPr>
                          </w:p>
                          <w:p>
                            <w:pPr>
                              <w:pStyle w:val="17"/>
                              <w:tabs>
                                <w:tab w:val="left" w:pos="1503"/>
                              </w:tabs>
                              <w:ind w:left="213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F5F5F5"/>
                                <w:sz w:val="10"/>
                              </w:rPr>
                              <w:t>A</w:t>
                            </w:r>
                            <w:r>
                              <w:rPr>
                                <w:color w:val="F5F5F5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consumer</w:t>
                            </w:r>
                            <w:r>
                              <w:rPr>
                                <w:color w:val="F5F5F5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will</w:t>
                            </w:r>
                            <w:r>
                              <w:rPr>
                                <w:color w:val="F5F5F5"/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feel</w:t>
                              <w:tab/>
                              <w:t>Some</w:t>
                            </w:r>
                            <w:r>
                              <w:rPr>
                                <w:color w:val="F5F5F5"/>
                                <w:spacing w:val="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chatbot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360"/>
                                <w:tab w:val="left" w:pos="1397"/>
                                <w:tab w:val="left" w:pos="1452"/>
                              </w:tabs>
                              <w:spacing w:before="9" w:line="254" w:lineRule="auto"/>
                              <w:ind w:left="278" w:right="1165" w:firstLine="61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F5F5F5"/>
                                <w:sz w:val="10"/>
                              </w:rPr>
                              <w:t>upset if</w:t>
                            </w:r>
                            <w:r>
                              <w:rPr>
                                <w:color w:val="F5F5F5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a</w:t>
                            </w:r>
                            <w:r>
                              <w:rPr>
                                <w:color w:val="F5F5F5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bank</w:t>
                              <w:tab/>
                            </w:r>
                            <w:r>
                              <w:rPr>
                                <w:color w:val="F5F5F5"/>
                                <w:spacing w:val="-2"/>
                                <w:sz w:val="10"/>
                              </w:rPr>
                              <w:t xml:space="preserve">features </w:t>
                            </w:r>
                            <w:r>
                              <w:rPr>
                                <w:color w:val="F5F5F5"/>
                                <w:spacing w:val="-1"/>
                                <w:sz w:val="10"/>
                              </w:rPr>
                              <w:t>cost a lot of</w:t>
                            </w:r>
                            <w:r>
                              <w:rPr>
                                <w:color w:val="F5F5F5"/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charges</w:t>
                            </w:r>
                            <w:r>
                              <w:rPr>
                                <w:color w:val="F5F5F5"/>
                                <w:spacing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a</w:t>
                            </w:r>
                            <w:r>
                              <w:rPr>
                                <w:color w:val="F5F5F5"/>
                                <w:spacing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user</w:t>
                            </w:r>
                            <w:r>
                              <w:rPr>
                                <w:color w:val="F5F5F5"/>
                                <w:spacing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to</w:t>
                              <w:tab/>
                              <w:tab/>
                              <w:t>money yet provide</w:t>
                            </w:r>
                            <w:r>
                              <w:rPr>
                                <w:color w:val="F5F5F5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utilise</w:t>
                            </w:r>
                            <w:r>
                              <w:rPr>
                                <w:color w:val="F5F5F5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a</w:t>
                            </w:r>
                            <w:r>
                              <w:rPr>
                                <w:color w:val="F5F5F5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chatbot.</w:t>
                              <w:tab/>
                              <w:tab/>
                              <w:tab/>
                            </w:r>
                            <w:r>
                              <w:rPr>
                                <w:color w:val="F5F5F5"/>
                                <w:position w:val="1"/>
                                <w:sz w:val="10"/>
                              </w:rPr>
                              <w:t>good</w:t>
                            </w:r>
                            <w:r>
                              <w:rPr>
                                <w:color w:val="F5F5F5"/>
                                <w:spacing w:val="-3"/>
                                <w:position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position w:val="1"/>
                                <w:sz w:val="10"/>
                              </w:rPr>
                              <w:t>accuracy.</w:t>
                            </w: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3"/>
                              <w:rPr>
                                <w:b/>
                                <w:sz w:val="11"/>
                              </w:rPr>
                            </w:pPr>
                          </w:p>
                          <w:p>
                            <w:pPr>
                              <w:pStyle w:val="17"/>
                              <w:spacing w:line="266" w:lineRule="auto"/>
                              <w:ind w:left="218" w:right="229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F5F5F5"/>
                                <w:w w:val="104"/>
                                <w:sz w:val="10"/>
                              </w:rPr>
                              <w:t>concern about</w:t>
                            </w:r>
                            <w:r>
                              <w:rPr>
                                <w:color w:val="F5F5F5"/>
                                <w:spacing w:val="1"/>
                                <w:w w:val="10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security and privacy</w:t>
                            </w:r>
                            <w:r>
                              <w:rPr>
                                <w:color w:val="F5F5F5"/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w w:val="104"/>
                                <w:sz w:val="10"/>
                              </w:rPr>
                              <w:t>breaches.</w:t>
                            </w:r>
                          </w:p>
                        </w:tc>
                        <w:tc>
                          <w:tcPr>
                            <w:tcW w:w="3338" w:type="dxa"/>
                          </w:tcPr>
                          <w:p>
                            <w:pPr>
                              <w:pStyle w:val="17"/>
                              <w:spacing w:before="8"/>
                              <w:rPr>
                                <w:b/>
                                <w:sz w:val="15"/>
                              </w:rPr>
                            </w:pPr>
                          </w:p>
                          <w:p>
                            <w:pPr>
                              <w:pStyle w:val="17"/>
                              <w:tabs>
                                <w:tab w:val="left" w:pos="1585"/>
                              </w:tabs>
                              <w:spacing w:before="1"/>
                              <w:ind w:left="275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5F5F5"/>
                                <w:sz w:val="11"/>
                              </w:rPr>
                              <w:t>Some customers</w:t>
                              <w:tab/>
                            </w:r>
                            <w:r>
                              <w:rPr>
                                <w:color w:val="F5F5F5"/>
                                <w:w w:val="95"/>
                                <w:sz w:val="11"/>
                              </w:rPr>
                              <w:t>People</w:t>
                            </w:r>
                            <w:r>
                              <w:rPr>
                                <w:color w:val="F5F5F5"/>
                                <w:spacing w:val="4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w w:val="95"/>
                                <w:sz w:val="11"/>
                              </w:rPr>
                              <w:t>with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487"/>
                              </w:tabs>
                              <w:spacing w:before="7"/>
                              <w:ind w:left="330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5F5F5"/>
                                <w:sz w:val="11"/>
                              </w:rPr>
                              <w:t>may</w:t>
                            </w:r>
                            <w:r>
                              <w:rPr>
                                <w:color w:val="F5F5F5"/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1"/>
                              </w:rPr>
                              <w:t>find</w:t>
                            </w:r>
                            <w:r>
                              <w:rPr>
                                <w:color w:val="F5F5F5"/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1"/>
                              </w:rPr>
                              <w:t>using</w:t>
                              <w:tab/>
                            </w:r>
                            <w:r>
                              <w:rPr>
                                <w:color w:val="F5F5F5"/>
                                <w:w w:val="95"/>
                                <w:sz w:val="11"/>
                              </w:rPr>
                              <w:t>disabilities can't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425"/>
                                <w:tab w:val="left" w:pos="1649"/>
                              </w:tabs>
                              <w:spacing w:before="7" w:line="254" w:lineRule="auto"/>
                              <w:ind w:left="432" w:right="1008" w:hanging="100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5F5F5"/>
                                <w:sz w:val="11"/>
                              </w:rPr>
                              <w:t>chatbots</w:t>
                            </w:r>
                            <w:r>
                              <w:rPr>
                                <w:color w:val="F5F5F5"/>
                                <w:spacing w:val="-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1"/>
                              </w:rPr>
                              <w:t>to</w:t>
                            </w:r>
                            <w:r>
                              <w:rPr>
                                <w:color w:val="F5F5F5"/>
                                <w:spacing w:val="-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1"/>
                              </w:rPr>
                              <w:t>be</w:t>
                              <w:tab/>
                            </w:r>
                            <w:r>
                              <w:rPr>
                                <w:color w:val="F5F5F5"/>
                                <w:w w:val="95"/>
                                <w:sz w:val="11"/>
                              </w:rPr>
                              <w:t>utilise this website</w:t>
                            </w:r>
                            <w:r>
                              <w:rPr>
                                <w:color w:val="F5F5F5"/>
                                <w:spacing w:val="-28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1"/>
                              </w:rPr>
                              <w:t>confusing.</w:t>
                              <w:tab/>
                              <w:tab/>
                              <w:t>correctly.</w:t>
                            </w:r>
                          </w:p>
                          <w:p>
                            <w:pPr>
                              <w:pStyle w:val="17"/>
                              <w:spacing w:before="8"/>
                              <w:rPr>
                                <w:b/>
                                <w:sz w:val="17"/>
                              </w:rPr>
                            </w:pPr>
                          </w:p>
                          <w:p>
                            <w:pPr>
                              <w:pStyle w:val="17"/>
                              <w:spacing w:line="254" w:lineRule="auto"/>
                              <w:ind w:left="220" w:right="217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5F5F5"/>
                                <w:sz w:val="11"/>
                              </w:rPr>
                              <w:t>The lack of a</w:t>
                            </w:r>
                            <w:r>
                              <w:rPr>
                                <w:color w:val="F5F5F5"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1"/>
                              </w:rPr>
                              <w:t>registration</w:t>
                            </w:r>
                            <w:r>
                              <w:rPr>
                                <w:color w:val="F5F5F5"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1"/>
                              </w:rPr>
                              <w:t>mechanism causes</w:t>
                            </w:r>
                            <w:r>
                              <w:rPr>
                                <w:color w:val="F5F5F5"/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w w:val="95"/>
                                <w:sz w:val="11"/>
                              </w:rPr>
                              <w:t>them</w:t>
                            </w:r>
                            <w:r>
                              <w:rPr>
                                <w:color w:val="F5F5F5"/>
                                <w:spacing w:val="-2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w w:val="95"/>
                                <w:sz w:val="11"/>
                              </w:rPr>
                              <w:t>to</w:t>
                            </w:r>
                            <w:r>
                              <w:rPr>
                                <w:color w:val="F5F5F5"/>
                                <w:spacing w:val="-2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w w:val="95"/>
                                <w:sz w:val="11"/>
                              </w:rPr>
                              <w:t>be</w:t>
                            </w:r>
                            <w:r>
                              <w:rPr>
                                <w:color w:val="F5F5F5"/>
                                <w:spacing w:val="-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w w:val="95"/>
                                <w:sz w:val="11"/>
                              </w:rPr>
                              <w:t>feared.</w:t>
                            </w:r>
                          </w:p>
                        </w:tc>
                        <w:tc>
                          <w:tcPr>
                            <w:tcW w:w="7922" w:type="dxa"/>
                          </w:tcPr>
                          <w:p>
                            <w:pPr>
                              <w:pStyle w:val="17"/>
                              <w:tabs>
                                <w:tab w:val="left" w:pos="1446"/>
                                <w:tab w:val="left" w:pos="1840"/>
                                <w:tab w:val="left" w:pos="2555"/>
                                <w:tab w:val="left" w:pos="2651"/>
                                <w:tab w:val="left" w:pos="2865"/>
                                <w:tab w:val="left" w:pos="3702"/>
                                <w:tab w:val="left" w:pos="4200"/>
                              </w:tabs>
                              <w:spacing w:before="172" w:line="185" w:lineRule="auto"/>
                              <w:ind w:left="182" w:right="3185" w:firstLine="169"/>
                              <w:jc w:val="both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F5F5F5"/>
                                <w:position w:val="-3"/>
                                <w:sz w:val="10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F5F5F5"/>
                                <w:spacing w:val="-2"/>
                                <w:position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-3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5F5F5"/>
                                <w:spacing w:val="-2"/>
                                <w:position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-3"/>
                                <w:sz w:val="10"/>
                              </w:rPr>
                              <w:t>bot</w:t>
                            </w:r>
                            <w:r>
                              <w:rPr>
                                <w:b/>
                                <w:color w:val="F5F5F5"/>
                                <w:spacing w:val="-2"/>
                                <w:position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-3"/>
                                <w:sz w:val="10"/>
                              </w:rPr>
                              <w:t>isn't</w:t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When</w:t>
                            </w:r>
                            <w:r>
                              <w:rPr>
                                <w:b/>
                                <w:color w:val="F5F5F5"/>
                                <w:spacing w:val="1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5F5F5"/>
                                <w:spacing w:val="1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chatbot's</w:t>
                              <w:tab/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position w:val="-1"/>
                                <w:sz w:val="12"/>
                              </w:rPr>
                              <w:t>It</w:t>
                            </w:r>
                            <w:r>
                              <w:rPr>
                                <w:b/>
                                <w:color w:val="F5F5F5"/>
                                <w:spacing w:val="-8"/>
                                <w:position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-1"/>
                                <w:sz w:val="12"/>
                              </w:rPr>
                              <w:t>takes</w:t>
                            </w:r>
                            <w:r>
                              <w:rPr>
                                <w:b/>
                                <w:color w:val="F5F5F5"/>
                                <w:spacing w:val="-8"/>
                                <w:position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-1"/>
                                <w:sz w:val="1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F5F5F5"/>
                                <w:spacing w:val="-7"/>
                                <w:position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-1"/>
                                <w:sz w:val="12"/>
                              </w:rPr>
                              <w:t>lot</w:t>
                            </w:r>
                            <w:r>
                              <w:rPr>
                                <w:b/>
                                <w:color w:val="F5F5F5"/>
                                <w:spacing w:val="-8"/>
                                <w:position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-1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5F5F5"/>
                                <w:spacing w:val="13"/>
                                <w:position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10"/>
                              </w:rPr>
                              <w:t>When</w:t>
                            </w:r>
                            <w:r>
                              <w:rPr>
                                <w:b/>
                                <w:color w:val="F5F5F5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1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F5F5F5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10"/>
                              </w:rPr>
                              <w:t>bot</w:t>
                            </w:r>
                            <w:r>
                              <w:rPr>
                                <w:b/>
                                <w:color w:val="F5F5F5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10"/>
                              </w:rPr>
                              <w:t>crashes,</w:t>
                            </w:r>
                            <w:r>
                              <w:rPr>
                                <w:b/>
                                <w:color w:val="F5F5F5"/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-5"/>
                                <w:sz w:val="10"/>
                              </w:rPr>
                              <w:t>working</w:t>
                            </w:r>
                            <w:r>
                              <w:rPr>
                                <w:b/>
                                <w:color w:val="F5F5F5"/>
                                <w:spacing w:val="-1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-5"/>
                                <w:sz w:val="10"/>
                              </w:rPr>
                              <w:t xml:space="preserve">correctly,        </w:t>
                            </w:r>
                            <w:r>
                              <w:rPr>
                                <w:b/>
                                <w:color w:val="F5F5F5"/>
                                <w:spacing w:val="5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response</w:t>
                            </w:r>
                            <w:r>
                              <w:rPr>
                                <w:b/>
                                <w:color w:val="F5F5F5"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is</w:t>
                            </w:r>
                            <w:r>
                              <w:rPr>
                                <w:b/>
                                <w:color w:val="F5F5F5"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inaccurate,</w:t>
                              <w:tab/>
                              <w:tab/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position w:val="-4"/>
                                <w:sz w:val="12"/>
                              </w:rPr>
                              <w:t>time</w:t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w w:val="95"/>
                                <w:sz w:val="10"/>
                              </w:rPr>
                              <w:t>they sometimes have</w:t>
                            </w:r>
                            <w:r>
                              <w:rPr>
                                <w:b/>
                                <w:color w:val="F5F5F5"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1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5F5F5"/>
                                <w:spacing w:val="-1"/>
                                <w:position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1"/>
                                <w:sz w:val="10"/>
                              </w:rPr>
                              <w:t>consumer will be</w:t>
                              <w:tab/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position w:val="8"/>
                                <w:sz w:val="9"/>
                              </w:rPr>
                              <w:t>it</w:t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w w:val="95"/>
                                <w:sz w:val="12"/>
                              </w:rPr>
                              <w:t>to look</w:t>
                            </w:r>
                            <w:r>
                              <w:rPr>
                                <w:b/>
                                <w:color w:val="F5F5F5"/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95"/>
                                <w:sz w:val="12"/>
                              </w:rPr>
                              <w:t>for reliable</w:t>
                              <w:tab/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position w:val="8"/>
                                <w:sz w:val="10"/>
                              </w:rPr>
                              <w:t>to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378"/>
                                <w:tab w:val="left" w:pos="2723"/>
                                <w:tab w:val="left" w:pos="3942"/>
                              </w:tabs>
                              <w:spacing w:line="7" w:lineRule="exact"/>
                              <w:ind w:left="53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F5F5F5"/>
                                <w:position w:val="-7"/>
                                <w:sz w:val="10"/>
                              </w:rPr>
                              <w:t>angry.</w:t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will</w:t>
                            </w:r>
                            <w:r>
                              <w:rPr>
                                <w:b/>
                                <w:color w:val="F5F5F5"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be helpless for the</w:t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position w:val="-10"/>
                                <w:sz w:val="12"/>
                              </w:rPr>
                              <w:t>information.</w:t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w w:val="90"/>
                                <w:sz w:val="10"/>
                              </w:rPr>
                              <w:t>restart,</w:t>
                            </w:r>
                            <w:r>
                              <w:rPr>
                                <w:b/>
                                <w:color w:val="F5F5F5"/>
                                <w:spacing w:val="3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90"/>
                                <w:sz w:val="10"/>
                              </w:rPr>
                              <w:t>which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3740"/>
                              </w:tabs>
                              <w:ind w:left="1364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F5F5F5"/>
                                <w:position w:val="1"/>
                                <w:sz w:val="9"/>
                              </w:rPr>
                              <w:t>user</w:t>
                            </w:r>
                            <w:r>
                              <w:rPr>
                                <w:b/>
                                <w:color w:val="F5F5F5"/>
                                <w:spacing w:val="2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1"/>
                                <w:sz w:val="9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5F5F5"/>
                                <w:spacing w:val="2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1"/>
                                <w:sz w:val="9"/>
                              </w:rPr>
                              <w:t>seek</w:t>
                            </w:r>
                            <w:r>
                              <w:rPr>
                                <w:b/>
                                <w:color w:val="F5F5F5"/>
                                <w:spacing w:val="2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1"/>
                                <w:sz w:val="9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F5F5F5"/>
                                <w:spacing w:val="2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1"/>
                                <w:sz w:val="9"/>
                              </w:rPr>
                              <w:t>solution.</w:t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w w:val="95"/>
                                <w:sz w:val="10"/>
                              </w:rPr>
                              <w:t>aggravates</w:t>
                            </w:r>
                            <w:r>
                              <w:rPr>
                                <w:b/>
                                <w:color w:val="F5F5F5"/>
                                <w:spacing w:val="8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95"/>
                                <w:sz w:val="10"/>
                              </w:rPr>
                              <w:t>customers.</w:t>
                            </w:r>
                          </w:p>
                        </w:tc>
                        <w:tc>
                          <w:tcPr>
                            <w:tcW w:w="3396" w:type="dxa"/>
                          </w:tcPr>
                          <w:p>
                            <w:pPr>
                              <w:pStyle w:val="17"/>
                              <w:spacing w:before="1"/>
                              <w:rPr>
                                <w:b/>
                                <w:sz w:val="17"/>
                              </w:rPr>
                            </w:pPr>
                          </w:p>
                          <w:p>
                            <w:pPr>
                              <w:pStyle w:val="17"/>
                              <w:tabs>
                                <w:tab w:val="left" w:pos="1551"/>
                              </w:tabs>
                              <w:spacing w:before="1" w:line="190" w:lineRule="auto"/>
                              <w:ind w:left="224" w:right="893" w:hanging="52"/>
                              <w:jc w:val="both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5F5F5"/>
                                <w:position w:val="1"/>
                                <w:sz w:val="9"/>
                              </w:rPr>
                              <w:t>Customers</w:t>
                            </w:r>
                            <w:r>
                              <w:rPr>
                                <w:b/>
                                <w:color w:val="F5F5F5"/>
                                <w:spacing w:val="-5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1"/>
                                <w:sz w:val="9"/>
                              </w:rPr>
                              <w:t>get</w:t>
                            </w:r>
                            <w:r>
                              <w:rPr>
                                <w:b/>
                                <w:color w:val="F5F5F5"/>
                                <w:spacing w:val="-5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1"/>
                                <w:sz w:val="9"/>
                              </w:rPr>
                              <w:t>unsatisfied</w:t>
                            </w:r>
                            <w:r>
                              <w:rPr>
                                <w:b/>
                                <w:color w:val="F5F5F5"/>
                                <w:spacing w:val="12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12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F5F5F5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5F5F5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12"/>
                              </w:rPr>
                              <w:t>bot</w:t>
                            </w:r>
                            <w:r>
                              <w:rPr>
                                <w:b/>
                                <w:color w:val="F5F5F5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12"/>
                              </w:rPr>
                              <w:t>ends</w:t>
                            </w:r>
                            <w:r>
                              <w:rPr>
                                <w:b/>
                                <w:color w:val="F5F5F5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5F5F5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when</w:t>
                            </w:r>
                            <w:r>
                              <w:rPr>
                                <w:b/>
                                <w:color w:val="F5F5F5"/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they</w:t>
                            </w:r>
                            <w:r>
                              <w:rPr>
                                <w:b/>
                                <w:color w:val="F5F5F5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don't</w:t>
                            </w:r>
                            <w:r>
                              <w:rPr>
                                <w:b/>
                                <w:color w:val="F5F5F5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get</w:t>
                            </w:r>
                            <w:r>
                              <w:rPr>
                                <w:b/>
                                <w:color w:val="F5F5F5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5F5F5"/>
                                <w:spacing w:val="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-4"/>
                                <w:sz w:val="12"/>
                              </w:rPr>
                              <w:t>chat</w:t>
                            </w:r>
                            <w:r>
                              <w:rPr>
                                <w:b/>
                                <w:color w:val="F5F5F5"/>
                                <w:spacing w:val="-7"/>
                                <w:position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-4"/>
                                <w:sz w:val="12"/>
                              </w:rPr>
                              <w:t>too</w:t>
                            </w:r>
                            <w:r>
                              <w:rPr>
                                <w:b/>
                                <w:color w:val="F5F5F5"/>
                                <w:spacing w:val="-6"/>
                                <w:position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-4"/>
                                <w:sz w:val="12"/>
                              </w:rPr>
                              <w:t>soon,</w:t>
                            </w:r>
                            <w:r>
                              <w:rPr>
                                <w:b/>
                                <w:color w:val="F5F5F5"/>
                                <w:spacing w:val="-7"/>
                                <w:position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-4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5F5F5"/>
                                <w:spacing w:val="-34"/>
                                <w:position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95"/>
                                <w:sz w:val="9"/>
                              </w:rPr>
                              <w:t>correct</w:t>
                            </w:r>
                            <w:r>
                              <w:rPr>
                                <w:b/>
                                <w:color w:val="F5F5F5"/>
                                <w:spacing w:val="-2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95"/>
                                <w:sz w:val="9"/>
                              </w:rPr>
                              <w:t>answer,</w:t>
                            </w:r>
                            <w:r>
                              <w:rPr>
                                <w:b/>
                                <w:color w:val="F5F5F5"/>
                                <w:spacing w:val="-2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95"/>
                                <w:sz w:val="9"/>
                              </w:rPr>
                              <w:t>even</w:t>
                            </w:r>
                            <w:r>
                              <w:rPr>
                                <w:b/>
                                <w:color w:val="F5F5F5"/>
                                <w:spacing w:val="-1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95"/>
                                <w:sz w:val="9"/>
                              </w:rPr>
                              <w:t>at</w:t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position w:val="-8"/>
                                <w:sz w:val="12"/>
                              </w:rPr>
                              <w:t>consumer</w:t>
                            </w:r>
                            <w:r>
                              <w:rPr>
                                <w:b/>
                                <w:color w:val="F5F5F5"/>
                                <w:spacing w:val="-1"/>
                                <w:position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position w:val="-8"/>
                                <w:sz w:val="12"/>
                              </w:rPr>
                              <w:t>gets</w:t>
                            </w:r>
                          </w:p>
                          <w:p>
                            <w:pPr>
                              <w:pStyle w:val="17"/>
                              <w:spacing w:line="18" w:lineRule="exact"/>
                              <w:ind w:left="175" w:right="2122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F5F5F5"/>
                                <w:w w:val="95"/>
                                <w:sz w:val="9"/>
                              </w:rPr>
                              <w:t>the end of the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718"/>
                              </w:tabs>
                              <w:spacing w:line="135" w:lineRule="exact"/>
                              <w:ind w:left="436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5F5F5"/>
                                <w:position w:val="1"/>
                                <w:sz w:val="9"/>
                              </w:rPr>
                              <w:t>conversation.</w:t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sz w:val="12"/>
                              </w:rPr>
                              <w:t>unhappy.</w:t>
                            </w:r>
                          </w:p>
                          <w:p>
                            <w:pPr>
                              <w:pStyle w:val="17"/>
                              <w:spacing w:before="10"/>
                              <w:rPr>
                                <w:b/>
                                <w:sz w:val="15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1" w:line="259" w:lineRule="auto"/>
                              <w:ind w:left="175" w:right="2122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F5F5F5"/>
                                <w:sz w:val="10"/>
                              </w:rPr>
                              <w:t>customers get</w:t>
                            </w:r>
                            <w:r>
                              <w:rPr>
                                <w:b/>
                                <w:color w:val="F5F5F5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10"/>
                              </w:rPr>
                              <w:t>dissatisfied The</w:t>
                            </w:r>
                            <w:r>
                              <w:rPr>
                                <w:b/>
                                <w:color w:val="F5F5F5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pacing w:val="-1"/>
                                <w:sz w:val="10"/>
                              </w:rPr>
                              <w:t xml:space="preserve">chatbot's </w:t>
                            </w:r>
                            <w:r>
                              <w:rPr>
                                <w:b/>
                                <w:color w:val="F5F5F5"/>
                                <w:sz w:val="10"/>
                              </w:rPr>
                              <w:t>dialogue with</w:t>
                            </w:r>
                            <w:r>
                              <w:rPr>
                                <w:b/>
                                <w:color w:val="F5F5F5"/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10"/>
                              </w:rPr>
                              <w:t>the user wasn't</w:t>
                            </w:r>
                            <w:r>
                              <w:rPr>
                                <w:b/>
                                <w:color w:val="F5F5F5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10"/>
                              </w:rPr>
                              <w:t>appropriate.</w:t>
                            </w:r>
                          </w:p>
                        </w:tc>
                        <w:tc>
                          <w:tcPr>
                            <w:tcW w:w="3647" w:type="dxa"/>
                          </w:tcPr>
                          <w:p>
                            <w:pPr>
                              <w:pStyle w:val="17"/>
                              <w:spacing w:before="6"/>
                              <w:rPr>
                                <w:b/>
                                <w:sz w:val="15"/>
                              </w:rPr>
                            </w:pPr>
                          </w:p>
                          <w:p>
                            <w:pPr>
                              <w:pStyle w:val="17"/>
                              <w:tabs>
                                <w:tab w:val="left" w:pos="1509"/>
                                <w:tab w:val="left" w:pos="1577"/>
                              </w:tabs>
                              <w:spacing w:before="1" w:line="216" w:lineRule="auto"/>
                              <w:ind w:left="160" w:right="1185" w:firstLine="42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Sometimes</w:t>
                            </w:r>
                            <w:r>
                              <w:rPr>
                                <w:b/>
                                <w:color w:val="F5F5F5"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5F5F5"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chatbot</w:t>
                              <w:tab/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position w:val="4"/>
                                <w:sz w:val="12"/>
                              </w:rPr>
                              <w:t>occasionally,</w:t>
                            </w:r>
                            <w:r>
                              <w:rPr>
                                <w:b/>
                                <w:color w:val="F5F5F5"/>
                                <w:spacing w:val="1"/>
                                <w:position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offers vague</w:t>
                            </w:r>
                            <w:r>
                              <w:rPr>
                                <w:b/>
                                <w:color w:val="F5F5F5"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 xml:space="preserve">information,     </w:t>
                            </w:r>
                            <w:r>
                              <w:rPr>
                                <w:b/>
                                <w:color w:val="F5F5F5"/>
                                <w:spacing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95"/>
                                <w:position w:val="1"/>
                                <w:sz w:val="12"/>
                              </w:rPr>
                              <w:t>chatbots</w:t>
                            </w:r>
                            <w:r>
                              <w:rPr>
                                <w:b/>
                                <w:color w:val="F5F5F5"/>
                                <w:spacing w:val="-2"/>
                                <w:w w:val="95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95"/>
                                <w:position w:val="1"/>
                                <w:sz w:val="12"/>
                              </w:rPr>
                              <w:t>neglect</w:t>
                            </w:r>
                            <w:r>
                              <w:rPr>
                                <w:b/>
                                <w:color w:val="F5F5F5"/>
                                <w:spacing w:val="-1"/>
                                <w:w w:val="95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95"/>
                                <w:position w:val="1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5F5F5"/>
                                <w:spacing w:val="-31"/>
                                <w:w w:val="95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which</w:t>
                            </w:r>
                            <w:r>
                              <w:rPr>
                                <w:b/>
                                <w:color w:val="F5F5F5"/>
                                <w:spacing w:val="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causes</w:t>
                            </w:r>
                            <w:r>
                              <w:rPr>
                                <w:b/>
                                <w:color w:val="F5F5F5"/>
                                <w:spacing w:val="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customers</w:t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w w:val="95"/>
                                <w:position w:val="-1"/>
                                <w:sz w:val="12"/>
                              </w:rPr>
                              <w:t>consider</w:t>
                            </w:r>
                            <w:r>
                              <w:rPr>
                                <w:b/>
                                <w:color w:val="F5F5F5"/>
                                <w:spacing w:val="-3"/>
                                <w:w w:val="95"/>
                                <w:position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95"/>
                                <w:position w:val="-1"/>
                                <w:sz w:val="12"/>
                              </w:rPr>
                              <w:t>client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723"/>
                              </w:tabs>
                              <w:spacing w:before="10" w:line="154" w:lineRule="auto"/>
                              <w:ind w:left="368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5F5F5"/>
                                <w:spacing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be</w:t>
                            </w:r>
                            <w:r>
                              <w:rPr>
                                <w:b/>
                                <w:color w:val="F5F5F5"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sz w:val="9"/>
                              </w:rPr>
                              <w:t>confused.</w:t>
                              <w:tab/>
                            </w:r>
                            <w:r>
                              <w:rPr>
                                <w:b/>
                                <w:color w:val="F5F5F5"/>
                                <w:position w:val="-4"/>
                                <w:sz w:val="12"/>
                              </w:rPr>
                              <w:t>insight.</w:t>
                            </w:r>
                          </w:p>
                          <w:p>
                            <w:pPr>
                              <w:pStyle w:val="17"/>
                              <w:spacing w:before="6"/>
                              <w:rPr>
                                <w:b/>
                                <w:sz w:val="23"/>
                              </w:rPr>
                            </w:pPr>
                          </w:p>
                          <w:p>
                            <w:pPr>
                              <w:pStyle w:val="17"/>
                              <w:spacing w:line="247" w:lineRule="auto"/>
                              <w:ind w:left="167" w:right="2403" w:firstLine="8"/>
                              <w:jc w:val="both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F5F5F5"/>
                                <w:w w:val="90"/>
                                <w:sz w:val="10"/>
                              </w:rPr>
                              <w:t>Chatbots frequently fail</w:t>
                            </w:r>
                            <w:r>
                              <w:rPr>
                                <w:b/>
                                <w:color w:val="F5F5F5"/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95"/>
                                <w:sz w:val="10"/>
                              </w:rPr>
                              <w:t>to comprehend natural</w:t>
                            </w:r>
                            <w:r>
                              <w:rPr>
                                <w:b/>
                                <w:color w:val="F5F5F5"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95"/>
                                <w:sz w:val="10"/>
                              </w:rPr>
                              <w:t>language, which makes</w:t>
                            </w:r>
                            <w:r>
                              <w:rPr>
                                <w:b/>
                                <w:color w:val="F5F5F5"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90"/>
                                <w:sz w:val="10"/>
                              </w:rPr>
                              <w:t>users</w:t>
                            </w:r>
                            <w:r>
                              <w:rPr>
                                <w:b/>
                                <w:color w:val="F5F5F5"/>
                                <w:spacing w:val="2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90"/>
                                <w:sz w:val="10"/>
                              </w:rPr>
                              <w:t>angry</w:t>
                            </w:r>
                            <w:r>
                              <w:rPr>
                                <w:b/>
                                <w:color w:val="F5F5F5"/>
                                <w:spacing w:val="2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90"/>
                                <w:sz w:val="10"/>
                              </w:rPr>
                              <w:t>all</w:t>
                            </w:r>
                            <w:r>
                              <w:rPr>
                                <w:b/>
                                <w:color w:val="F5F5F5"/>
                                <w:spacing w:val="2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90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5F5F5"/>
                                <w:spacing w:val="3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5F5F5"/>
                                <w:w w:val="90"/>
                                <w:sz w:val="10"/>
                              </w:rPr>
                              <w:t>time.</w:t>
                            </w:r>
                          </w:p>
                        </w:tc>
                      </w:tr>
                      <w:tr>
                        <w:trPr>
                          <w:trHeight w:val="1827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>
                            <w:pPr>
                              <w:pStyle w:val="17"/>
                              <w:spacing w:before="9"/>
                              <w:rPr>
                                <w:b/>
                                <w:sz w:val="15"/>
                              </w:rPr>
                            </w:pPr>
                          </w:p>
                          <w:p>
                            <w:pPr>
                              <w:pStyle w:val="17"/>
                              <w:ind w:left="96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Areas</w:t>
                            </w:r>
                            <w:r>
                              <w:rPr>
                                <w:b/>
                                <w:color w:val="2F2F2F"/>
                                <w:spacing w:val="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F2F2F"/>
                                <w:spacing w:val="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opportunity</w:t>
                            </w:r>
                          </w:p>
                          <w:p>
                            <w:pPr>
                              <w:pStyle w:val="17"/>
                              <w:spacing w:before="65" w:line="269" w:lineRule="auto"/>
                              <w:ind w:left="965" w:right="94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How might we make each step</w:t>
                            </w:r>
                            <w:r>
                              <w:rPr>
                                <w:color w:val="2F2F2F"/>
                                <w:spacing w:val="1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better?</w:t>
                            </w:r>
                            <w:r>
                              <w:rPr>
                                <w:color w:val="2F2F2F"/>
                                <w:spacing w:val="-5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-4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ideas</w:t>
                            </w:r>
                            <w:r>
                              <w:rPr>
                                <w:color w:val="2F2F2F"/>
                                <w:spacing w:val="-4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do</w:t>
                            </w:r>
                            <w:r>
                              <w:rPr>
                                <w:color w:val="2F2F2F"/>
                                <w:spacing w:val="-4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we</w:t>
                            </w:r>
                            <w:r>
                              <w:rPr>
                                <w:color w:val="2F2F2F"/>
                                <w:spacing w:val="-4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have?</w:t>
                            </w:r>
                            <w:r>
                              <w:rPr>
                                <w:color w:val="2F2F2F"/>
                                <w:spacing w:val="-35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1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have</w:t>
                            </w:r>
                            <w:r>
                              <w:rPr>
                                <w:color w:val="2F2F2F"/>
                                <w:spacing w:val="2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others</w:t>
                            </w:r>
                            <w:r>
                              <w:rPr>
                                <w:color w:val="2F2F2F"/>
                                <w:spacing w:val="1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4"/>
                                <w:sz w:val="12"/>
                              </w:rPr>
                              <w:t>suggested?</w:t>
                            </w:r>
                          </w:p>
                        </w:tc>
                        <w:tc>
                          <w:tcPr>
                            <w:tcW w:w="3454" w:type="dxa"/>
                          </w:tcPr>
                          <w:p>
                            <w:pPr>
                              <w:pStyle w:val="17"/>
                              <w:tabs>
                                <w:tab w:val="left" w:pos="1668"/>
                              </w:tabs>
                              <w:spacing w:before="145" w:line="177" w:lineRule="exact"/>
                              <w:ind w:left="321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Considering</w:t>
                              <w:tab/>
                            </w:r>
                            <w:r>
                              <w:rPr>
                                <w:b/>
                                <w:position w:val="7"/>
                                <w:sz w:val="12"/>
                              </w:rPr>
                              <w:t>Easy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468"/>
                              </w:tabs>
                              <w:spacing w:line="154" w:lineRule="auto"/>
                              <w:ind w:left="489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position w:val="-6"/>
                                <w:sz w:val="12"/>
                              </w:rPr>
                              <w:t>better</w:t>
                              <w:tab/>
                            </w:r>
                            <w:r>
                              <w:rPr>
                                <w:b/>
                                <w:sz w:val="12"/>
                              </w:rPr>
                              <w:t>accessibility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576"/>
                              </w:tabs>
                              <w:spacing w:before="8" w:line="115" w:lineRule="auto"/>
                              <w:ind w:left="1514" w:right="1365" w:hanging="1078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security</w:t>
                              <w:tab/>
                              <w:tab/>
                            </w:r>
                            <w:r>
                              <w:rPr>
                                <w:b/>
                                <w:w w:val="95"/>
                                <w:position w:val="8"/>
                                <w:sz w:val="12"/>
                              </w:rPr>
                              <w:t>to every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position w:val="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customers</w:t>
                            </w: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6"/>
                              <w:rPr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17"/>
                              <w:ind w:left="211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24/7</w:t>
                            </w:r>
                            <w:r>
                              <w:rPr>
                                <w:b/>
                                <w:spacing w:val="3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Availability</w:t>
                            </w:r>
                          </w:p>
                        </w:tc>
                        <w:tc>
                          <w:tcPr>
                            <w:tcW w:w="3338" w:type="dxa"/>
                          </w:tcPr>
                          <w:p>
                            <w:pPr>
                              <w:pStyle w:val="17"/>
                              <w:spacing w:before="2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17"/>
                              <w:tabs>
                                <w:tab w:val="left" w:pos="1327"/>
                              </w:tabs>
                              <w:spacing w:before="1" w:line="166" w:lineRule="auto"/>
                              <w:ind w:left="436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position w:val="-6"/>
                                <w:sz w:val="11"/>
                              </w:rPr>
                              <w:t>Easy</w:t>
                            </w:r>
                            <w:r>
                              <w:rPr>
                                <w:b/>
                                <w:spacing w:val="-1"/>
                                <w:position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6"/>
                                <w:sz w:val="11"/>
                              </w:rPr>
                              <w:t>to</w:t>
                              <w:tab/>
                            </w:r>
                            <w:r>
                              <w:rPr>
                                <w:b/>
                                <w:sz w:val="11"/>
                              </w:rPr>
                              <w:t>Customization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526"/>
                              </w:tabs>
                              <w:spacing w:before="17" w:line="132" w:lineRule="auto"/>
                              <w:ind w:left="1471" w:right="1389" w:hanging="1148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access</w:t>
                            </w:r>
                            <w:r>
                              <w:rPr>
                                <w:b/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FAQ</w:t>
                              <w:tab/>
                              <w:tab/>
                            </w:r>
                            <w:r>
                              <w:rPr>
                                <w:b/>
                                <w:position w:val="7"/>
                                <w:sz w:val="11"/>
                              </w:rPr>
                              <w:t>in user</w:t>
                            </w:r>
                            <w:r>
                              <w:rPr>
                                <w:b/>
                                <w:spacing w:val="1"/>
                                <w:position w:val="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interface</w:t>
                            </w:r>
                          </w:p>
                          <w:p>
                            <w:pPr>
                              <w:pStyle w:val="17"/>
                              <w:spacing w:before="9"/>
                              <w:rPr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1" w:line="254" w:lineRule="auto"/>
                              <w:ind w:left="280" w:right="2351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Suggesting</w:t>
                            </w:r>
                            <w:r>
                              <w:rPr>
                                <w:b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relevant</w:t>
                            </w:r>
                            <w:r>
                              <w:rPr>
                                <w:b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solution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query</w:t>
                            </w:r>
                          </w:p>
                        </w:tc>
                        <w:tc>
                          <w:tcPr>
                            <w:tcW w:w="7922" w:type="dxa"/>
                          </w:tcPr>
                          <w:p>
                            <w:pPr>
                              <w:pStyle w:val="17"/>
                              <w:spacing w:before="3"/>
                              <w:rPr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17"/>
                              <w:ind w:left="405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Relevant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263"/>
                                <w:tab w:val="left" w:pos="1454"/>
                                <w:tab w:val="left" w:pos="2465"/>
                                <w:tab w:val="left" w:pos="2513"/>
                              </w:tabs>
                              <w:spacing w:before="8" w:line="254" w:lineRule="auto"/>
                              <w:ind w:left="270" w:right="4814" w:firstLine="63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information</w:t>
                              <w:tab/>
                              <w:tab/>
                            </w:r>
                            <w:r>
                              <w:rPr>
                                <w:b/>
                                <w:w w:val="104"/>
                                <w:sz w:val="11"/>
                              </w:rPr>
                              <w:t>Seamless</w:t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11"/>
                              </w:rPr>
                              <w:t>Well-trained</w:t>
                            </w:r>
                            <w:r>
                              <w:rPr>
                                <w:b/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increased</w:t>
                              <w:tab/>
                            </w:r>
                            <w:r>
                              <w:rPr>
                                <w:b/>
                                <w:w w:val="104"/>
                                <w:sz w:val="11"/>
                              </w:rPr>
                              <w:t>Communications</w:t>
                              <w:tab/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4"/>
                                <w:sz w:val="11"/>
                              </w:rPr>
                              <w:t>with FAQs</w:t>
                            </w:r>
                            <w:r>
                              <w:rPr>
                                <w:b/>
                                <w:w w:val="104"/>
                                <w:sz w:val="11"/>
                              </w:rPr>
                              <w:t xml:space="preserve"> conversation</w:t>
                            </w:r>
                          </w:p>
                        </w:tc>
                        <w:tc>
                          <w:tcPr>
                            <w:tcW w:w="3396" w:type="dxa"/>
                          </w:tcPr>
                          <w:p>
                            <w:pPr>
                              <w:pStyle w:val="17"/>
                              <w:tabs>
                                <w:tab w:val="left" w:pos="1757"/>
                              </w:tabs>
                              <w:spacing w:before="187" w:line="156" w:lineRule="auto"/>
                              <w:ind w:left="452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Option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to</w:t>
                              <w:tab/>
                            </w:r>
                            <w:r>
                              <w:rPr>
                                <w:b/>
                                <w:position w:val="-7"/>
                                <w:sz w:val="12"/>
                              </w:rPr>
                              <w:t>Quicker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656"/>
                              </w:tabs>
                              <w:spacing w:line="148" w:lineRule="exact"/>
                              <w:ind w:left="428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position w:val="8"/>
                                <w:sz w:val="12"/>
                              </w:rPr>
                              <w:t>speak</w:t>
                            </w:r>
                            <w:r>
                              <w:rPr>
                                <w:b/>
                                <w:spacing w:val="-3"/>
                                <w:position w:val="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8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3"/>
                                <w:position w:val="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8"/>
                                <w:sz w:val="12"/>
                              </w:rPr>
                              <w:t>a</w:t>
                              <w:tab/>
                            </w:r>
                            <w:r>
                              <w:rPr>
                                <w:b/>
                                <w:sz w:val="12"/>
                              </w:rPr>
                              <w:t>help across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631"/>
                              </w:tabs>
                              <w:spacing w:before="17" w:line="130" w:lineRule="auto"/>
                              <w:ind w:left="555" w:right="1060" w:hanging="3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position w:val="8"/>
                                <w:sz w:val="12"/>
                              </w:rPr>
                              <w:t>human</w:t>
                              <w:tab/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the platform</w:t>
                            </w:r>
                            <w:r>
                              <w:rPr>
                                <w:b/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agent</w:t>
                            </w: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b/>
                                <w:sz w:val="17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1" w:line="259" w:lineRule="auto"/>
                              <w:ind w:left="492" w:right="2284" w:hanging="149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Conversation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Preview</w:t>
                            </w:r>
                          </w:p>
                        </w:tc>
                        <w:tc>
                          <w:tcPr>
                            <w:tcW w:w="3647" w:type="dxa"/>
                          </w:tcPr>
                          <w:p>
                            <w:pPr>
                              <w:pStyle w:val="17"/>
                              <w:spacing w:before="1"/>
                              <w:rPr>
                                <w:b/>
                                <w:sz w:val="27"/>
                              </w:rPr>
                            </w:pPr>
                          </w:p>
                          <w:p>
                            <w:pPr>
                              <w:pStyle w:val="17"/>
                              <w:tabs>
                                <w:tab w:val="left" w:pos="1679"/>
                              </w:tabs>
                              <w:spacing w:line="161" w:lineRule="auto"/>
                              <w:ind w:left="405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position w:val="-6"/>
                                <w:sz w:val="12"/>
                              </w:rPr>
                              <w:t>End</w:t>
                            </w:r>
                            <w:r>
                              <w:rPr>
                                <w:b/>
                                <w:spacing w:val="-8"/>
                                <w:position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6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8"/>
                                <w:position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6"/>
                                <w:sz w:val="12"/>
                              </w:rPr>
                              <w:t>end</w:t>
                              <w:tab/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Ability</w:t>
                            </w:r>
                            <w:r>
                              <w:rPr>
                                <w:b/>
                                <w:spacing w:val="-4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to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627"/>
                              </w:tabs>
                              <w:spacing w:line="163" w:lineRule="auto"/>
                              <w:ind w:left="424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position w:val="-6"/>
                                <w:sz w:val="12"/>
                              </w:rPr>
                              <w:t>encrypted</w:t>
                              <w:tab/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Learn</w:t>
                            </w:r>
                            <w:r>
                              <w:rPr>
                                <w:b/>
                                <w:spacing w:val="-5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from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1689"/>
                              </w:tabs>
                              <w:spacing w:before="6" w:line="125" w:lineRule="auto"/>
                              <w:ind w:left="1571" w:right="1357" w:hanging="1205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conversaion</w:t>
                              <w:tab/>
                              <w:tab/>
                            </w:r>
                            <w:r>
                              <w:rPr>
                                <w:b/>
                                <w:position w:val="7"/>
                                <w:sz w:val="12"/>
                              </w:rPr>
                              <w:t>previous</w:t>
                            </w:r>
                            <w:r>
                              <w:rPr>
                                <w:b/>
                                <w:spacing w:val="1"/>
                                <w:position w:val="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conversation</w:t>
                            </w:r>
                          </w:p>
                          <w:p>
                            <w:pPr>
                              <w:pStyle w:val="17"/>
                              <w:spacing w:before="5"/>
                              <w:rPr>
                                <w:b/>
                                <w:sz w:val="17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1" w:line="252" w:lineRule="auto"/>
                              <w:ind w:left="368" w:right="2602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Easy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accessibility</w:t>
                            </w:r>
                            <w:r>
                              <w:rPr>
                                <w:b/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to every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customers</w:t>
                            </w:r>
                          </w:p>
                        </w:tc>
                      </w:tr>
                    </w:tbl>
                    <w:p>
                      <w:pPr>
                        <w:pStyle w:val="1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 xml:space="preserve"> </w:t>
      </w:r>
      <w:r>
        <w:rPr>
          <w:b/>
          <w:color w:val="FFFFFF"/>
          <w:w w:val="95"/>
          <w:sz w:val="15"/>
        </w:rPr>
        <w:t>inspiration?</w:t>
      </w:r>
    </w:p>
    <w:p>
      <w:pPr>
        <w:spacing w:before="56" w:line="269" w:lineRule="auto"/>
        <w:ind w:left="326" w:right="26752"/>
        <w:rPr>
          <w:sz w:val="10"/>
        </w:rPr>
      </w:pPr>
      <w:r>
        <w:rPr>
          <w:color w:val="F5F5F5"/>
          <w:w w:val="104"/>
          <w:sz w:val="10"/>
        </w:rPr>
        <w:t>See a finished version</w:t>
      </w:r>
      <w:r>
        <w:rPr>
          <w:color w:val="F5F5F5"/>
          <w:spacing w:val="-29"/>
          <w:w w:val="104"/>
          <w:sz w:val="10"/>
        </w:rPr>
        <w:t xml:space="preserve"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 xml:space="preserve"> </w:t>
      </w:r>
      <w:r>
        <w:rPr>
          <w:color w:val="F5F5F5"/>
          <w:sz w:val="10"/>
        </w:rPr>
        <w:t>kickstart</w:t>
      </w:r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work.</w:t>
      </w:r>
    </w:p>
    <w:p>
      <w:pPr>
        <w:spacing w:line="269" w:lineRule="auto"/>
        <w:rPr>
          <w:sz w:val="10"/>
        </w:rPr>
        <w:sectPr>
          <w:type w:val="continuous"/>
          <w:pgSz w:w="31660" w:h="17140" w:orient="landscape"/>
          <w:pgMar w:top="540" w:right="180" w:bottom="280" w:left="1140" w:header="720" w:footer="720" w:gutter="0"/>
          <w:cols w:num="2" w:space="391" w:equalWidth="0">
            <w:col w:w="1828" w:space="391"/>
            <w:col w:w="28121"/>
          </w:cols>
          <w:docGrid w:linePitch="312" w:charSpace="0"/>
        </w:sectPr>
      </w:pPr>
    </w:p>
    <w:p>
      <w:pPr>
        <w:rPr>
          <w:sz w:val="14"/>
        </w:rPr>
      </w:pPr>
      <w:r>
        <mc:AlternateContent>
          <mc:Choice Requires="wps">
            <w:drawing>
              <wp:anchor distT="0" distB="0" distL="114298" distR="114298" simplePos="0" relativeHeight="4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881995"/>
                <wp:effectExtent l="0" t="0" r="0" b="0"/>
                <wp:wrapNone/>
                <wp:docPr id="318" name="矩形 31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104100" cy="10881995"/>
                        </a:xfrm>
                        <a:prstGeom prst="rect"/>
                        <a:solidFill>
                          <a:srgbClr val="FAFAFA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19" o:spid="_x0000_s319" fillcolor="#FAFAFA" stroked="f" strokeweight="1.0pt" style="position:absolute;&#10;margin-left:0.0pt;&#10;margin-top:0.0pt;&#10;width:1583.0pt;&#10;height:856.85pt;&#10;z-index:-113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5" behindDoc="1" locked="0" layoutInCell="1" hidden="0" allowOverlap="1">
                <wp:simplePos x="0" y="0"/>
                <wp:positionH relativeFrom="page">
                  <wp:posOffset>22225</wp:posOffset>
                </wp:positionH>
                <wp:positionV relativeFrom="page">
                  <wp:posOffset>22225</wp:posOffset>
                </wp:positionV>
                <wp:extent cx="20059016" cy="10824210"/>
                <wp:effectExtent l="0" t="0" r="0" b="0"/>
                <wp:wrapNone/>
                <wp:docPr id="320" name="组合 32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21" name="组合 321"/>
                      <wpg:cNvGrpSpPr/>
                      <wpg:grpSpPr>
                        <a:xfrm rot="0">
                          <a:off x="0" y="0"/>
                          <a:ext cx="20059016" cy="10824210"/>
                          <a:chOff x="0" y="0"/>
                          <a:chExt cx="20059016" cy="1082421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22" name="曲线 322"/>
                        <wps:cNvSpPr/>
                        <wps:spPr>
                          <a:xfrm rot="0">
                            <a:off x="634" y="0"/>
                            <a:ext cx="3382645" cy="108242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596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94"/>
                                </a:lnTo>
                                <a:lnTo>
                                  <a:pt x="21600" y="17994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23" name="矩形 323"/>
                        <wps:cNvSpPr/>
                        <wps:spPr>
                          <a:xfrm rot="0">
                            <a:off x="4444" y="3809"/>
                            <a:ext cx="3376295" cy="10817225"/>
                          </a:xfrm>
                          <a:prstGeom prst="rect"/>
                          <a:noFill/>
                          <a:ln w="6765" cmpd="sng" cap="flat">
                            <a:solidFill>
                              <a:srgbClr val="B2B2B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24" name="曲线 324"/>
                        <wps:cNvSpPr/>
                        <wps:spPr>
                          <a:xfrm rot="0">
                            <a:off x="1436370" y="569595"/>
                            <a:ext cx="584200" cy="5842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20167"/>
                                </a:moveTo>
                                <a:lnTo>
                                  <a:pt x="21482" y="20050"/>
                                </a:lnTo>
                                <a:lnTo>
                                  <a:pt x="21341" y="20050"/>
                                </a:lnTo>
                                <a:lnTo>
                                  <a:pt x="20965" y="20097"/>
                                </a:lnTo>
                                <a:lnTo>
                                  <a:pt x="20683" y="20238"/>
                                </a:lnTo>
                                <a:lnTo>
                                  <a:pt x="20448" y="20449"/>
                                </a:lnTo>
                                <a:lnTo>
                                  <a:pt x="20260" y="20637"/>
                                </a:lnTo>
                                <a:lnTo>
                                  <a:pt x="20025" y="20919"/>
                                </a:lnTo>
                                <a:lnTo>
                                  <a:pt x="19884" y="21060"/>
                                </a:lnTo>
                                <a:lnTo>
                                  <a:pt x="19273" y="21060"/>
                                </a:lnTo>
                                <a:lnTo>
                                  <a:pt x="19132" y="20919"/>
                                </a:lnTo>
                                <a:lnTo>
                                  <a:pt x="18897" y="20637"/>
                                </a:lnTo>
                                <a:lnTo>
                                  <a:pt x="18709" y="20449"/>
                                </a:lnTo>
                                <a:lnTo>
                                  <a:pt x="18497" y="20238"/>
                                </a:lnTo>
                                <a:lnTo>
                                  <a:pt x="18191" y="20097"/>
                                </a:lnTo>
                                <a:lnTo>
                                  <a:pt x="17815" y="20050"/>
                                </a:lnTo>
                                <a:lnTo>
                                  <a:pt x="17439" y="20097"/>
                                </a:lnTo>
                                <a:lnTo>
                                  <a:pt x="17157" y="20238"/>
                                </a:lnTo>
                                <a:lnTo>
                                  <a:pt x="16922" y="20449"/>
                                </a:lnTo>
                                <a:lnTo>
                                  <a:pt x="16734" y="20637"/>
                                </a:lnTo>
                                <a:lnTo>
                                  <a:pt x="16499" y="20919"/>
                                </a:lnTo>
                                <a:lnTo>
                                  <a:pt x="16358" y="21060"/>
                                </a:lnTo>
                                <a:lnTo>
                                  <a:pt x="15771" y="21060"/>
                                </a:lnTo>
                                <a:lnTo>
                                  <a:pt x="15630" y="20919"/>
                                </a:lnTo>
                                <a:lnTo>
                                  <a:pt x="15394" y="20637"/>
                                </a:lnTo>
                                <a:lnTo>
                                  <a:pt x="15206" y="20449"/>
                                </a:lnTo>
                                <a:lnTo>
                                  <a:pt x="14971" y="20238"/>
                                </a:lnTo>
                                <a:lnTo>
                                  <a:pt x="14689" y="20097"/>
                                </a:lnTo>
                                <a:lnTo>
                                  <a:pt x="14313" y="20050"/>
                                </a:lnTo>
                                <a:lnTo>
                                  <a:pt x="13937" y="20097"/>
                                </a:lnTo>
                                <a:lnTo>
                                  <a:pt x="13632" y="20238"/>
                                </a:lnTo>
                                <a:lnTo>
                                  <a:pt x="13420" y="20449"/>
                                </a:lnTo>
                                <a:lnTo>
                                  <a:pt x="13232" y="20637"/>
                                </a:lnTo>
                                <a:lnTo>
                                  <a:pt x="12997" y="20919"/>
                                </a:lnTo>
                                <a:lnTo>
                                  <a:pt x="12856" y="21060"/>
                                </a:lnTo>
                                <a:lnTo>
                                  <a:pt x="12245" y="21060"/>
                                </a:lnTo>
                                <a:lnTo>
                                  <a:pt x="12104" y="20919"/>
                                </a:lnTo>
                                <a:lnTo>
                                  <a:pt x="11869" y="20637"/>
                                </a:lnTo>
                                <a:lnTo>
                                  <a:pt x="11681" y="20449"/>
                                </a:lnTo>
                                <a:lnTo>
                                  <a:pt x="11469" y="20238"/>
                                </a:lnTo>
                                <a:lnTo>
                                  <a:pt x="11164" y="20097"/>
                                </a:lnTo>
                                <a:lnTo>
                                  <a:pt x="10788" y="20050"/>
                                </a:lnTo>
                                <a:lnTo>
                                  <a:pt x="10412" y="20097"/>
                                </a:lnTo>
                                <a:lnTo>
                                  <a:pt x="10130" y="20238"/>
                                </a:lnTo>
                                <a:lnTo>
                                  <a:pt x="9895" y="20449"/>
                                </a:lnTo>
                                <a:lnTo>
                                  <a:pt x="9707" y="20637"/>
                                </a:lnTo>
                                <a:lnTo>
                                  <a:pt x="9472" y="20919"/>
                                </a:lnTo>
                                <a:lnTo>
                                  <a:pt x="9331" y="21060"/>
                                </a:lnTo>
                                <a:lnTo>
                                  <a:pt x="8743" y="21060"/>
                                </a:lnTo>
                                <a:lnTo>
                                  <a:pt x="8602" y="20919"/>
                                </a:lnTo>
                                <a:lnTo>
                                  <a:pt x="8367" y="20637"/>
                                </a:lnTo>
                                <a:lnTo>
                                  <a:pt x="8179" y="20449"/>
                                </a:lnTo>
                                <a:lnTo>
                                  <a:pt x="7944" y="20238"/>
                                </a:lnTo>
                                <a:lnTo>
                                  <a:pt x="7662" y="20097"/>
                                </a:lnTo>
                                <a:lnTo>
                                  <a:pt x="7286" y="20050"/>
                                </a:lnTo>
                                <a:lnTo>
                                  <a:pt x="6910" y="20097"/>
                                </a:lnTo>
                                <a:lnTo>
                                  <a:pt x="6604" y="20238"/>
                                </a:lnTo>
                                <a:lnTo>
                                  <a:pt x="6393" y="20449"/>
                                </a:lnTo>
                                <a:lnTo>
                                  <a:pt x="6205" y="20637"/>
                                </a:lnTo>
                                <a:lnTo>
                                  <a:pt x="5969" y="20919"/>
                                </a:lnTo>
                                <a:lnTo>
                                  <a:pt x="5828" y="21060"/>
                                </a:lnTo>
                                <a:lnTo>
                                  <a:pt x="5217" y="21060"/>
                                </a:lnTo>
                                <a:lnTo>
                                  <a:pt x="5076" y="20919"/>
                                </a:lnTo>
                                <a:lnTo>
                                  <a:pt x="4865" y="20637"/>
                                </a:lnTo>
                                <a:lnTo>
                                  <a:pt x="4677" y="20449"/>
                                </a:lnTo>
                                <a:lnTo>
                                  <a:pt x="4442" y="20238"/>
                                </a:lnTo>
                                <a:lnTo>
                                  <a:pt x="4136" y="20097"/>
                                </a:lnTo>
                                <a:lnTo>
                                  <a:pt x="3760" y="20050"/>
                                </a:lnTo>
                                <a:lnTo>
                                  <a:pt x="3408" y="20097"/>
                                </a:lnTo>
                                <a:lnTo>
                                  <a:pt x="3102" y="20238"/>
                                </a:lnTo>
                                <a:lnTo>
                                  <a:pt x="2867" y="20449"/>
                                </a:lnTo>
                                <a:lnTo>
                                  <a:pt x="2679" y="20637"/>
                                </a:lnTo>
                                <a:lnTo>
                                  <a:pt x="2467" y="20919"/>
                                </a:lnTo>
                                <a:lnTo>
                                  <a:pt x="2326" y="21060"/>
                                </a:lnTo>
                                <a:lnTo>
                                  <a:pt x="1715" y="21060"/>
                                </a:lnTo>
                                <a:lnTo>
                                  <a:pt x="1574" y="20919"/>
                                </a:lnTo>
                                <a:lnTo>
                                  <a:pt x="1339" y="20637"/>
                                </a:lnTo>
                                <a:lnTo>
                                  <a:pt x="1151" y="20449"/>
                                </a:lnTo>
                                <a:lnTo>
                                  <a:pt x="916" y="20238"/>
                                </a:lnTo>
                                <a:lnTo>
                                  <a:pt x="634" y="20097"/>
                                </a:lnTo>
                                <a:lnTo>
                                  <a:pt x="258" y="20050"/>
                                </a:lnTo>
                                <a:lnTo>
                                  <a:pt x="117" y="20050"/>
                                </a:lnTo>
                                <a:lnTo>
                                  <a:pt x="0" y="20167"/>
                                </a:lnTo>
                                <a:lnTo>
                                  <a:pt x="0" y="20449"/>
                                </a:lnTo>
                                <a:lnTo>
                                  <a:pt x="117" y="20590"/>
                                </a:lnTo>
                                <a:lnTo>
                                  <a:pt x="564" y="20590"/>
                                </a:lnTo>
                                <a:lnTo>
                                  <a:pt x="705" y="20731"/>
                                </a:lnTo>
                                <a:lnTo>
                                  <a:pt x="940" y="20989"/>
                                </a:lnTo>
                                <a:lnTo>
                                  <a:pt x="1128" y="21200"/>
                                </a:lnTo>
                                <a:lnTo>
                                  <a:pt x="1339" y="21412"/>
                                </a:lnTo>
                                <a:lnTo>
                                  <a:pt x="1645" y="21553"/>
                                </a:lnTo>
                                <a:lnTo>
                                  <a:pt x="2021" y="21600"/>
                                </a:lnTo>
                                <a:lnTo>
                                  <a:pt x="2397" y="21553"/>
                                </a:lnTo>
                                <a:lnTo>
                                  <a:pt x="2679" y="21412"/>
                                </a:lnTo>
                                <a:lnTo>
                                  <a:pt x="2914" y="21200"/>
                                </a:lnTo>
                                <a:lnTo>
                                  <a:pt x="3102" y="20989"/>
                                </a:lnTo>
                                <a:lnTo>
                                  <a:pt x="3337" y="20731"/>
                                </a:lnTo>
                                <a:lnTo>
                                  <a:pt x="3478" y="20590"/>
                                </a:lnTo>
                                <a:lnTo>
                                  <a:pt x="4066" y="20590"/>
                                </a:lnTo>
                                <a:lnTo>
                                  <a:pt x="4207" y="20731"/>
                                </a:lnTo>
                                <a:lnTo>
                                  <a:pt x="4442" y="20989"/>
                                </a:lnTo>
                                <a:lnTo>
                                  <a:pt x="4630" y="21200"/>
                                </a:lnTo>
                                <a:lnTo>
                                  <a:pt x="4865" y="21412"/>
                                </a:lnTo>
                                <a:lnTo>
                                  <a:pt x="5147" y="21553"/>
                                </a:lnTo>
                                <a:lnTo>
                                  <a:pt x="5523" y="21600"/>
                                </a:lnTo>
                                <a:lnTo>
                                  <a:pt x="5899" y="21553"/>
                                </a:lnTo>
                                <a:lnTo>
                                  <a:pt x="6181" y="21412"/>
                                </a:lnTo>
                                <a:lnTo>
                                  <a:pt x="6416" y="21200"/>
                                </a:lnTo>
                                <a:lnTo>
                                  <a:pt x="6604" y="20989"/>
                                </a:lnTo>
                                <a:lnTo>
                                  <a:pt x="6839" y="20731"/>
                                </a:lnTo>
                                <a:lnTo>
                                  <a:pt x="6980" y="20590"/>
                                </a:lnTo>
                                <a:lnTo>
                                  <a:pt x="7591" y="20590"/>
                                </a:lnTo>
                                <a:lnTo>
                                  <a:pt x="7732" y="20731"/>
                                </a:lnTo>
                                <a:lnTo>
                                  <a:pt x="7944" y="20989"/>
                                </a:lnTo>
                                <a:lnTo>
                                  <a:pt x="8132" y="21200"/>
                                </a:lnTo>
                                <a:lnTo>
                                  <a:pt x="8367" y="21412"/>
                                </a:lnTo>
                                <a:lnTo>
                                  <a:pt x="8672" y="21553"/>
                                </a:lnTo>
                                <a:lnTo>
                                  <a:pt x="9048" y="21600"/>
                                </a:lnTo>
                                <a:lnTo>
                                  <a:pt x="9425" y="21553"/>
                                </a:lnTo>
                                <a:lnTo>
                                  <a:pt x="9707" y="21412"/>
                                </a:lnTo>
                                <a:lnTo>
                                  <a:pt x="9942" y="21200"/>
                                </a:lnTo>
                                <a:lnTo>
                                  <a:pt x="10130" y="20989"/>
                                </a:lnTo>
                                <a:lnTo>
                                  <a:pt x="10341" y="20731"/>
                                </a:lnTo>
                                <a:lnTo>
                                  <a:pt x="10506" y="20590"/>
                                </a:lnTo>
                                <a:lnTo>
                                  <a:pt x="11093" y="20590"/>
                                </a:lnTo>
                                <a:lnTo>
                                  <a:pt x="11234" y="20731"/>
                                </a:lnTo>
                                <a:lnTo>
                                  <a:pt x="11469" y="20989"/>
                                </a:lnTo>
                                <a:lnTo>
                                  <a:pt x="11657" y="21200"/>
                                </a:lnTo>
                                <a:lnTo>
                                  <a:pt x="11892" y="21412"/>
                                </a:lnTo>
                                <a:lnTo>
                                  <a:pt x="12174" y="21553"/>
                                </a:lnTo>
                                <a:lnTo>
                                  <a:pt x="12551" y="21600"/>
                                </a:lnTo>
                                <a:lnTo>
                                  <a:pt x="12927" y="21553"/>
                                </a:lnTo>
                                <a:lnTo>
                                  <a:pt x="13209" y="21412"/>
                                </a:lnTo>
                                <a:lnTo>
                                  <a:pt x="13444" y="21200"/>
                                </a:lnTo>
                                <a:lnTo>
                                  <a:pt x="13632" y="20989"/>
                                </a:lnTo>
                                <a:lnTo>
                                  <a:pt x="13867" y="20731"/>
                                </a:lnTo>
                                <a:lnTo>
                                  <a:pt x="14008" y="20590"/>
                                </a:lnTo>
                                <a:lnTo>
                                  <a:pt x="14619" y="20590"/>
                                </a:lnTo>
                                <a:lnTo>
                                  <a:pt x="14760" y="20731"/>
                                </a:lnTo>
                                <a:lnTo>
                                  <a:pt x="14971" y="20989"/>
                                </a:lnTo>
                                <a:lnTo>
                                  <a:pt x="15159" y="21200"/>
                                </a:lnTo>
                                <a:lnTo>
                                  <a:pt x="15394" y="21412"/>
                                </a:lnTo>
                                <a:lnTo>
                                  <a:pt x="15700" y="21553"/>
                                </a:lnTo>
                                <a:lnTo>
                                  <a:pt x="16053" y="21600"/>
                                </a:lnTo>
                                <a:lnTo>
                                  <a:pt x="16429" y="21553"/>
                                </a:lnTo>
                                <a:lnTo>
                                  <a:pt x="16734" y="21412"/>
                                </a:lnTo>
                                <a:lnTo>
                                  <a:pt x="16969" y="21200"/>
                                </a:lnTo>
                                <a:lnTo>
                                  <a:pt x="17157" y="20989"/>
                                </a:lnTo>
                                <a:lnTo>
                                  <a:pt x="17369" y="20731"/>
                                </a:lnTo>
                                <a:lnTo>
                                  <a:pt x="17510" y="20590"/>
                                </a:lnTo>
                                <a:lnTo>
                                  <a:pt x="18121" y="20590"/>
                                </a:lnTo>
                                <a:lnTo>
                                  <a:pt x="18262" y="20731"/>
                                </a:lnTo>
                                <a:lnTo>
                                  <a:pt x="18497" y="20989"/>
                                </a:lnTo>
                                <a:lnTo>
                                  <a:pt x="18685" y="21200"/>
                                </a:lnTo>
                                <a:lnTo>
                                  <a:pt x="18920" y="21412"/>
                                </a:lnTo>
                                <a:lnTo>
                                  <a:pt x="19202" y="21553"/>
                                </a:lnTo>
                                <a:lnTo>
                                  <a:pt x="19578" y="21600"/>
                                </a:lnTo>
                                <a:lnTo>
                                  <a:pt x="19954" y="21553"/>
                                </a:lnTo>
                                <a:lnTo>
                                  <a:pt x="20236" y="21412"/>
                                </a:lnTo>
                                <a:lnTo>
                                  <a:pt x="20471" y="21200"/>
                                </a:lnTo>
                                <a:lnTo>
                                  <a:pt x="20659" y="20989"/>
                                </a:lnTo>
                                <a:lnTo>
                                  <a:pt x="20894" y="20731"/>
                                </a:lnTo>
                                <a:lnTo>
                                  <a:pt x="21035" y="20590"/>
                                </a:lnTo>
                                <a:lnTo>
                                  <a:pt x="21482" y="20590"/>
                                </a:lnTo>
                                <a:lnTo>
                                  <a:pt x="21600" y="20449"/>
                                </a:lnTo>
                                <a:lnTo>
                                  <a:pt x="21600" y="20167"/>
                                </a:lnTo>
                              </a:path>
                              <a:path w="21600" h="21600">
                                <a:moveTo>
                                  <a:pt x="21600" y="16833"/>
                                </a:moveTo>
                                <a:lnTo>
                                  <a:pt x="21482" y="16693"/>
                                </a:lnTo>
                                <a:lnTo>
                                  <a:pt x="21341" y="16693"/>
                                </a:lnTo>
                                <a:lnTo>
                                  <a:pt x="20965" y="16763"/>
                                </a:lnTo>
                                <a:lnTo>
                                  <a:pt x="20683" y="16904"/>
                                </a:lnTo>
                                <a:lnTo>
                                  <a:pt x="20448" y="17092"/>
                                </a:lnTo>
                                <a:lnTo>
                                  <a:pt x="20260" y="17303"/>
                                </a:lnTo>
                                <a:lnTo>
                                  <a:pt x="20025" y="17585"/>
                                </a:lnTo>
                                <a:lnTo>
                                  <a:pt x="19884" y="17726"/>
                                </a:lnTo>
                                <a:lnTo>
                                  <a:pt x="19273" y="17726"/>
                                </a:lnTo>
                                <a:lnTo>
                                  <a:pt x="19132" y="17585"/>
                                </a:lnTo>
                                <a:lnTo>
                                  <a:pt x="18897" y="17303"/>
                                </a:lnTo>
                                <a:lnTo>
                                  <a:pt x="18709" y="17092"/>
                                </a:lnTo>
                                <a:lnTo>
                                  <a:pt x="18497" y="16904"/>
                                </a:lnTo>
                                <a:lnTo>
                                  <a:pt x="18191" y="16763"/>
                                </a:lnTo>
                                <a:lnTo>
                                  <a:pt x="17815" y="16693"/>
                                </a:lnTo>
                                <a:lnTo>
                                  <a:pt x="17439" y="16763"/>
                                </a:lnTo>
                                <a:lnTo>
                                  <a:pt x="17157" y="16904"/>
                                </a:lnTo>
                                <a:lnTo>
                                  <a:pt x="16922" y="17092"/>
                                </a:lnTo>
                                <a:lnTo>
                                  <a:pt x="16734" y="17303"/>
                                </a:lnTo>
                                <a:lnTo>
                                  <a:pt x="16499" y="17585"/>
                                </a:lnTo>
                                <a:lnTo>
                                  <a:pt x="16358" y="17726"/>
                                </a:lnTo>
                                <a:lnTo>
                                  <a:pt x="15771" y="17726"/>
                                </a:lnTo>
                                <a:lnTo>
                                  <a:pt x="15630" y="17585"/>
                                </a:lnTo>
                                <a:lnTo>
                                  <a:pt x="15394" y="17303"/>
                                </a:lnTo>
                                <a:lnTo>
                                  <a:pt x="15206" y="17092"/>
                                </a:lnTo>
                                <a:lnTo>
                                  <a:pt x="14971" y="16904"/>
                                </a:lnTo>
                                <a:lnTo>
                                  <a:pt x="14689" y="16763"/>
                                </a:lnTo>
                                <a:lnTo>
                                  <a:pt x="14313" y="16693"/>
                                </a:lnTo>
                                <a:lnTo>
                                  <a:pt x="13937" y="16763"/>
                                </a:lnTo>
                                <a:lnTo>
                                  <a:pt x="13632" y="16904"/>
                                </a:lnTo>
                                <a:lnTo>
                                  <a:pt x="13420" y="17092"/>
                                </a:lnTo>
                                <a:lnTo>
                                  <a:pt x="13232" y="17303"/>
                                </a:lnTo>
                                <a:lnTo>
                                  <a:pt x="12997" y="17585"/>
                                </a:lnTo>
                                <a:lnTo>
                                  <a:pt x="12856" y="17726"/>
                                </a:lnTo>
                                <a:lnTo>
                                  <a:pt x="12245" y="17726"/>
                                </a:lnTo>
                                <a:lnTo>
                                  <a:pt x="12104" y="17585"/>
                                </a:lnTo>
                                <a:lnTo>
                                  <a:pt x="11869" y="17303"/>
                                </a:lnTo>
                                <a:lnTo>
                                  <a:pt x="11681" y="17092"/>
                                </a:lnTo>
                                <a:lnTo>
                                  <a:pt x="11469" y="16904"/>
                                </a:lnTo>
                                <a:lnTo>
                                  <a:pt x="11164" y="16763"/>
                                </a:lnTo>
                                <a:lnTo>
                                  <a:pt x="10788" y="16693"/>
                                </a:lnTo>
                                <a:lnTo>
                                  <a:pt x="10412" y="16763"/>
                                </a:lnTo>
                                <a:lnTo>
                                  <a:pt x="10130" y="16904"/>
                                </a:lnTo>
                                <a:lnTo>
                                  <a:pt x="9895" y="17092"/>
                                </a:lnTo>
                                <a:lnTo>
                                  <a:pt x="9707" y="17303"/>
                                </a:lnTo>
                                <a:lnTo>
                                  <a:pt x="9472" y="17585"/>
                                </a:lnTo>
                                <a:lnTo>
                                  <a:pt x="9331" y="17726"/>
                                </a:lnTo>
                                <a:lnTo>
                                  <a:pt x="8743" y="17726"/>
                                </a:lnTo>
                                <a:lnTo>
                                  <a:pt x="8602" y="17585"/>
                                </a:lnTo>
                                <a:lnTo>
                                  <a:pt x="8367" y="17303"/>
                                </a:lnTo>
                                <a:lnTo>
                                  <a:pt x="8179" y="17092"/>
                                </a:lnTo>
                                <a:lnTo>
                                  <a:pt x="7944" y="16904"/>
                                </a:lnTo>
                                <a:lnTo>
                                  <a:pt x="7662" y="16763"/>
                                </a:lnTo>
                                <a:lnTo>
                                  <a:pt x="7286" y="16693"/>
                                </a:lnTo>
                                <a:lnTo>
                                  <a:pt x="6910" y="16763"/>
                                </a:lnTo>
                                <a:lnTo>
                                  <a:pt x="6604" y="16904"/>
                                </a:lnTo>
                                <a:lnTo>
                                  <a:pt x="6393" y="17092"/>
                                </a:lnTo>
                                <a:lnTo>
                                  <a:pt x="6205" y="17303"/>
                                </a:lnTo>
                                <a:lnTo>
                                  <a:pt x="5969" y="17585"/>
                                </a:lnTo>
                                <a:lnTo>
                                  <a:pt x="5828" y="17726"/>
                                </a:lnTo>
                                <a:lnTo>
                                  <a:pt x="5217" y="17726"/>
                                </a:lnTo>
                                <a:lnTo>
                                  <a:pt x="5076" y="17585"/>
                                </a:lnTo>
                                <a:lnTo>
                                  <a:pt x="4865" y="17303"/>
                                </a:lnTo>
                                <a:lnTo>
                                  <a:pt x="4677" y="17092"/>
                                </a:lnTo>
                                <a:lnTo>
                                  <a:pt x="4442" y="16904"/>
                                </a:lnTo>
                                <a:lnTo>
                                  <a:pt x="4136" y="16763"/>
                                </a:lnTo>
                                <a:lnTo>
                                  <a:pt x="3760" y="16693"/>
                                </a:lnTo>
                                <a:lnTo>
                                  <a:pt x="3408" y="16763"/>
                                </a:lnTo>
                                <a:lnTo>
                                  <a:pt x="3102" y="16904"/>
                                </a:lnTo>
                                <a:lnTo>
                                  <a:pt x="2867" y="17092"/>
                                </a:lnTo>
                                <a:lnTo>
                                  <a:pt x="2679" y="17303"/>
                                </a:lnTo>
                                <a:lnTo>
                                  <a:pt x="2467" y="17585"/>
                                </a:lnTo>
                                <a:lnTo>
                                  <a:pt x="2326" y="17726"/>
                                </a:lnTo>
                                <a:lnTo>
                                  <a:pt x="1715" y="17726"/>
                                </a:lnTo>
                                <a:lnTo>
                                  <a:pt x="1574" y="17585"/>
                                </a:lnTo>
                                <a:lnTo>
                                  <a:pt x="1339" y="17303"/>
                                </a:lnTo>
                                <a:lnTo>
                                  <a:pt x="1151" y="17092"/>
                                </a:lnTo>
                                <a:lnTo>
                                  <a:pt x="916" y="16904"/>
                                </a:lnTo>
                                <a:lnTo>
                                  <a:pt x="634" y="16763"/>
                                </a:lnTo>
                                <a:lnTo>
                                  <a:pt x="258" y="16693"/>
                                </a:lnTo>
                                <a:lnTo>
                                  <a:pt x="117" y="16693"/>
                                </a:lnTo>
                                <a:lnTo>
                                  <a:pt x="0" y="16833"/>
                                </a:lnTo>
                                <a:lnTo>
                                  <a:pt x="0" y="17115"/>
                                </a:lnTo>
                                <a:lnTo>
                                  <a:pt x="117" y="17233"/>
                                </a:lnTo>
                                <a:lnTo>
                                  <a:pt x="564" y="17233"/>
                                </a:lnTo>
                                <a:lnTo>
                                  <a:pt x="705" y="17397"/>
                                </a:lnTo>
                                <a:lnTo>
                                  <a:pt x="940" y="17655"/>
                                </a:lnTo>
                                <a:lnTo>
                                  <a:pt x="1128" y="17866"/>
                                </a:lnTo>
                                <a:lnTo>
                                  <a:pt x="1339" y="18078"/>
                                </a:lnTo>
                                <a:lnTo>
                                  <a:pt x="1645" y="18219"/>
                                </a:lnTo>
                                <a:lnTo>
                                  <a:pt x="2021" y="18266"/>
                                </a:lnTo>
                                <a:lnTo>
                                  <a:pt x="2397" y="18219"/>
                                </a:lnTo>
                                <a:lnTo>
                                  <a:pt x="2679" y="18078"/>
                                </a:lnTo>
                                <a:lnTo>
                                  <a:pt x="2914" y="17866"/>
                                </a:lnTo>
                                <a:lnTo>
                                  <a:pt x="3102" y="17655"/>
                                </a:lnTo>
                                <a:lnTo>
                                  <a:pt x="3337" y="17397"/>
                                </a:lnTo>
                                <a:lnTo>
                                  <a:pt x="3478" y="17233"/>
                                </a:lnTo>
                                <a:lnTo>
                                  <a:pt x="4066" y="17233"/>
                                </a:lnTo>
                                <a:lnTo>
                                  <a:pt x="4207" y="17397"/>
                                </a:lnTo>
                                <a:lnTo>
                                  <a:pt x="4442" y="17655"/>
                                </a:lnTo>
                                <a:lnTo>
                                  <a:pt x="4630" y="17866"/>
                                </a:lnTo>
                                <a:lnTo>
                                  <a:pt x="4865" y="18078"/>
                                </a:lnTo>
                                <a:lnTo>
                                  <a:pt x="5147" y="18219"/>
                                </a:lnTo>
                                <a:lnTo>
                                  <a:pt x="5523" y="18266"/>
                                </a:lnTo>
                                <a:lnTo>
                                  <a:pt x="5899" y="18219"/>
                                </a:lnTo>
                                <a:lnTo>
                                  <a:pt x="6181" y="18078"/>
                                </a:lnTo>
                                <a:lnTo>
                                  <a:pt x="6416" y="17866"/>
                                </a:lnTo>
                                <a:lnTo>
                                  <a:pt x="6604" y="17655"/>
                                </a:lnTo>
                                <a:lnTo>
                                  <a:pt x="6839" y="17397"/>
                                </a:lnTo>
                                <a:lnTo>
                                  <a:pt x="6980" y="17233"/>
                                </a:lnTo>
                                <a:lnTo>
                                  <a:pt x="7591" y="17233"/>
                                </a:lnTo>
                                <a:lnTo>
                                  <a:pt x="7732" y="17397"/>
                                </a:lnTo>
                                <a:lnTo>
                                  <a:pt x="7944" y="17655"/>
                                </a:lnTo>
                                <a:lnTo>
                                  <a:pt x="8132" y="17866"/>
                                </a:lnTo>
                                <a:lnTo>
                                  <a:pt x="8367" y="18078"/>
                                </a:lnTo>
                                <a:lnTo>
                                  <a:pt x="8672" y="18219"/>
                                </a:lnTo>
                                <a:lnTo>
                                  <a:pt x="9048" y="18266"/>
                                </a:lnTo>
                                <a:lnTo>
                                  <a:pt x="9425" y="18219"/>
                                </a:lnTo>
                                <a:lnTo>
                                  <a:pt x="9707" y="18078"/>
                                </a:lnTo>
                                <a:lnTo>
                                  <a:pt x="9942" y="17866"/>
                                </a:lnTo>
                                <a:lnTo>
                                  <a:pt x="10130" y="17655"/>
                                </a:lnTo>
                                <a:lnTo>
                                  <a:pt x="10341" y="17397"/>
                                </a:lnTo>
                                <a:lnTo>
                                  <a:pt x="10506" y="17233"/>
                                </a:lnTo>
                                <a:lnTo>
                                  <a:pt x="11093" y="17233"/>
                                </a:lnTo>
                                <a:lnTo>
                                  <a:pt x="11234" y="17397"/>
                                </a:lnTo>
                                <a:lnTo>
                                  <a:pt x="11469" y="17655"/>
                                </a:lnTo>
                                <a:lnTo>
                                  <a:pt x="11657" y="17866"/>
                                </a:lnTo>
                                <a:lnTo>
                                  <a:pt x="11892" y="18078"/>
                                </a:lnTo>
                                <a:lnTo>
                                  <a:pt x="12174" y="18219"/>
                                </a:lnTo>
                                <a:lnTo>
                                  <a:pt x="12551" y="18266"/>
                                </a:lnTo>
                                <a:lnTo>
                                  <a:pt x="12927" y="18219"/>
                                </a:lnTo>
                                <a:lnTo>
                                  <a:pt x="13209" y="18078"/>
                                </a:lnTo>
                                <a:lnTo>
                                  <a:pt x="13444" y="17866"/>
                                </a:lnTo>
                                <a:lnTo>
                                  <a:pt x="13632" y="17655"/>
                                </a:lnTo>
                                <a:lnTo>
                                  <a:pt x="13867" y="17397"/>
                                </a:lnTo>
                                <a:lnTo>
                                  <a:pt x="14008" y="17233"/>
                                </a:lnTo>
                                <a:lnTo>
                                  <a:pt x="14619" y="17233"/>
                                </a:lnTo>
                                <a:lnTo>
                                  <a:pt x="14760" y="17397"/>
                                </a:lnTo>
                                <a:lnTo>
                                  <a:pt x="14971" y="17655"/>
                                </a:lnTo>
                                <a:lnTo>
                                  <a:pt x="15159" y="17866"/>
                                </a:lnTo>
                                <a:lnTo>
                                  <a:pt x="15394" y="18078"/>
                                </a:lnTo>
                                <a:lnTo>
                                  <a:pt x="15700" y="18219"/>
                                </a:lnTo>
                                <a:lnTo>
                                  <a:pt x="16053" y="18266"/>
                                </a:lnTo>
                                <a:lnTo>
                                  <a:pt x="16429" y="18219"/>
                                </a:lnTo>
                                <a:lnTo>
                                  <a:pt x="16734" y="18078"/>
                                </a:lnTo>
                                <a:lnTo>
                                  <a:pt x="16969" y="17866"/>
                                </a:lnTo>
                                <a:lnTo>
                                  <a:pt x="17157" y="17655"/>
                                </a:lnTo>
                                <a:lnTo>
                                  <a:pt x="17369" y="17397"/>
                                </a:lnTo>
                                <a:lnTo>
                                  <a:pt x="17510" y="17233"/>
                                </a:lnTo>
                                <a:lnTo>
                                  <a:pt x="18121" y="17233"/>
                                </a:lnTo>
                                <a:lnTo>
                                  <a:pt x="18262" y="17397"/>
                                </a:lnTo>
                                <a:lnTo>
                                  <a:pt x="18497" y="17655"/>
                                </a:lnTo>
                                <a:lnTo>
                                  <a:pt x="18685" y="17866"/>
                                </a:lnTo>
                                <a:lnTo>
                                  <a:pt x="18920" y="18078"/>
                                </a:lnTo>
                                <a:lnTo>
                                  <a:pt x="19202" y="18219"/>
                                </a:lnTo>
                                <a:lnTo>
                                  <a:pt x="19578" y="18266"/>
                                </a:lnTo>
                                <a:lnTo>
                                  <a:pt x="19954" y="18219"/>
                                </a:lnTo>
                                <a:lnTo>
                                  <a:pt x="20236" y="18078"/>
                                </a:lnTo>
                                <a:lnTo>
                                  <a:pt x="20471" y="17866"/>
                                </a:lnTo>
                                <a:lnTo>
                                  <a:pt x="20659" y="17655"/>
                                </a:lnTo>
                                <a:lnTo>
                                  <a:pt x="20894" y="17397"/>
                                </a:lnTo>
                                <a:lnTo>
                                  <a:pt x="21035" y="17233"/>
                                </a:lnTo>
                                <a:lnTo>
                                  <a:pt x="21482" y="17233"/>
                                </a:lnTo>
                                <a:lnTo>
                                  <a:pt x="21600" y="17115"/>
                                </a:lnTo>
                                <a:lnTo>
                                  <a:pt x="21600" y="16833"/>
                                </a:lnTo>
                              </a:path>
                              <a:path w="21600" h="21600">
                                <a:moveTo>
                                  <a:pt x="21600" y="13476"/>
                                </a:moveTo>
                                <a:lnTo>
                                  <a:pt x="21482" y="13359"/>
                                </a:lnTo>
                                <a:lnTo>
                                  <a:pt x="21341" y="13359"/>
                                </a:lnTo>
                                <a:lnTo>
                                  <a:pt x="20965" y="13429"/>
                                </a:lnTo>
                                <a:lnTo>
                                  <a:pt x="20683" y="13570"/>
                                </a:lnTo>
                                <a:lnTo>
                                  <a:pt x="20448" y="13758"/>
                                </a:lnTo>
                                <a:lnTo>
                                  <a:pt x="20260" y="13969"/>
                                </a:lnTo>
                                <a:lnTo>
                                  <a:pt x="20025" y="14251"/>
                                </a:lnTo>
                                <a:lnTo>
                                  <a:pt x="19884" y="14392"/>
                                </a:lnTo>
                                <a:lnTo>
                                  <a:pt x="19273" y="14392"/>
                                </a:lnTo>
                                <a:lnTo>
                                  <a:pt x="19132" y="14251"/>
                                </a:lnTo>
                                <a:lnTo>
                                  <a:pt x="18897" y="13969"/>
                                </a:lnTo>
                                <a:lnTo>
                                  <a:pt x="18709" y="13758"/>
                                </a:lnTo>
                                <a:lnTo>
                                  <a:pt x="18497" y="13570"/>
                                </a:lnTo>
                                <a:lnTo>
                                  <a:pt x="18191" y="13429"/>
                                </a:lnTo>
                                <a:lnTo>
                                  <a:pt x="17815" y="13359"/>
                                </a:lnTo>
                                <a:lnTo>
                                  <a:pt x="17439" y="13429"/>
                                </a:lnTo>
                                <a:lnTo>
                                  <a:pt x="17157" y="13570"/>
                                </a:lnTo>
                                <a:lnTo>
                                  <a:pt x="16922" y="13758"/>
                                </a:lnTo>
                                <a:lnTo>
                                  <a:pt x="16734" y="13969"/>
                                </a:lnTo>
                                <a:lnTo>
                                  <a:pt x="16499" y="14251"/>
                                </a:lnTo>
                                <a:lnTo>
                                  <a:pt x="16358" y="14392"/>
                                </a:lnTo>
                                <a:lnTo>
                                  <a:pt x="15771" y="14392"/>
                                </a:lnTo>
                                <a:lnTo>
                                  <a:pt x="15630" y="14251"/>
                                </a:lnTo>
                                <a:lnTo>
                                  <a:pt x="15394" y="13969"/>
                                </a:lnTo>
                                <a:lnTo>
                                  <a:pt x="15206" y="13758"/>
                                </a:lnTo>
                                <a:lnTo>
                                  <a:pt x="14971" y="13570"/>
                                </a:lnTo>
                                <a:lnTo>
                                  <a:pt x="14689" y="13429"/>
                                </a:lnTo>
                                <a:lnTo>
                                  <a:pt x="14313" y="13359"/>
                                </a:lnTo>
                                <a:lnTo>
                                  <a:pt x="13937" y="13429"/>
                                </a:lnTo>
                                <a:lnTo>
                                  <a:pt x="13632" y="13570"/>
                                </a:lnTo>
                                <a:lnTo>
                                  <a:pt x="13420" y="13758"/>
                                </a:lnTo>
                                <a:lnTo>
                                  <a:pt x="13232" y="13969"/>
                                </a:lnTo>
                                <a:lnTo>
                                  <a:pt x="12997" y="14251"/>
                                </a:lnTo>
                                <a:lnTo>
                                  <a:pt x="12856" y="14392"/>
                                </a:lnTo>
                                <a:lnTo>
                                  <a:pt x="12245" y="14392"/>
                                </a:lnTo>
                                <a:lnTo>
                                  <a:pt x="12104" y="14251"/>
                                </a:lnTo>
                                <a:lnTo>
                                  <a:pt x="11869" y="13969"/>
                                </a:lnTo>
                                <a:lnTo>
                                  <a:pt x="11681" y="13758"/>
                                </a:lnTo>
                                <a:lnTo>
                                  <a:pt x="11469" y="13570"/>
                                </a:lnTo>
                                <a:lnTo>
                                  <a:pt x="11164" y="13429"/>
                                </a:lnTo>
                                <a:lnTo>
                                  <a:pt x="10788" y="13359"/>
                                </a:lnTo>
                                <a:lnTo>
                                  <a:pt x="10412" y="13429"/>
                                </a:lnTo>
                                <a:lnTo>
                                  <a:pt x="10130" y="13570"/>
                                </a:lnTo>
                                <a:lnTo>
                                  <a:pt x="9895" y="13758"/>
                                </a:lnTo>
                                <a:lnTo>
                                  <a:pt x="9707" y="13969"/>
                                </a:lnTo>
                                <a:lnTo>
                                  <a:pt x="9472" y="14251"/>
                                </a:lnTo>
                                <a:lnTo>
                                  <a:pt x="9331" y="14392"/>
                                </a:lnTo>
                                <a:lnTo>
                                  <a:pt x="8743" y="14392"/>
                                </a:lnTo>
                                <a:lnTo>
                                  <a:pt x="8602" y="14251"/>
                                </a:lnTo>
                                <a:lnTo>
                                  <a:pt x="8367" y="13969"/>
                                </a:lnTo>
                                <a:lnTo>
                                  <a:pt x="8179" y="13758"/>
                                </a:lnTo>
                                <a:lnTo>
                                  <a:pt x="7944" y="13570"/>
                                </a:lnTo>
                                <a:lnTo>
                                  <a:pt x="7662" y="13429"/>
                                </a:lnTo>
                                <a:lnTo>
                                  <a:pt x="7286" y="13359"/>
                                </a:lnTo>
                                <a:lnTo>
                                  <a:pt x="6910" y="13429"/>
                                </a:lnTo>
                                <a:lnTo>
                                  <a:pt x="6604" y="13570"/>
                                </a:lnTo>
                                <a:lnTo>
                                  <a:pt x="6393" y="13758"/>
                                </a:lnTo>
                                <a:lnTo>
                                  <a:pt x="6205" y="13969"/>
                                </a:lnTo>
                                <a:lnTo>
                                  <a:pt x="5969" y="14251"/>
                                </a:lnTo>
                                <a:lnTo>
                                  <a:pt x="5828" y="14392"/>
                                </a:lnTo>
                                <a:lnTo>
                                  <a:pt x="5217" y="14392"/>
                                </a:lnTo>
                                <a:lnTo>
                                  <a:pt x="5076" y="14251"/>
                                </a:lnTo>
                                <a:lnTo>
                                  <a:pt x="4865" y="13969"/>
                                </a:lnTo>
                                <a:lnTo>
                                  <a:pt x="4677" y="13758"/>
                                </a:lnTo>
                                <a:lnTo>
                                  <a:pt x="4442" y="13570"/>
                                </a:lnTo>
                                <a:lnTo>
                                  <a:pt x="4136" y="13429"/>
                                </a:lnTo>
                                <a:lnTo>
                                  <a:pt x="3760" y="13359"/>
                                </a:lnTo>
                                <a:lnTo>
                                  <a:pt x="3408" y="13429"/>
                                </a:lnTo>
                                <a:lnTo>
                                  <a:pt x="3102" y="13570"/>
                                </a:lnTo>
                                <a:lnTo>
                                  <a:pt x="2867" y="13758"/>
                                </a:lnTo>
                                <a:lnTo>
                                  <a:pt x="2679" y="13969"/>
                                </a:lnTo>
                                <a:lnTo>
                                  <a:pt x="2467" y="14251"/>
                                </a:lnTo>
                                <a:lnTo>
                                  <a:pt x="2326" y="14392"/>
                                </a:lnTo>
                                <a:lnTo>
                                  <a:pt x="1715" y="14392"/>
                                </a:lnTo>
                                <a:lnTo>
                                  <a:pt x="1574" y="14251"/>
                                </a:lnTo>
                                <a:lnTo>
                                  <a:pt x="1339" y="13969"/>
                                </a:lnTo>
                                <a:lnTo>
                                  <a:pt x="1151" y="13758"/>
                                </a:lnTo>
                                <a:lnTo>
                                  <a:pt x="916" y="13570"/>
                                </a:lnTo>
                                <a:lnTo>
                                  <a:pt x="634" y="13429"/>
                                </a:lnTo>
                                <a:lnTo>
                                  <a:pt x="258" y="13359"/>
                                </a:lnTo>
                                <a:lnTo>
                                  <a:pt x="117" y="13359"/>
                                </a:lnTo>
                                <a:lnTo>
                                  <a:pt x="0" y="13476"/>
                                </a:lnTo>
                                <a:lnTo>
                                  <a:pt x="0" y="13781"/>
                                </a:lnTo>
                                <a:lnTo>
                                  <a:pt x="117" y="13899"/>
                                </a:lnTo>
                                <a:lnTo>
                                  <a:pt x="564" y="13899"/>
                                </a:lnTo>
                                <a:lnTo>
                                  <a:pt x="705" y="14063"/>
                                </a:lnTo>
                                <a:lnTo>
                                  <a:pt x="940" y="14321"/>
                                </a:lnTo>
                                <a:lnTo>
                                  <a:pt x="1128" y="14533"/>
                                </a:lnTo>
                                <a:lnTo>
                                  <a:pt x="1339" y="14720"/>
                                </a:lnTo>
                                <a:lnTo>
                                  <a:pt x="1645" y="14885"/>
                                </a:lnTo>
                                <a:lnTo>
                                  <a:pt x="2021" y="14932"/>
                                </a:lnTo>
                                <a:lnTo>
                                  <a:pt x="2397" y="14885"/>
                                </a:lnTo>
                                <a:lnTo>
                                  <a:pt x="2679" y="14720"/>
                                </a:lnTo>
                                <a:lnTo>
                                  <a:pt x="2914" y="14533"/>
                                </a:lnTo>
                                <a:lnTo>
                                  <a:pt x="3102" y="14321"/>
                                </a:lnTo>
                                <a:lnTo>
                                  <a:pt x="3337" y="14063"/>
                                </a:lnTo>
                                <a:lnTo>
                                  <a:pt x="3478" y="13899"/>
                                </a:lnTo>
                                <a:lnTo>
                                  <a:pt x="4066" y="13899"/>
                                </a:lnTo>
                                <a:lnTo>
                                  <a:pt x="4207" y="14063"/>
                                </a:lnTo>
                                <a:lnTo>
                                  <a:pt x="4442" y="14321"/>
                                </a:lnTo>
                                <a:lnTo>
                                  <a:pt x="4630" y="14533"/>
                                </a:lnTo>
                                <a:lnTo>
                                  <a:pt x="4865" y="14720"/>
                                </a:lnTo>
                                <a:lnTo>
                                  <a:pt x="5147" y="14885"/>
                                </a:lnTo>
                                <a:lnTo>
                                  <a:pt x="5523" y="14932"/>
                                </a:lnTo>
                                <a:lnTo>
                                  <a:pt x="5899" y="14885"/>
                                </a:lnTo>
                                <a:lnTo>
                                  <a:pt x="6181" y="14720"/>
                                </a:lnTo>
                                <a:lnTo>
                                  <a:pt x="6416" y="14533"/>
                                </a:lnTo>
                                <a:lnTo>
                                  <a:pt x="6604" y="14321"/>
                                </a:lnTo>
                                <a:lnTo>
                                  <a:pt x="6839" y="14063"/>
                                </a:lnTo>
                                <a:lnTo>
                                  <a:pt x="6980" y="13899"/>
                                </a:lnTo>
                                <a:lnTo>
                                  <a:pt x="7591" y="13899"/>
                                </a:lnTo>
                                <a:lnTo>
                                  <a:pt x="7732" y="14063"/>
                                </a:lnTo>
                                <a:lnTo>
                                  <a:pt x="7944" y="14321"/>
                                </a:lnTo>
                                <a:lnTo>
                                  <a:pt x="8132" y="14533"/>
                                </a:lnTo>
                                <a:lnTo>
                                  <a:pt x="8367" y="14720"/>
                                </a:lnTo>
                                <a:lnTo>
                                  <a:pt x="8672" y="14885"/>
                                </a:lnTo>
                                <a:lnTo>
                                  <a:pt x="9048" y="14932"/>
                                </a:lnTo>
                                <a:lnTo>
                                  <a:pt x="9425" y="14885"/>
                                </a:lnTo>
                                <a:lnTo>
                                  <a:pt x="9707" y="14720"/>
                                </a:lnTo>
                                <a:lnTo>
                                  <a:pt x="9942" y="14533"/>
                                </a:lnTo>
                                <a:lnTo>
                                  <a:pt x="10130" y="14321"/>
                                </a:lnTo>
                                <a:lnTo>
                                  <a:pt x="10341" y="14063"/>
                                </a:lnTo>
                                <a:lnTo>
                                  <a:pt x="10506" y="13899"/>
                                </a:lnTo>
                                <a:lnTo>
                                  <a:pt x="11093" y="13899"/>
                                </a:lnTo>
                                <a:lnTo>
                                  <a:pt x="11234" y="14063"/>
                                </a:lnTo>
                                <a:lnTo>
                                  <a:pt x="11469" y="14321"/>
                                </a:lnTo>
                                <a:lnTo>
                                  <a:pt x="11657" y="14533"/>
                                </a:lnTo>
                                <a:lnTo>
                                  <a:pt x="11892" y="14720"/>
                                </a:lnTo>
                                <a:lnTo>
                                  <a:pt x="12174" y="14885"/>
                                </a:lnTo>
                                <a:lnTo>
                                  <a:pt x="12551" y="14932"/>
                                </a:lnTo>
                                <a:lnTo>
                                  <a:pt x="12927" y="14885"/>
                                </a:lnTo>
                                <a:lnTo>
                                  <a:pt x="13209" y="14720"/>
                                </a:lnTo>
                                <a:lnTo>
                                  <a:pt x="13444" y="14533"/>
                                </a:lnTo>
                                <a:lnTo>
                                  <a:pt x="13632" y="14321"/>
                                </a:lnTo>
                                <a:lnTo>
                                  <a:pt x="13867" y="14063"/>
                                </a:lnTo>
                                <a:lnTo>
                                  <a:pt x="14008" y="13899"/>
                                </a:lnTo>
                                <a:lnTo>
                                  <a:pt x="14619" y="13899"/>
                                </a:lnTo>
                                <a:lnTo>
                                  <a:pt x="14760" y="14063"/>
                                </a:lnTo>
                                <a:lnTo>
                                  <a:pt x="14971" y="14321"/>
                                </a:lnTo>
                                <a:lnTo>
                                  <a:pt x="15159" y="14533"/>
                                </a:lnTo>
                                <a:lnTo>
                                  <a:pt x="15394" y="14720"/>
                                </a:lnTo>
                                <a:lnTo>
                                  <a:pt x="15700" y="14885"/>
                                </a:lnTo>
                                <a:lnTo>
                                  <a:pt x="16053" y="14932"/>
                                </a:lnTo>
                                <a:lnTo>
                                  <a:pt x="16429" y="14885"/>
                                </a:lnTo>
                                <a:lnTo>
                                  <a:pt x="16734" y="14720"/>
                                </a:lnTo>
                                <a:lnTo>
                                  <a:pt x="16969" y="14533"/>
                                </a:lnTo>
                                <a:lnTo>
                                  <a:pt x="17157" y="14321"/>
                                </a:lnTo>
                                <a:lnTo>
                                  <a:pt x="17369" y="14063"/>
                                </a:lnTo>
                                <a:lnTo>
                                  <a:pt x="17510" y="13899"/>
                                </a:lnTo>
                                <a:lnTo>
                                  <a:pt x="18121" y="13899"/>
                                </a:lnTo>
                                <a:lnTo>
                                  <a:pt x="18262" y="14063"/>
                                </a:lnTo>
                                <a:lnTo>
                                  <a:pt x="18497" y="14321"/>
                                </a:lnTo>
                                <a:lnTo>
                                  <a:pt x="18685" y="14533"/>
                                </a:lnTo>
                                <a:lnTo>
                                  <a:pt x="18920" y="14720"/>
                                </a:lnTo>
                                <a:lnTo>
                                  <a:pt x="19202" y="14885"/>
                                </a:lnTo>
                                <a:lnTo>
                                  <a:pt x="19578" y="14932"/>
                                </a:lnTo>
                                <a:lnTo>
                                  <a:pt x="19954" y="14885"/>
                                </a:lnTo>
                                <a:lnTo>
                                  <a:pt x="20236" y="14720"/>
                                </a:lnTo>
                                <a:lnTo>
                                  <a:pt x="20471" y="14533"/>
                                </a:lnTo>
                                <a:lnTo>
                                  <a:pt x="20659" y="14321"/>
                                </a:lnTo>
                                <a:lnTo>
                                  <a:pt x="20894" y="14063"/>
                                </a:lnTo>
                                <a:lnTo>
                                  <a:pt x="21035" y="13899"/>
                                </a:lnTo>
                                <a:lnTo>
                                  <a:pt x="21482" y="13899"/>
                                </a:lnTo>
                                <a:lnTo>
                                  <a:pt x="21600" y="13781"/>
                                </a:lnTo>
                                <a:lnTo>
                                  <a:pt x="21600" y="13476"/>
                                </a:lnTo>
                              </a:path>
                              <a:path w="21600" h="21600">
                                <a:moveTo>
                                  <a:pt x="21600" y="10142"/>
                                </a:moveTo>
                                <a:lnTo>
                                  <a:pt x="21482" y="10025"/>
                                </a:lnTo>
                                <a:lnTo>
                                  <a:pt x="21341" y="10025"/>
                                </a:lnTo>
                                <a:lnTo>
                                  <a:pt x="20965" y="10072"/>
                                </a:lnTo>
                                <a:lnTo>
                                  <a:pt x="20683" y="10236"/>
                                </a:lnTo>
                                <a:lnTo>
                                  <a:pt x="20448" y="10424"/>
                                </a:lnTo>
                                <a:lnTo>
                                  <a:pt x="20260" y="10635"/>
                                </a:lnTo>
                                <a:lnTo>
                                  <a:pt x="20025" y="10893"/>
                                </a:lnTo>
                                <a:lnTo>
                                  <a:pt x="19884" y="11058"/>
                                </a:lnTo>
                                <a:lnTo>
                                  <a:pt x="19273" y="11058"/>
                                </a:lnTo>
                                <a:lnTo>
                                  <a:pt x="19132" y="10893"/>
                                </a:lnTo>
                                <a:lnTo>
                                  <a:pt x="18897" y="10635"/>
                                </a:lnTo>
                                <a:lnTo>
                                  <a:pt x="18709" y="10424"/>
                                </a:lnTo>
                                <a:lnTo>
                                  <a:pt x="18497" y="10236"/>
                                </a:lnTo>
                                <a:lnTo>
                                  <a:pt x="18191" y="10072"/>
                                </a:lnTo>
                                <a:lnTo>
                                  <a:pt x="17815" y="10025"/>
                                </a:lnTo>
                                <a:lnTo>
                                  <a:pt x="17439" y="10072"/>
                                </a:lnTo>
                                <a:lnTo>
                                  <a:pt x="17157" y="10236"/>
                                </a:lnTo>
                                <a:lnTo>
                                  <a:pt x="16922" y="10424"/>
                                </a:lnTo>
                                <a:lnTo>
                                  <a:pt x="16734" y="10635"/>
                                </a:lnTo>
                                <a:lnTo>
                                  <a:pt x="16499" y="10893"/>
                                </a:lnTo>
                                <a:lnTo>
                                  <a:pt x="16358" y="11058"/>
                                </a:lnTo>
                                <a:lnTo>
                                  <a:pt x="15771" y="11058"/>
                                </a:lnTo>
                                <a:lnTo>
                                  <a:pt x="15630" y="10893"/>
                                </a:lnTo>
                                <a:lnTo>
                                  <a:pt x="15394" y="10635"/>
                                </a:lnTo>
                                <a:lnTo>
                                  <a:pt x="15206" y="10424"/>
                                </a:lnTo>
                                <a:lnTo>
                                  <a:pt x="14971" y="10236"/>
                                </a:lnTo>
                                <a:lnTo>
                                  <a:pt x="14689" y="10072"/>
                                </a:lnTo>
                                <a:lnTo>
                                  <a:pt x="14313" y="10025"/>
                                </a:lnTo>
                                <a:lnTo>
                                  <a:pt x="13937" y="10072"/>
                                </a:lnTo>
                                <a:lnTo>
                                  <a:pt x="13632" y="10236"/>
                                </a:lnTo>
                                <a:lnTo>
                                  <a:pt x="13420" y="10424"/>
                                </a:lnTo>
                                <a:lnTo>
                                  <a:pt x="13232" y="10635"/>
                                </a:lnTo>
                                <a:lnTo>
                                  <a:pt x="12997" y="10893"/>
                                </a:lnTo>
                                <a:lnTo>
                                  <a:pt x="12856" y="11058"/>
                                </a:lnTo>
                                <a:lnTo>
                                  <a:pt x="12245" y="11058"/>
                                </a:lnTo>
                                <a:lnTo>
                                  <a:pt x="12104" y="10893"/>
                                </a:lnTo>
                                <a:lnTo>
                                  <a:pt x="11869" y="10635"/>
                                </a:lnTo>
                                <a:lnTo>
                                  <a:pt x="11681" y="10424"/>
                                </a:lnTo>
                                <a:lnTo>
                                  <a:pt x="11469" y="10236"/>
                                </a:lnTo>
                                <a:lnTo>
                                  <a:pt x="11164" y="10072"/>
                                </a:lnTo>
                                <a:lnTo>
                                  <a:pt x="10788" y="10025"/>
                                </a:lnTo>
                                <a:lnTo>
                                  <a:pt x="10412" y="10072"/>
                                </a:lnTo>
                                <a:lnTo>
                                  <a:pt x="10130" y="10236"/>
                                </a:lnTo>
                                <a:lnTo>
                                  <a:pt x="9895" y="10424"/>
                                </a:lnTo>
                                <a:lnTo>
                                  <a:pt x="9707" y="10635"/>
                                </a:lnTo>
                                <a:lnTo>
                                  <a:pt x="9472" y="10893"/>
                                </a:lnTo>
                                <a:lnTo>
                                  <a:pt x="9331" y="11058"/>
                                </a:lnTo>
                                <a:lnTo>
                                  <a:pt x="8743" y="11058"/>
                                </a:lnTo>
                                <a:lnTo>
                                  <a:pt x="8602" y="10893"/>
                                </a:lnTo>
                                <a:lnTo>
                                  <a:pt x="8367" y="10635"/>
                                </a:lnTo>
                                <a:lnTo>
                                  <a:pt x="8179" y="10424"/>
                                </a:lnTo>
                                <a:lnTo>
                                  <a:pt x="7944" y="10236"/>
                                </a:lnTo>
                                <a:lnTo>
                                  <a:pt x="7662" y="10072"/>
                                </a:lnTo>
                                <a:lnTo>
                                  <a:pt x="7286" y="10025"/>
                                </a:lnTo>
                                <a:lnTo>
                                  <a:pt x="6910" y="10072"/>
                                </a:lnTo>
                                <a:lnTo>
                                  <a:pt x="6604" y="10236"/>
                                </a:lnTo>
                                <a:lnTo>
                                  <a:pt x="6393" y="10424"/>
                                </a:lnTo>
                                <a:lnTo>
                                  <a:pt x="6205" y="10635"/>
                                </a:lnTo>
                                <a:lnTo>
                                  <a:pt x="5969" y="10893"/>
                                </a:lnTo>
                                <a:lnTo>
                                  <a:pt x="5828" y="11058"/>
                                </a:lnTo>
                                <a:lnTo>
                                  <a:pt x="5217" y="11058"/>
                                </a:lnTo>
                                <a:lnTo>
                                  <a:pt x="5076" y="10893"/>
                                </a:lnTo>
                                <a:lnTo>
                                  <a:pt x="4865" y="10635"/>
                                </a:lnTo>
                                <a:lnTo>
                                  <a:pt x="4677" y="10424"/>
                                </a:lnTo>
                                <a:lnTo>
                                  <a:pt x="4442" y="10236"/>
                                </a:lnTo>
                                <a:lnTo>
                                  <a:pt x="4136" y="10072"/>
                                </a:lnTo>
                                <a:lnTo>
                                  <a:pt x="3760" y="10025"/>
                                </a:lnTo>
                                <a:lnTo>
                                  <a:pt x="3408" y="10072"/>
                                </a:lnTo>
                                <a:lnTo>
                                  <a:pt x="3102" y="10236"/>
                                </a:lnTo>
                                <a:lnTo>
                                  <a:pt x="2867" y="10424"/>
                                </a:lnTo>
                                <a:lnTo>
                                  <a:pt x="2679" y="10635"/>
                                </a:lnTo>
                                <a:lnTo>
                                  <a:pt x="2467" y="10893"/>
                                </a:lnTo>
                                <a:lnTo>
                                  <a:pt x="2326" y="11058"/>
                                </a:lnTo>
                                <a:lnTo>
                                  <a:pt x="1715" y="11058"/>
                                </a:lnTo>
                                <a:lnTo>
                                  <a:pt x="1574" y="10893"/>
                                </a:lnTo>
                                <a:lnTo>
                                  <a:pt x="1339" y="10635"/>
                                </a:lnTo>
                                <a:lnTo>
                                  <a:pt x="1151" y="10424"/>
                                </a:lnTo>
                                <a:lnTo>
                                  <a:pt x="916" y="10236"/>
                                </a:lnTo>
                                <a:lnTo>
                                  <a:pt x="634" y="10072"/>
                                </a:lnTo>
                                <a:lnTo>
                                  <a:pt x="258" y="10025"/>
                                </a:lnTo>
                                <a:lnTo>
                                  <a:pt x="117" y="10025"/>
                                </a:lnTo>
                                <a:lnTo>
                                  <a:pt x="0" y="10142"/>
                                </a:lnTo>
                                <a:lnTo>
                                  <a:pt x="0" y="10447"/>
                                </a:lnTo>
                                <a:lnTo>
                                  <a:pt x="117" y="10565"/>
                                </a:lnTo>
                                <a:lnTo>
                                  <a:pt x="564" y="10565"/>
                                </a:lnTo>
                                <a:lnTo>
                                  <a:pt x="705" y="10706"/>
                                </a:lnTo>
                                <a:lnTo>
                                  <a:pt x="940" y="10987"/>
                                </a:lnTo>
                                <a:lnTo>
                                  <a:pt x="1128" y="11199"/>
                                </a:lnTo>
                                <a:lnTo>
                                  <a:pt x="1339" y="11386"/>
                                </a:lnTo>
                                <a:lnTo>
                                  <a:pt x="1645" y="11527"/>
                                </a:lnTo>
                                <a:lnTo>
                                  <a:pt x="2021" y="11598"/>
                                </a:lnTo>
                                <a:lnTo>
                                  <a:pt x="2397" y="11527"/>
                                </a:lnTo>
                                <a:lnTo>
                                  <a:pt x="2679" y="11386"/>
                                </a:lnTo>
                                <a:lnTo>
                                  <a:pt x="2914" y="11199"/>
                                </a:lnTo>
                                <a:lnTo>
                                  <a:pt x="3102" y="10987"/>
                                </a:lnTo>
                                <a:lnTo>
                                  <a:pt x="3337" y="10706"/>
                                </a:lnTo>
                                <a:lnTo>
                                  <a:pt x="3478" y="10565"/>
                                </a:lnTo>
                                <a:lnTo>
                                  <a:pt x="4066" y="10565"/>
                                </a:lnTo>
                                <a:lnTo>
                                  <a:pt x="4207" y="10706"/>
                                </a:lnTo>
                                <a:lnTo>
                                  <a:pt x="4442" y="10987"/>
                                </a:lnTo>
                                <a:lnTo>
                                  <a:pt x="4630" y="11199"/>
                                </a:lnTo>
                                <a:lnTo>
                                  <a:pt x="4865" y="11386"/>
                                </a:lnTo>
                                <a:lnTo>
                                  <a:pt x="5147" y="11527"/>
                                </a:lnTo>
                                <a:lnTo>
                                  <a:pt x="5523" y="11598"/>
                                </a:lnTo>
                                <a:lnTo>
                                  <a:pt x="5899" y="11527"/>
                                </a:lnTo>
                                <a:lnTo>
                                  <a:pt x="6181" y="11386"/>
                                </a:lnTo>
                                <a:lnTo>
                                  <a:pt x="6416" y="11199"/>
                                </a:lnTo>
                                <a:lnTo>
                                  <a:pt x="6604" y="10987"/>
                                </a:lnTo>
                                <a:lnTo>
                                  <a:pt x="6839" y="10706"/>
                                </a:lnTo>
                                <a:lnTo>
                                  <a:pt x="6980" y="10565"/>
                                </a:lnTo>
                                <a:lnTo>
                                  <a:pt x="7591" y="10565"/>
                                </a:lnTo>
                                <a:lnTo>
                                  <a:pt x="7732" y="10706"/>
                                </a:lnTo>
                                <a:lnTo>
                                  <a:pt x="7944" y="10987"/>
                                </a:lnTo>
                                <a:lnTo>
                                  <a:pt x="8132" y="11199"/>
                                </a:lnTo>
                                <a:lnTo>
                                  <a:pt x="8367" y="11386"/>
                                </a:lnTo>
                                <a:lnTo>
                                  <a:pt x="8672" y="11527"/>
                                </a:lnTo>
                                <a:lnTo>
                                  <a:pt x="9048" y="11598"/>
                                </a:lnTo>
                                <a:lnTo>
                                  <a:pt x="9425" y="11527"/>
                                </a:lnTo>
                                <a:lnTo>
                                  <a:pt x="9707" y="11386"/>
                                </a:lnTo>
                                <a:lnTo>
                                  <a:pt x="9942" y="11199"/>
                                </a:lnTo>
                                <a:lnTo>
                                  <a:pt x="10130" y="10987"/>
                                </a:lnTo>
                                <a:lnTo>
                                  <a:pt x="10341" y="10706"/>
                                </a:lnTo>
                                <a:lnTo>
                                  <a:pt x="10506" y="10565"/>
                                </a:lnTo>
                                <a:lnTo>
                                  <a:pt x="11093" y="10565"/>
                                </a:lnTo>
                                <a:lnTo>
                                  <a:pt x="11234" y="10706"/>
                                </a:lnTo>
                                <a:lnTo>
                                  <a:pt x="11469" y="10987"/>
                                </a:lnTo>
                                <a:lnTo>
                                  <a:pt x="11657" y="11199"/>
                                </a:lnTo>
                                <a:lnTo>
                                  <a:pt x="11892" y="11386"/>
                                </a:lnTo>
                                <a:lnTo>
                                  <a:pt x="12174" y="11527"/>
                                </a:lnTo>
                                <a:lnTo>
                                  <a:pt x="12551" y="11598"/>
                                </a:lnTo>
                                <a:lnTo>
                                  <a:pt x="12927" y="11527"/>
                                </a:lnTo>
                                <a:lnTo>
                                  <a:pt x="13209" y="11386"/>
                                </a:lnTo>
                                <a:lnTo>
                                  <a:pt x="13444" y="11199"/>
                                </a:lnTo>
                                <a:lnTo>
                                  <a:pt x="13632" y="10987"/>
                                </a:lnTo>
                                <a:lnTo>
                                  <a:pt x="13867" y="10706"/>
                                </a:lnTo>
                                <a:lnTo>
                                  <a:pt x="14008" y="10565"/>
                                </a:lnTo>
                                <a:lnTo>
                                  <a:pt x="14619" y="10565"/>
                                </a:lnTo>
                                <a:lnTo>
                                  <a:pt x="14760" y="10706"/>
                                </a:lnTo>
                                <a:lnTo>
                                  <a:pt x="14971" y="10987"/>
                                </a:lnTo>
                                <a:lnTo>
                                  <a:pt x="15159" y="11199"/>
                                </a:lnTo>
                                <a:lnTo>
                                  <a:pt x="15394" y="11386"/>
                                </a:lnTo>
                                <a:lnTo>
                                  <a:pt x="15700" y="11527"/>
                                </a:lnTo>
                                <a:lnTo>
                                  <a:pt x="16053" y="11598"/>
                                </a:lnTo>
                                <a:lnTo>
                                  <a:pt x="16429" y="11527"/>
                                </a:lnTo>
                                <a:lnTo>
                                  <a:pt x="16734" y="11386"/>
                                </a:lnTo>
                                <a:lnTo>
                                  <a:pt x="16969" y="11199"/>
                                </a:lnTo>
                                <a:lnTo>
                                  <a:pt x="17157" y="10987"/>
                                </a:lnTo>
                                <a:lnTo>
                                  <a:pt x="17369" y="10706"/>
                                </a:lnTo>
                                <a:lnTo>
                                  <a:pt x="17510" y="10565"/>
                                </a:lnTo>
                                <a:lnTo>
                                  <a:pt x="18121" y="10565"/>
                                </a:lnTo>
                                <a:lnTo>
                                  <a:pt x="18262" y="10706"/>
                                </a:lnTo>
                                <a:lnTo>
                                  <a:pt x="18497" y="10987"/>
                                </a:lnTo>
                                <a:lnTo>
                                  <a:pt x="18685" y="11199"/>
                                </a:lnTo>
                                <a:lnTo>
                                  <a:pt x="18920" y="11386"/>
                                </a:lnTo>
                                <a:lnTo>
                                  <a:pt x="19202" y="11527"/>
                                </a:lnTo>
                                <a:lnTo>
                                  <a:pt x="19578" y="11598"/>
                                </a:lnTo>
                                <a:lnTo>
                                  <a:pt x="19954" y="11527"/>
                                </a:lnTo>
                                <a:lnTo>
                                  <a:pt x="20236" y="11386"/>
                                </a:lnTo>
                                <a:lnTo>
                                  <a:pt x="20471" y="11199"/>
                                </a:lnTo>
                                <a:lnTo>
                                  <a:pt x="20659" y="10987"/>
                                </a:lnTo>
                                <a:lnTo>
                                  <a:pt x="20894" y="10706"/>
                                </a:lnTo>
                                <a:lnTo>
                                  <a:pt x="21035" y="10565"/>
                                </a:lnTo>
                                <a:lnTo>
                                  <a:pt x="21482" y="10565"/>
                                </a:lnTo>
                                <a:lnTo>
                                  <a:pt x="21600" y="10447"/>
                                </a:lnTo>
                                <a:lnTo>
                                  <a:pt x="21600" y="10142"/>
                                </a:lnTo>
                              </a:path>
                              <a:path w="21600" h="21600">
                                <a:moveTo>
                                  <a:pt x="21600" y="6808"/>
                                </a:moveTo>
                                <a:lnTo>
                                  <a:pt x="21482" y="6691"/>
                                </a:lnTo>
                                <a:lnTo>
                                  <a:pt x="21341" y="6691"/>
                                </a:lnTo>
                                <a:lnTo>
                                  <a:pt x="20965" y="6738"/>
                                </a:lnTo>
                                <a:lnTo>
                                  <a:pt x="20683" y="6879"/>
                                </a:lnTo>
                                <a:lnTo>
                                  <a:pt x="20448" y="7090"/>
                                </a:lnTo>
                                <a:lnTo>
                                  <a:pt x="20260" y="7301"/>
                                </a:lnTo>
                                <a:lnTo>
                                  <a:pt x="20025" y="7559"/>
                                </a:lnTo>
                                <a:lnTo>
                                  <a:pt x="19884" y="7724"/>
                                </a:lnTo>
                                <a:lnTo>
                                  <a:pt x="19273" y="7724"/>
                                </a:lnTo>
                                <a:lnTo>
                                  <a:pt x="19132" y="7559"/>
                                </a:lnTo>
                                <a:lnTo>
                                  <a:pt x="18897" y="7301"/>
                                </a:lnTo>
                                <a:lnTo>
                                  <a:pt x="18709" y="7090"/>
                                </a:lnTo>
                                <a:lnTo>
                                  <a:pt x="18497" y="6879"/>
                                </a:lnTo>
                                <a:lnTo>
                                  <a:pt x="18191" y="6738"/>
                                </a:lnTo>
                                <a:lnTo>
                                  <a:pt x="17815" y="6691"/>
                                </a:lnTo>
                                <a:lnTo>
                                  <a:pt x="17439" y="6738"/>
                                </a:lnTo>
                                <a:lnTo>
                                  <a:pt x="17157" y="6879"/>
                                </a:lnTo>
                                <a:lnTo>
                                  <a:pt x="16922" y="7090"/>
                                </a:lnTo>
                                <a:lnTo>
                                  <a:pt x="16734" y="7301"/>
                                </a:lnTo>
                                <a:lnTo>
                                  <a:pt x="16499" y="7559"/>
                                </a:lnTo>
                                <a:lnTo>
                                  <a:pt x="16358" y="7724"/>
                                </a:lnTo>
                                <a:lnTo>
                                  <a:pt x="15771" y="7724"/>
                                </a:lnTo>
                                <a:lnTo>
                                  <a:pt x="15630" y="7559"/>
                                </a:lnTo>
                                <a:lnTo>
                                  <a:pt x="15394" y="7301"/>
                                </a:lnTo>
                                <a:lnTo>
                                  <a:pt x="15206" y="7090"/>
                                </a:lnTo>
                                <a:lnTo>
                                  <a:pt x="14971" y="6879"/>
                                </a:lnTo>
                                <a:lnTo>
                                  <a:pt x="14689" y="6738"/>
                                </a:lnTo>
                                <a:lnTo>
                                  <a:pt x="14313" y="6691"/>
                                </a:lnTo>
                                <a:lnTo>
                                  <a:pt x="13937" y="6738"/>
                                </a:lnTo>
                                <a:lnTo>
                                  <a:pt x="13632" y="6879"/>
                                </a:lnTo>
                                <a:lnTo>
                                  <a:pt x="13420" y="7090"/>
                                </a:lnTo>
                                <a:lnTo>
                                  <a:pt x="13232" y="7301"/>
                                </a:lnTo>
                                <a:lnTo>
                                  <a:pt x="12997" y="7559"/>
                                </a:lnTo>
                                <a:lnTo>
                                  <a:pt x="12856" y="7724"/>
                                </a:lnTo>
                                <a:lnTo>
                                  <a:pt x="12245" y="7724"/>
                                </a:lnTo>
                                <a:lnTo>
                                  <a:pt x="12104" y="7559"/>
                                </a:lnTo>
                                <a:lnTo>
                                  <a:pt x="11869" y="7301"/>
                                </a:lnTo>
                                <a:lnTo>
                                  <a:pt x="11681" y="7090"/>
                                </a:lnTo>
                                <a:lnTo>
                                  <a:pt x="11469" y="6879"/>
                                </a:lnTo>
                                <a:lnTo>
                                  <a:pt x="11164" y="6738"/>
                                </a:lnTo>
                                <a:lnTo>
                                  <a:pt x="10788" y="6691"/>
                                </a:lnTo>
                                <a:lnTo>
                                  <a:pt x="10412" y="6738"/>
                                </a:lnTo>
                                <a:lnTo>
                                  <a:pt x="10130" y="6879"/>
                                </a:lnTo>
                                <a:lnTo>
                                  <a:pt x="9895" y="7090"/>
                                </a:lnTo>
                                <a:lnTo>
                                  <a:pt x="9707" y="7301"/>
                                </a:lnTo>
                                <a:lnTo>
                                  <a:pt x="9472" y="7559"/>
                                </a:lnTo>
                                <a:lnTo>
                                  <a:pt x="9331" y="7724"/>
                                </a:lnTo>
                                <a:lnTo>
                                  <a:pt x="8743" y="7724"/>
                                </a:lnTo>
                                <a:lnTo>
                                  <a:pt x="8602" y="7559"/>
                                </a:lnTo>
                                <a:lnTo>
                                  <a:pt x="8367" y="7301"/>
                                </a:lnTo>
                                <a:lnTo>
                                  <a:pt x="8179" y="7090"/>
                                </a:lnTo>
                                <a:lnTo>
                                  <a:pt x="7944" y="6879"/>
                                </a:lnTo>
                                <a:lnTo>
                                  <a:pt x="7662" y="6738"/>
                                </a:lnTo>
                                <a:lnTo>
                                  <a:pt x="7286" y="6691"/>
                                </a:lnTo>
                                <a:lnTo>
                                  <a:pt x="6910" y="6738"/>
                                </a:lnTo>
                                <a:lnTo>
                                  <a:pt x="6604" y="6879"/>
                                </a:lnTo>
                                <a:lnTo>
                                  <a:pt x="6393" y="7090"/>
                                </a:lnTo>
                                <a:lnTo>
                                  <a:pt x="6205" y="7301"/>
                                </a:lnTo>
                                <a:lnTo>
                                  <a:pt x="5969" y="7559"/>
                                </a:lnTo>
                                <a:lnTo>
                                  <a:pt x="5828" y="7724"/>
                                </a:lnTo>
                                <a:lnTo>
                                  <a:pt x="5217" y="7724"/>
                                </a:lnTo>
                                <a:lnTo>
                                  <a:pt x="5076" y="7559"/>
                                </a:lnTo>
                                <a:lnTo>
                                  <a:pt x="4865" y="7301"/>
                                </a:lnTo>
                                <a:lnTo>
                                  <a:pt x="4677" y="7090"/>
                                </a:lnTo>
                                <a:lnTo>
                                  <a:pt x="4442" y="6879"/>
                                </a:lnTo>
                                <a:lnTo>
                                  <a:pt x="4136" y="6738"/>
                                </a:lnTo>
                                <a:lnTo>
                                  <a:pt x="3760" y="6691"/>
                                </a:lnTo>
                                <a:lnTo>
                                  <a:pt x="3408" y="6738"/>
                                </a:lnTo>
                                <a:lnTo>
                                  <a:pt x="3102" y="6879"/>
                                </a:lnTo>
                                <a:lnTo>
                                  <a:pt x="2867" y="7090"/>
                                </a:lnTo>
                                <a:lnTo>
                                  <a:pt x="2679" y="7301"/>
                                </a:lnTo>
                                <a:lnTo>
                                  <a:pt x="2467" y="7559"/>
                                </a:lnTo>
                                <a:lnTo>
                                  <a:pt x="2326" y="7724"/>
                                </a:lnTo>
                                <a:lnTo>
                                  <a:pt x="1715" y="7724"/>
                                </a:lnTo>
                                <a:lnTo>
                                  <a:pt x="1574" y="7559"/>
                                </a:lnTo>
                                <a:lnTo>
                                  <a:pt x="1339" y="7301"/>
                                </a:lnTo>
                                <a:lnTo>
                                  <a:pt x="1151" y="7090"/>
                                </a:lnTo>
                                <a:lnTo>
                                  <a:pt x="916" y="6879"/>
                                </a:lnTo>
                                <a:lnTo>
                                  <a:pt x="634" y="6738"/>
                                </a:lnTo>
                                <a:lnTo>
                                  <a:pt x="258" y="6691"/>
                                </a:lnTo>
                                <a:lnTo>
                                  <a:pt x="117" y="6691"/>
                                </a:lnTo>
                                <a:lnTo>
                                  <a:pt x="0" y="6808"/>
                                </a:lnTo>
                                <a:lnTo>
                                  <a:pt x="0" y="7113"/>
                                </a:lnTo>
                                <a:lnTo>
                                  <a:pt x="117" y="7231"/>
                                </a:lnTo>
                                <a:lnTo>
                                  <a:pt x="564" y="7231"/>
                                </a:lnTo>
                                <a:lnTo>
                                  <a:pt x="705" y="7372"/>
                                </a:lnTo>
                                <a:lnTo>
                                  <a:pt x="940" y="7653"/>
                                </a:lnTo>
                                <a:lnTo>
                                  <a:pt x="1128" y="7865"/>
                                </a:lnTo>
                                <a:lnTo>
                                  <a:pt x="1339" y="8053"/>
                                </a:lnTo>
                                <a:lnTo>
                                  <a:pt x="1645" y="8193"/>
                                </a:lnTo>
                                <a:lnTo>
                                  <a:pt x="2021" y="8264"/>
                                </a:lnTo>
                                <a:lnTo>
                                  <a:pt x="2397" y="8193"/>
                                </a:lnTo>
                                <a:lnTo>
                                  <a:pt x="2679" y="8053"/>
                                </a:lnTo>
                                <a:lnTo>
                                  <a:pt x="2914" y="7865"/>
                                </a:lnTo>
                                <a:lnTo>
                                  <a:pt x="3102" y="7653"/>
                                </a:lnTo>
                                <a:lnTo>
                                  <a:pt x="3337" y="7372"/>
                                </a:lnTo>
                                <a:lnTo>
                                  <a:pt x="3478" y="7231"/>
                                </a:lnTo>
                                <a:lnTo>
                                  <a:pt x="4066" y="7231"/>
                                </a:lnTo>
                                <a:lnTo>
                                  <a:pt x="4207" y="7372"/>
                                </a:lnTo>
                                <a:lnTo>
                                  <a:pt x="4442" y="7653"/>
                                </a:lnTo>
                                <a:lnTo>
                                  <a:pt x="4630" y="7865"/>
                                </a:lnTo>
                                <a:lnTo>
                                  <a:pt x="4865" y="8053"/>
                                </a:lnTo>
                                <a:lnTo>
                                  <a:pt x="5147" y="8193"/>
                                </a:lnTo>
                                <a:lnTo>
                                  <a:pt x="5523" y="8264"/>
                                </a:lnTo>
                                <a:lnTo>
                                  <a:pt x="5899" y="8193"/>
                                </a:lnTo>
                                <a:lnTo>
                                  <a:pt x="6181" y="8053"/>
                                </a:lnTo>
                                <a:lnTo>
                                  <a:pt x="6416" y="7865"/>
                                </a:lnTo>
                                <a:lnTo>
                                  <a:pt x="6604" y="7653"/>
                                </a:lnTo>
                                <a:lnTo>
                                  <a:pt x="6839" y="7372"/>
                                </a:lnTo>
                                <a:lnTo>
                                  <a:pt x="6980" y="7231"/>
                                </a:lnTo>
                                <a:lnTo>
                                  <a:pt x="7591" y="7231"/>
                                </a:lnTo>
                                <a:lnTo>
                                  <a:pt x="7732" y="7372"/>
                                </a:lnTo>
                                <a:lnTo>
                                  <a:pt x="7944" y="7653"/>
                                </a:lnTo>
                                <a:lnTo>
                                  <a:pt x="8132" y="7865"/>
                                </a:lnTo>
                                <a:lnTo>
                                  <a:pt x="8367" y="8053"/>
                                </a:lnTo>
                                <a:lnTo>
                                  <a:pt x="8672" y="8193"/>
                                </a:lnTo>
                                <a:lnTo>
                                  <a:pt x="9048" y="8264"/>
                                </a:lnTo>
                                <a:lnTo>
                                  <a:pt x="9425" y="8193"/>
                                </a:lnTo>
                                <a:lnTo>
                                  <a:pt x="9707" y="8053"/>
                                </a:lnTo>
                                <a:lnTo>
                                  <a:pt x="9942" y="7865"/>
                                </a:lnTo>
                                <a:lnTo>
                                  <a:pt x="10130" y="7653"/>
                                </a:lnTo>
                                <a:lnTo>
                                  <a:pt x="10341" y="7372"/>
                                </a:lnTo>
                                <a:lnTo>
                                  <a:pt x="10506" y="7231"/>
                                </a:lnTo>
                                <a:lnTo>
                                  <a:pt x="11093" y="7231"/>
                                </a:lnTo>
                                <a:lnTo>
                                  <a:pt x="11234" y="7372"/>
                                </a:lnTo>
                                <a:lnTo>
                                  <a:pt x="11469" y="7653"/>
                                </a:lnTo>
                                <a:lnTo>
                                  <a:pt x="11657" y="7865"/>
                                </a:lnTo>
                                <a:lnTo>
                                  <a:pt x="11892" y="8053"/>
                                </a:lnTo>
                                <a:lnTo>
                                  <a:pt x="12174" y="8193"/>
                                </a:lnTo>
                                <a:lnTo>
                                  <a:pt x="12551" y="8264"/>
                                </a:lnTo>
                                <a:lnTo>
                                  <a:pt x="12927" y="8193"/>
                                </a:lnTo>
                                <a:lnTo>
                                  <a:pt x="13209" y="8053"/>
                                </a:lnTo>
                                <a:lnTo>
                                  <a:pt x="13444" y="7865"/>
                                </a:lnTo>
                                <a:lnTo>
                                  <a:pt x="13632" y="7653"/>
                                </a:lnTo>
                                <a:lnTo>
                                  <a:pt x="13867" y="7372"/>
                                </a:lnTo>
                                <a:lnTo>
                                  <a:pt x="14008" y="7231"/>
                                </a:lnTo>
                                <a:lnTo>
                                  <a:pt x="14619" y="7231"/>
                                </a:lnTo>
                                <a:lnTo>
                                  <a:pt x="14760" y="7372"/>
                                </a:lnTo>
                                <a:lnTo>
                                  <a:pt x="14971" y="7653"/>
                                </a:lnTo>
                                <a:lnTo>
                                  <a:pt x="15159" y="7865"/>
                                </a:lnTo>
                                <a:lnTo>
                                  <a:pt x="15394" y="8053"/>
                                </a:lnTo>
                                <a:lnTo>
                                  <a:pt x="15700" y="8193"/>
                                </a:lnTo>
                                <a:lnTo>
                                  <a:pt x="16053" y="8264"/>
                                </a:lnTo>
                                <a:lnTo>
                                  <a:pt x="16429" y="8193"/>
                                </a:lnTo>
                                <a:lnTo>
                                  <a:pt x="16734" y="8053"/>
                                </a:lnTo>
                                <a:lnTo>
                                  <a:pt x="16969" y="7865"/>
                                </a:lnTo>
                                <a:lnTo>
                                  <a:pt x="17157" y="7653"/>
                                </a:lnTo>
                                <a:lnTo>
                                  <a:pt x="17369" y="7372"/>
                                </a:lnTo>
                                <a:lnTo>
                                  <a:pt x="17510" y="7231"/>
                                </a:lnTo>
                                <a:lnTo>
                                  <a:pt x="18121" y="7231"/>
                                </a:lnTo>
                                <a:lnTo>
                                  <a:pt x="18262" y="7372"/>
                                </a:lnTo>
                                <a:lnTo>
                                  <a:pt x="18497" y="7653"/>
                                </a:lnTo>
                                <a:lnTo>
                                  <a:pt x="18685" y="7865"/>
                                </a:lnTo>
                                <a:lnTo>
                                  <a:pt x="18920" y="8053"/>
                                </a:lnTo>
                                <a:lnTo>
                                  <a:pt x="19202" y="8193"/>
                                </a:lnTo>
                                <a:lnTo>
                                  <a:pt x="19578" y="8264"/>
                                </a:lnTo>
                                <a:lnTo>
                                  <a:pt x="19954" y="8193"/>
                                </a:lnTo>
                                <a:lnTo>
                                  <a:pt x="20236" y="8053"/>
                                </a:lnTo>
                                <a:lnTo>
                                  <a:pt x="20471" y="7865"/>
                                </a:lnTo>
                                <a:lnTo>
                                  <a:pt x="20659" y="7653"/>
                                </a:lnTo>
                                <a:lnTo>
                                  <a:pt x="20894" y="7372"/>
                                </a:lnTo>
                                <a:lnTo>
                                  <a:pt x="21035" y="7231"/>
                                </a:lnTo>
                                <a:lnTo>
                                  <a:pt x="21482" y="7231"/>
                                </a:lnTo>
                                <a:lnTo>
                                  <a:pt x="21600" y="7113"/>
                                </a:lnTo>
                                <a:lnTo>
                                  <a:pt x="21600" y="6808"/>
                                </a:lnTo>
                              </a:path>
                              <a:path w="21600" h="21600">
                                <a:moveTo>
                                  <a:pt x="21600" y="3474"/>
                                </a:moveTo>
                                <a:lnTo>
                                  <a:pt x="21482" y="3357"/>
                                </a:lnTo>
                                <a:lnTo>
                                  <a:pt x="21341" y="3357"/>
                                </a:lnTo>
                                <a:lnTo>
                                  <a:pt x="20965" y="3404"/>
                                </a:lnTo>
                                <a:lnTo>
                                  <a:pt x="20683" y="3545"/>
                                </a:lnTo>
                                <a:lnTo>
                                  <a:pt x="20448" y="3756"/>
                                </a:lnTo>
                                <a:lnTo>
                                  <a:pt x="20260" y="3967"/>
                                </a:lnTo>
                                <a:lnTo>
                                  <a:pt x="20025" y="4226"/>
                                </a:lnTo>
                                <a:lnTo>
                                  <a:pt x="19884" y="4366"/>
                                </a:lnTo>
                                <a:lnTo>
                                  <a:pt x="19273" y="4366"/>
                                </a:lnTo>
                                <a:lnTo>
                                  <a:pt x="19132" y="4226"/>
                                </a:lnTo>
                                <a:lnTo>
                                  <a:pt x="18897" y="3967"/>
                                </a:lnTo>
                                <a:lnTo>
                                  <a:pt x="18709" y="3756"/>
                                </a:lnTo>
                                <a:lnTo>
                                  <a:pt x="18497" y="3545"/>
                                </a:lnTo>
                                <a:lnTo>
                                  <a:pt x="18191" y="3404"/>
                                </a:lnTo>
                                <a:lnTo>
                                  <a:pt x="17815" y="3357"/>
                                </a:lnTo>
                                <a:lnTo>
                                  <a:pt x="17439" y="3404"/>
                                </a:lnTo>
                                <a:lnTo>
                                  <a:pt x="17157" y="3545"/>
                                </a:lnTo>
                                <a:lnTo>
                                  <a:pt x="16922" y="3756"/>
                                </a:lnTo>
                                <a:lnTo>
                                  <a:pt x="16734" y="3967"/>
                                </a:lnTo>
                                <a:lnTo>
                                  <a:pt x="16499" y="4226"/>
                                </a:lnTo>
                                <a:lnTo>
                                  <a:pt x="16358" y="4366"/>
                                </a:lnTo>
                                <a:lnTo>
                                  <a:pt x="15771" y="4366"/>
                                </a:lnTo>
                                <a:lnTo>
                                  <a:pt x="15630" y="4226"/>
                                </a:lnTo>
                                <a:lnTo>
                                  <a:pt x="15394" y="3967"/>
                                </a:lnTo>
                                <a:lnTo>
                                  <a:pt x="15206" y="3756"/>
                                </a:lnTo>
                                <a:lnTo>
                                  <a:pt x="14971" y="3545"/>
                                </a:lnTo>
                                <a:lnTo>
                                  <a:pt x="14689" y="3404"/>
                                </a:lnTo>
                                <a:lnTo>
                                  <a:pt x="14313" y="3357"/>
                                </a:lnTo>
                                <a:lnTo>
                                  <a:pt x="13937" y="3404"/>
                                </a:lnTo>
                                <a:lnTo>
                                  <a:pt x="13632" y="3545"/>
                                </a:lnTo>
                                <a:lnTo>
                                  <a:pt x="13420" y="3756"/>
                                </a:lnTo>
                                <a:lnTo>
                                  <a:pt x="13232" y="3967"/>
                                </a:lnTo>
                                <a:lnTo>
                                  <a:pt x="12997" y="4226"/>
                                </a:lnTo>
                                <a:lnTo>
                                  <a:pt x="12856" y="4366"/>
                                </a:lnTo>
                                <a:lnTo>
                                  <a:pt x="12245" y="4366"/>
                                </a:lnTo>
                                <a:lnTo>
                                  <a:pt x="12104" y="4226"/>
                                </a:lnTo>
                                <a:lnTo>
                                  <a:pt x="11869" y="3967"/>
                                </a:lnTo>
                                <a:lnTo>
                                  <a:pt x="11681" y="3756"/>
                                </a:lnTo>
                                <a:lnTo>
                                  <a:pt x="11469" y="3545"/>
                                </a:lnTo>
                                <a:lnTo>
                                  <a:pt x="11164" y="3404"/>
                                </a:lnTo>
                                <a:lnTo>
                                  <a:pt x="10788" y="3357"/>
                                </a:lnTo>
                                <a:lnTo>
                                  <a:pt x="10412" y="3404"/>
                                </a:lnTo>
                                <a:lnTo>
                                  <a:pt x="10130" y="3545"/>
                                </a:lnTo>
                                <a:lnTo>
                                  <a:pt x="9895" y="3756"/>
                                </a:lnTo>
                                <a:lnTo>
                                  <a:pt x="9707" y="3967"/>
                                </a:lnTo>
                                <a:lnTo>
                                  <a:pt x="9472" y="4226"/>
                                </a:lnTo>
                                <a:lnTo>
                                  <a:pt x="9331" y="4366"/>
                                </a:lnTo>
                                <a:lnTo>
                                  <a:pt x="8743" y="4366"/>
                                </a:lnTo>
                                <a:lnTo>
                                  <a:pt x="8602" y="4226"/>
                                </a:lnTo>
                                <a:lnTo>
                                  <a:pt x="8367" y="3967"/>
                                </a:lnTo>
                                <a:lnTo>
                                  <a:pt x="8179" y="3756"/>
                                </a:lnTo>
                                <a:lnTo>
                                  <a:pt x="7944" y="3545"/>
                                </a:lnTo>
                                <a:lnTo>
                                  <a:pt x="7662" y="3404"/>
                                </a:lnTo>
                                <a:lnTo>
                                  <a:pt x="7286" y="3357"/>
                                </a:lnTo>
                                <a:lnTo>
                                  <a:pt x="6910" y="3404"/>
                                </a:lnTo>
                                <a:lnTo>
                                  <a:pt x="6604" y="3545"/>
                                </a:lnTo>
                                <a:lnTo>
                                  <a:pt x="6393" y="3756"/>
                                </a:lnTo>
                                <a:lnTo>
                                  <a:pt x="6205" y="3967"/>
                                </a:lnTo>
                                <a:lnTo>
                                  <a:pt x="5969" y="4226"/>
                                </a:lnTo>
                                <a:lnTo>
                                  <a:pt x="5828" y="4366"/>
                                </a:lnTo>
                                <a:lnTo>
                                  <a:pt x="5217" y="4366"/>
                                </a:lnTo>
                                <a:lnTo>
                                  <a:pt x="5076" y="4226"/>
                                </a:lnTo>
                                <a:lnTo>
                                  <a:pt x="4865" y="3967"/>
                                </a:lnTo>
                                <a:lnTo>
                                  <a:pt x="4677" y="3756"/>
                                </a:lnTo>
                                <a:lnTo>
                                  <a:pt x="4442" y="3545"/>
                                </a:lnTo>
                                <a:lnTo>
                                  <a:pt x="4136" y="3404"/>
                                </a:lnTo>
                                <a:lnTo>
                                  <a:pt x="3760" y="3357"/>
                                </a:lnTo>
                                <a:lnTo>
                                  <a:pt x="3408" y="3404"/>
                                </a:lnTo>
                                <a:lnTo>
                                  <a:pt x="3102" y="3545"/>
                                </a:lnTo>
                                <a:lnTo>
                                  <a:pt x="2867" y="3756"/>
                                </a:lnTo>
                                <a:lnTo>
                                  <a:pt x="2679" y="3967"/>
                                </a:lnTo>
                                <a:lnTo>
                                  <a:pt x="2467" y="4226"/>
                                </a:lnTo>
                                <a:lnTo>
                                  <a:pt x="2326" y="4366"/>
                                </a:lnTo>
                                <a:lnTo>
                                  <a:pt x="1715" y="4366"/>
                                </a:lnTo>
                                <a:lnTo>
                                  <a:pt x="1574" y="4226"/>
                                </a:lnTo>
                                <a:lnTo>
                                  <a:pt x="1339" y="3967"/>
                                </a:lnTo>
                                <a:lnTo>
                                  <a:pt x="1151" y="3756"/>
                                </a:lnTo>
                                <a:lnTo>
                                  <a:pt x="916" y="3545"/>
                                </a:lnTo>
                                <a:lnTo>
                                  <a:pt x="634" y="3404"/>
                                </a:lnTo>
                                <a:lnTo>
                                  <a:pt x="258" y="3357"/>
                                </a:lnTo>
                                <a:lnTo>
                                  <a:pt x="117" y="3357"/>
                                </a:lnTo>
                                <a:lnTo>
                                  <a:pt x="0" y="3474"/>
                                </a:lnTo>
                                <a:lnTo>
                                  <a:pt x="0" y="3756"/>
                                </a:lnTo>
                                <a:lnTo>
                                  <a:pt x="117" y="3897"/>
                                </a:lnTo>
                                <a:lnTo>
                                  <a:pt x="564" y="3897"/>
                                </a:lnTo>
                                <a:lnTo>
                                  <a:pt x="705" y="4038"/>
                                </a:lnTo>
                                <a:lnTo>
                                  <a:pt x="940" y="4296"/>
                                </a:lnTo>
                                <a:lnTo>
                                  <a:pt x="1128" y="4507"/>
                                </a:lnTo>
                                <a:lnTo>
                                  <a:pt x="1339" y="4719"/>
                                </a:lnTo>
                                <a:lnTo>
                                  <a:pt x="1645" y="4860"/>
                                </a:lnTo>
                                <a:lnTo>
                                  <a:pt x="2021" y="4906"/>
                                </a:lnTo>
                                <a:lnTo>
                                  <a:pt x="2397" y="4860"/>
                                </a:lnTo>
                                <a:lnTo>
                                  <a:pt x="2679" y="4719"/>
                                </a:lnTo>
                                <a:lnTo>
                                  <a:pt x="2914" y="4507"/>
                                </a:lnTo>
                                <a:lnTo>
                                  <a:pt x="3102" y="4296"/>
                                </a:lnTo>
                                <a:lnTo>
                                  <a:pt x="3337" y="4038"/>
                                </a:lnTo>
                                <a:lnTo>
                                  <a:pt x="3478" y="3897"/>
                                </a:lnTo>
                                <a:lnTo>
                                  <a:pt x="4066" y="3897"/>
                                </a:lnTo>
                                <a:lnTo>
                                  <a:pt x="4207" y="4038"/>
                                </a:lnTo>
                                <a:lnTo>
                                  <a:pt x="4442" y="4296"/>
                                </a:lnTo>
                                <a:lnTo>
                                  <a:pt x="4630" y="4507"/>
                                </a:lnTo>
                                <a:lnTo>
                                  <a:pt x="4865" y="4719"/>
                                </a:lnTo>
                                <a:lnTo>
                                  <a:pt x="5147" y="4860"/>
                                </a:lnTo>
                                <a:lnTo>
                                  <a:pt x="5523" y="4906"/>
                                </a:lnTo>
                                <a:lnTo>
                                  <a:pt x="5899" y="4860"/>
                                </a:lnTo>
                                <a:lnTo>
                                  <a:pt x="6181" y="4719"/>
                                </a:lnTo>
                                <a:lnTo>
                                  <a:pt x="6416" y="4507"/>
                                </a:lnTo>
                                <a:lnTo>
                                  <a:pt x="6604" y="4296"/>
                                </a:lnTo>
                                <a:lnTo>
                                  <a:pt x="6839" y="4038"/>
                                </a:lnTo>
                                <a:lnTo>
                                  <a:pt x="6980" y="3897"/>
                                </a:lnTo>
                                <a:lnTo>
                                  <a:pt x="7591" y="3897"/>
                                </a:lnTo>
                                <a:lnTo>
                                  <a:pt x="7732" y="4038"/>
                                </a:lnTo>
                                <a:lnTo>
                                  <a:pt x="7944" y="4296"/>
                                </a:lnTo>
                                <a:lnTo>
                                  <a:pt x="8132" y="4507"/>
                                </a:lnTo>
                                <a:lnTo>
                                  <a:pt x="8367" y="4719"/>
                                </a:lnTo>
                                <a:lnTo>
                                  <a:pt x="8672" y="4860"/>
                                </a:lnTo>
                                <a:lnTo>
                                  <a:pt x="9048" y="4906"/>
                                </a:lnTo>
                                <a:lnTo>
                                  <a:pt x="9425" y="4860"/>
                                </a:lnTo>
                                <a:lnTo>
                                  <a:pt x="9707" y="4719"/>
                                </a:lnTo>
                                <a:lnTo>
                                  <a:pt x="9942" y="4507"/>
                                </a:lnTo>
                                <a:lnTo>
                                  <a:pt x="10130" y="4296"/>
                                </a:lnTo>
                                <a:lnTo>
                                  <a:pt x="10341" y="4038"/>
                                </a:lnTo>
                                <a:lnTo>
                                  <a:pt x="10506" y="3897"/>
                                </a:lnTo>
                                <a:lnTo>
                                  <a:pt x="11093" y="3897"/>
                                </a:lnTo>
                                <a:lnTo>
                                  <a:pt x="11234" y="4038"/>
                                </a:lnTo>
                                <a:lnTo>
                                  <a:pt x="11469" y="4296"/>
                                </a:lnTo>
                                <a:lnTo>
                                  <a:pt x="11657" y="4507"/>
                                </a:lnTo>
                                <a:lnTo>
                                  <a:pt x="11892" y="4719"/>
                                </a:lnTo>
                                <a:lnTo>
                                  <a:pt x="12174" y="4860"/>
                                </a:lnTo>
                                <a:lnTo>
                                  <a:pt x="12551" y="4906"/>
                                </a:lnTo>
                                <a:lnTo>
                                  <a:pt x="12927" y="4860"/>
                                </a:lnTo>
                                <a:lnTo>
                                  <a:pt x="13209" y="4719"/>
                                </a:lnTo>
                                <a:lnTo>
                                  <a:pt x="13444" y="4507"/>
                                </a:lnTo>
                                <a:lnTo>
                                  <a:pt x="13632" y="4296"/>
                                </a:lnTo>
                                <a:lnTo>
                                  <a:pt x="13867" y="4038"/>
                                </a:lnTo>
                                <a:lnTo>
                                  <a:pt x="14008" y="3897"/>
                                </a:lnTo>
                                <a:lnTo>
                                  <a:pt x="14619" y="3897"/>
                                </a:lnTo>
                                <a:lnTo>
                                  <a:pt x="14760" y="4038"/>
                                </a:lnTo>
                                <a:lnTo>
                                  <a:pt x="14971" y="4296"/>
                                </a:lnTo>
                                <a:lnTo>
                                  <a:pt x="15159" y="4507"/>
                                </a:lnTo>
                                <a:lnTo>
                                  <a:pt x="15394" y="4719"/>
                                </a:lnTo>
                                <a:lnTo>
                                  <a:pt x="15700" y="4860"/>
                                </a:lnTo>
                                <a:lnTo>
                                  <a:pt x="16053" y="4906"/>
                                </a:lnTo>
                                <a:lnTo>
                                  <a:pt x="16429" y="4860"/>
                                </a:lnTo>
                                <a:lnTo>
                                  <a:pt x="16734" y="4719"/>
                                </a:lnTo>
                                <a:lnTo>
                                  <a:pt x="16969" y="4507"/>
                                </a:lnTo>
                                <a:lnTo>
                                  <a:pt x="17157" y="4296"/>
                                </a:lnTo>
                                <a:lnTo>
                                  <a:pt x="17369" y="4038"/>
                                </a:lnTo>
                                <a:lnTo>
                                  <a:pt x="17510" y="3897"/>
                                </a:lnTo>
                                <a:lnTo>
                                  <a:pt x="18121" y="3897"/>
                                </a:lnTo>
                                <a:lnTo>
                                  <a:pt x="18262" y="4038"/>
                                </a:lnTo>
                                <a:lnTo>
                                  <a:pt x="18497" y="4296"/>
                                </a:lnTo>
                                <a:lnTo>
                                  <a:pt x="18685" y="4507"/>
                                </a:lnTo>
                                <a:lnTo>
                                  <a:pt x="18920" y="4719"/>
                                </a:lnTo>
                                <a:lnTo>
                                  <a:pt x="19202" y="4860"/>
                                </a:lnTo>
                                <a:lnTo>
                                  <a:pt x="19578" y="4906"/>
                                </a:lnTo>
                                <a:lnTo>
                                  <a:pt x="19954" y="4860"/>
                                </a:lnTo>
                                <a:lnTo>
                                  <a:pt x="20236" y="4719"/>
                                </a:lnTo>
                                <a:lnTo>
                                  <a:pt x="20471" y="4507"/>
                                </a:lnTo>
                                <a:lnTo>
                                  <a:pt x="20659" y="4296"/>
                                </a:lnTo>
                                <a:lnTo>
                                  <a:pt x="20894" y="4038"/>
                                </a:lnTo>
                                <a:lnTo>
                                  <a:pt x="21035" y="3897"/>
                                </a:lnTo>
                                <a:lnTo>
                                  <a:pt x="21482" y="3897"/>
                                </a:lnTo>
                                <a:lnTo>
                                  <a:pt x="21600" y="3756"/>
                                </a:lnTo>
                                <a:lnTo>
                                  <a:pt x="21600" y="3474"/>
                                </a:lnTo>
                              </a:path>
                              <a:path w="21600" h="21600">
                                <a:moveTo>
                                  <a:pt x="21600" y="140"/>
                                </a:moveTo>
                                <a:lnTo>
                                  <a:pt x="21482" y="0"/>
                                </a:lnTo>
                                <a:lnTo>
                                  <a:pt x="21341" y="0"/>
                                </a:lnTo>
                                <a:lnTo>
                                  <a:pt x="20965" y="70"/>
                                </a:lnTo>
                                <a:lnTo>
                                  <a:pt x="20683" y="211"/>
                                </a:lnTo>
                                <a:lnTo>
                                  <a:pt x="20448" y="399"/>
                                </a:lnTo>
                                <a:lnTo>
                                  <a:pt x="20260" y="610"/>
                                </a:lnTo>
                                <a:lnTo>
                                  <a:pt x="20025" y="892"/>
                                </a:lnTo>
                                <a:lnTo>
                                  <a:pt x="19884" y="1033"/>
                                </a:lnTo>
                                <a:lnTo>
                                  <a:pt x="19273" y="1033"/>
                                </a:lnTo>
                                <a:lnTo>
                                  <a:pt x="19132" y="892"/>
                                </a:lnTo>
                                <a:lnTo>
                                  <a:pt x="18897" y="610"/>
                                </a:lnTo>
                                <a:lnTo>
                                  <a:pt x="18709" y="399"/>
                                </a:lnTo>
                                <a:lnTo>
                                  <a:pt x="18497" y="211"/>
                                </a:lnTo>
                                <a:lnTo>
                                  <a:pt x="18191" y="70"/>
                                </a:lnTo>
                                <a:lnTo>
                                  <a:pt x="17815" y="0"/>
                                </a:lnTo>
                                <a:lnTo>
                                  <a:pt x="17439" y="70"/>
                                </a:lnTo>
                                <a:lnTo>
                                  <a:pt x="17157" y="211"/>
                                </a:lnTo>
                                <a:lnTo>
                                  <a:pt x="16922" y="399"/>
                                </a:lnTo>
                                <a:lnTo>
                                  <a:pt x="16734" y="610"/>
                                </a:lnTo>
                                <a:lnTo>
                                  <a:pt x="16499" y="892"/>
                                </a:lnTo>
                                <a:lnTo>
                                  <a:pt x="16358" y="1033"/>
                                </a:lnTo>
                                <a:lnTo>
                                  <a:pt x="15771" y="1033"/>
                                </a:lnTo>
                                <a:lnTo>
                                  <a:pt x="15630" y="892"/>
                                </a:lnTo>
                                <a:lnTo>
                                  <a:pt x="15394" y="610"/>
                                </a:lnTo>
                                <a:lnTo>
                                  <a:pt x="15206" y="399"/>
                                </a:lnTo>
                                <a:lnTo>
                                  <a:pt x="14971" y="211"/>
                                </a:lnTo>
                                <a:lnTo>
                                  <a:pt x="14689" y="70"/>
                                </a:lnTo>
                                <a:lnTo>
                                  <a:pt x="14313" y="0"/>
                                </a:lnTo>
                                <a:lnTo>
                                  <a:pt x="13937" y="70"/>
                                </a:lnTo>
                                <a:lnTo>
                                  <a:pt x="13632" y="211"/>
                                </a:lnTo>
                                <a:lnTo>
                                  <a:pt x="13420" y="399"/>
                                </a:lnTo>
                                <a:lnTo>
                                  <a:pt x="13232" y="610"/>
                                </a:lnTo>
                                <a:lnTo>
                                  <a:pt x="12997" y="892"/>
                                </a:lnTo>
                                <a:lnTo>
                                  <a:pt x="12856" y="1033"/>
                                </a:lnTo>
                                <a:lnTo>
                                  <a:pt x="12245" y="1033"/>
                                </a:lnTo>
                                <a:lnTo>
                                  <a:pt x="12104" y="892"/>
                                </a:lnTo>
                                <a:lnTo>
                                  <a:pt x="11869" y="610"/>
                                </a:lnTo>
                                <a:lnTo>
                                  <a:pt x="11681" y="399"/>
                                </a:lnTo>
                                <a:lnTo>
                                  <a:pt x="11469" y="211"/>
                                </a:lnTo>
                                <a:lnTo>
                                  <a:pt x="11164" y="70"/>
                                </a:lnTo>
                                <a:lnTo>
                                  <a:pt x="10788" y="0"/>
                                </a:lnTo>
                                <a:lnTo>
                                  <a:pt x="10412" y="70"/>
                                </a:lnTo>
                                <a:lnTo>
                                  <a:pt x="10130" y="211"/>
                                </a:lnTo>
                                <a:lnTo>
                                  <a:pt x="9895" y="399"/>
                                </a:lnTo>
                                <a:lnTo>
                                  <a:pt x="9707" y="610"/>
                                </a:lnTo>
                                <a:lnTo>
                                  <a:pt x="9472" y="892"/>
                                </a:lnTo>
                                <a:lnTo>
                                  <a:pt x="9331" y="1033"/>
                                </a:lnTo>
                                <a:lnTo>
                                  <a:pt x="8743" y="1033"/>
                                </a:lnTo>
                                <a:lnTo>
                                  <a:pt x="8602" y="892"/>
                                </a:lnTo>
                                <a:lnTo>
                                  <a:pt x="8367" y="610"/>
                                </a:lnTo>
                                <a:lnTo>
                                  <a:pt x="8179" y="399"/>
                                </a:lnTo>
                                <a:lnTo>
                                  <a:pt x="7944" y="211"/>
                                </a:lnTo>
                                <a:lnTo>
                                  <a:pt x="7662" y="70"/>
                                </a:lnTo>
                                <a:lnTo>
                                  <a:pt x="7286" y="0"/>
                                </a:lnTo>
                                <a:lnTo>
                                  <a:pt x="6910" y="70"/>
                                </a:lnTo>
                                <a:lnTo>
                                  <a:pt x="6604" y="211"/>
                                </a:lnTo>
                                <a:lnTo>
                                  <a:pt x="6393" y="399"/>
                                </a:lnTo>
                                <a:lnTo>
                                  <a:pt x="6205" y="610"/>
                                </a:lnTo>
                                <a:lnTo>
                                  <a:pt x="5969" y="892"/>
                                </a:lnTo>
                                <a:lnTo>
                                  <a:pt x="5828" y="1033"/>
                                </a:lnTo>
                                <a:lnTo>
                                  <a:pt x="5217" y="1033"/>
                                </a:lnTo>
                                <a:lnTo>
                                  <a:pt x="5076" y="892"/>
                                </a:lnTo>
                                <a:lnTo>
                                  <a:pt x="4865" y="610"/>
                                </a:lnTo>
                                <a:lnTo>
                                  <a:pt x="4677" y="399"/>
                                </a:lnTo>
                                <a:lnTo>
                                  <a:pt x="4442" y="211"/>
                                </a:lnTo>
                                <a:lnTo>
                                  <a:pt x="4136" y="70"/>
                                </a:lnTo>
                                <a:lnTo>
                                  <a:pt x="3760" y="0"/>
                                </a:lnTo>
                                <a:lnTo>
                                  <a:pt x="3408" y="70"/>
                                </a:lnTo>
                                <a:lnTo>
                                  <a:pt x="3102" y="211"/>
                                </a:lnTo>
                                <a:lnTo>
                                  <a:pt x="2867" y="399"/>
                                </a:lnTo>
                                <a:lnTo>
                                  <a:pt x="2679" y="610"/>
                                </a:lnTo>
                                <a:lnTo>
                                  <a:pt x="2467" y="892"/>
                                </a:lnTo>
                                <a:lnTo>
                                  <a:pt x="2326" y="1033"/>
                                </a:lnTo>
                                <a:lnTo>
                                  <a:pt x="1715" y="1033"/>
                                </a:lnTo>
                                <a:lnTo>
                                  <a:pt x="1574" y="892"/>
                                </a:lnTo>
                                <a:lnTo>
                                  <a:pt x="1339" y="610"/>
                                </a:lnTo>
                                <a:lnTo>
                                  <a:pt x="1151" y="399"/>
                                </a:lnTo>
                                <a:lnTo>
                                  <a:pt x="916" y="211"/>
                                </a:lnTo>
                                <a:lnTo>
                                  <a:pt x="634" y="70"/>
                                </a:lnTo>
                                <a:lnTo>
                                  <a:pt x="258" y="0"/>
                                </a:lnTo>
                                <a:lnTo>
                                  <a:pt x="117" y="0"/>
                                </a:lnTo>
                                <a:lnTo>
                                  <a:pt x="0" y="140"/>
                                </a:lnTo>
                                <a:lnTo>
                                  <a:pt x="0" y="422"/>
                                </a:lnTo>
                                <a:lnTo>
                                  <a:pt x="117" y="539"/>
                                </a:lnTo>
                                <a:lnTo>
                                  <a:pt x="564" y="539"/>
                                </a:lnTo>
                                <a:lnTo>
                                  <a:pt x="705" y="704"/>
                                </a:lnTo>
                                <a:lnTo>
                                  <a:pt x="940" y="962"/>
                                </a:lnTo>
                                <a:lnTo>
                                  <a:pt x="1128" y="1173"/>
                                </a:lnTo>
                                <a:lnTo>
                                  <a:pt x="1339" y="1385"/>
                                </a:lnTo>
                                <a:lnTo>
                                  <a:pt x="1645" y="1526"/>
                                </a:lnTo>
                                <a:lnTo>
                                  <a:pt x="2021" y="1573"/>
                                </a:lnTo>
                                <a:lnTo>
                                  <a:pt x="2397" y="1526"/>
                                </a:lnTo>
                                <a:lnTo>
                                  <a:pt x="2679" y="1385"/>
                                </a:lnTo>
                                <a:lnTo>
                                  <a:pt x="2914" y="1173"/>
                                </a:lnTo>
                                <a:lnTo>
                                  <a:pt x="3102" y="962"/>
                                </a:lnTo>
                                <a:lnTo>
                                  <a:pt x="3337" y="704"/>
                                </a:lnTo>
                                <a:lnTo>
                                  <a:pt x="3478" y="539"/>
                                </a:lnTo>
                                <a:lnTo>
                                  <a:pt x="4066" y="539"/>
                                </a:lnTo>
                                <a:lnTo>
                                  <a:pt x="4207" y="704"/>
                                </a:lnTo>
                                <a:lnTo>
                                  <a:pt x="4442" y="962"/>
                                </a:lnTo>
                                <a:lnTo>
                                  <a:pt x="4630" y="1173"/>
                                </a:lnTo>
                                <a:lnTo>
                                  <a:pt x="4865" y="1385"/>
                                </a:lnTo>
                                <a:lnTo>
                                  <a:pt x="5147" y="1526"/>
                                </a:lnTo>
                                <a:lnTo>
                                  <a:pt x="5523" y="1573"/>
                                </a:lnTo>
                                <a:lnTo>
                                  <a:pt x="5899" y="1526"/>
                                </a:lnTo>
                                <a:lnTo>
                                  <a:pt x="6181" y="1385"/>
                                </a:lnTo>
                                <a:lnTo>
                                  <a:pt x="6416" y="1173"/>
                                </a:lnTo>
                                <a:lnTo>
                                  <a:pt x="6604" y="962"/>
                                </a:lnTo>
                                <a:lnTo>
                                  <a:pt x="6839" y="704"/>
                                </a:lnTo>
                                <a:lnTo>
                                  <a:pt x="6980" y="539"/>
                                </a:lnTo>
                                <a:lnTo>
                                  <a:pt x="7591" y="539"/>
                                </a:lnTo>
                                <a:lnTo>
                                  <a:pt x="7732" y="704"/>
                                </a:lnTo>
                                <a:lnTo>
                                  <a:pt x="7944" y="962"/>
                                </a:lnTo>
                                <a:lnTo>
                                  <a:pt x="8132" y="1173"/>
                                </a:lnTo>
                                <a:lnTo>
                                  <a:pt x="8367" y="1385"/>
                                </a:lnTo>
                                <a:lnTo>
                                  <a:pt x="8672" y="1526"/>
                                </a:lnTo>
                                <a:lnTo>
                                  <a:pt x="9048" y="1573"/>
                                </a:lnTo>
                                <a:lnTo>
                                  <a:pt x="9425" y="1526"/>
                                </a:lnTo>
                                <a:lnTo>
                                  <a:pt x="9707" y="1385"/>
                                </a:lnTo>
                                <a:lnTo>
                                  <a:pt x="9942" y="1173"/>
                                </a:lnTo>
                                <a:lnTo>
                                  <a:pt x="10130" y="962"/>
                                </a:lnTo>
                                <a:lnTo>
                                  <a:pt x="10341" y="704"/>
                                </a:lnTo>
                                <a:lnTo>
                                  <a:pt x="10506" y="539"/>
                                </a:lnTo>
                                <a:lnTo>
                                  <a:pt x="11093" y="539"/>
                                </a:lnTo>
                                <a:lnTo>
                                  <a:pt x="11234" y="704"/>
                                </a:lnTo>
                                <a:lnTo>
                                  <a:pt x="11469" y="962"/>
                                </a:lnTo>
                                <a:lnTo>
                                  <a:pt x="11657" y="1173"/>
                                </a:lnTo>
                                <a:lnTo>
                                  <a:pt x="11892" y="1385"/>
                                </a:lnTo>
                                <a:lnTo>
                                  <a:pt x="12174" y="1526"/>
                                </a:lnTo>
                                <a:lnTo>
                                  <a:pt x="12551" y="1573"/>
                                </a:lnTo>
                                <a:lnTo>
                                  <a:pt x="12927" y="1526"/>
                                </a:lnTo>
                                <a:lnTo>
                                  <a:pt x="13209" y="1385"/>
                                </a:lnTo>
                                <a:lnTo>
                                  <a:pt x="13444" y="1173"/>
                                </a:lnTo>
                                <a:lnTo>
                                  <a:pt x="13632" y="962"/>
                                </a:lnTo>
                                <a:lnTo>
                                  <a:pt x="13867" y="704"/>
                                </a:lnTo>
                                <a:lnTo>
                                  <a:pt x="14008" y="539"/>
                                </a:lnTo>
                                <a:lnTo>
                                  <a:pt x="14619" y="539"/>
                                </a:lnTo>
                                <a:lnTo>
                                  <a:pt x="14760" y="704"/>
                                </a:lnTo>
                                <a:lnTo>
                                  <a:pt x="14971" y="962"/>
                                </a:lnTo>
                                <a:lnTo>
                                  <a:pt x="15159" y="1173"/>
                                </a:lnTo>
                                <a:lnTo>
                                  <a:pt x="15394" y="1385"/>
                                </a:lnTo>
                                <a:lnTo>
                                  <a:pt x="15700" y="1526"/>
                                </a:lnTo>
                                <a:lnTo>
                                  <a:pt x="16053" y="1573"/>
                                </a:lnTo>
                                <a:lnTo>
                                  <a:pt x="16429" y="1526"/>
                                </a:lnTo>
                                <a:lnTo>
                                  <a:pt x="16734" y="1385"/>
                                </a:lnTo>
                                <a:lnTo>
                                  <a:pt x="16969" y="1173"/>
                                </a:lnTo>
                                <a:lnTo>
                                  <a:pt x="17157" y="962"/>
                                </a:lnTo>
                                <a:lnTo>
                                  <a:pt x="17369" y="704"/>
                                </a:lnTo>
                                <a:lnTo>
                                  <a:pt x="17510" y="539"/>
                                </a:lnTo>
                                <a:lnTo>
                                  <a:pt x="18121" y="539"/>
                                </a:lnTo>
                                <a:lnTo>
                                  <a:pt x="18262" y="704"/>
                                </a:lnTo>
                                <a:lnTo>
                                  <a:pt x="18497" y="962"/>
                                </a:lnTo>
                                <a:lnTo>
                                  <a:pt x="18685" y="1173"/>
                                </a:lnTo>
                                <a:lnTo>
                                  <a:pt x="18920" y="1385"/>
                                </a:lnTo>
                                <a:lnTo>
                                  <a:pt x="19202" y="1526"/>
                                </a:lnTo>
                                <a:lnTo>
                                  <a:pt x="19578" y="1573"/>
                                </a:lnTo>
                                <a:lnTo>
                                  <a:pt x="19954" y="1526"/>
                                </a:lnTo>
                                <a:lnTo>
                                  <a:pt x="20236" y="1385"/>
                                </a:lnTo>
                                <a:lnTo>
                                  <a:pt x="20471" y="1173"/>
                                </a:lnTo>
                                <a:lnTo>
                                  <a:pt x="20659" y="962"/>
                                </a:lnTo>
                                <a:lnTo>
                                  <a:pt x="20894" y="704"/>
                                </a:lnTo>
                                <a:lnTo>
                                  <a:pt x="21035" y="539"/>
                                </a:lnTo>
                                <a:lnTo>
                                  <a:pt x="21482" y="539"/>
                                </a:lnTo>
                                <a:lnTo>
                                  <a:pt x="21600" y="422"/>
                                </a:lnTo>
                                <a:lnTo>
                                  <a:pt x="2160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5F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25" name="曲线 325"/>
                        <wps:cNvSpPr/>
                        <wps:spPr>
                          <a:xfrm rot="0">
                            <a:off x="791210" y="485140"/>
                            <a:ext cx="811529" cy="8115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0800" y="21600"/>
                                </a:moveTo>
                                <a:lnTo>
                                  <a:pt x="9532" y="21515"/>
                                </a:lnTo>
                                <a:lnTo>
                                  <a:pt x="8315" y="21312"/>
                                </a:lnTo>
                                <a:lnTo>
                                  <a:pt x="7149" y="20957"/>
                                </a:lnTo>
                                <a:lnTo>
                                  <a:pt x="6050" y="20501"/>
                                </a:lnTo>
                                <a:lnTo>
                                  <a:pt x="5002" y="19909"/>
                                </a:lnTo>
                                <a:lnTo>
                                  <a:pt x="4039" y="19216"/>
                                </a:lnTo>
                                <a:lnTo>
                                  <a:pt x="3160" y="18422"/>
                                </a:lnTo>
                                <a:lnTo>
                                  <a:pt x="2366" y="17543"/>
                                </a:lnTo>
                                <a:lnTo>
                                  <a:pt x="1673" y="16580"/>
                                </a:lnTo>
                                <a:lnTo>
                                  <a:pt x="1098" y="15549"/>
                                </a:lnTo>
                                <a:lnTo>
                                  <a:pt x="625" y="14433"/>
                                </a:lnTo>
                                <a:lnTo>
                                  <a:pt x="287" y="13267"/>
                                </a:lnTo>
                                <a:lnTo>
                                  <a:pt x="67" y="12050"/>
                                </a:lnTo>
                                <a:lnTo>
                                  <a:pt x="0" y="10799"/>
                                </a:lnTo>
                                <a:lnTo>
                                  <a:pt x="67" y="9532"/>
                                </a:lnTo>
                                <a:lnTo>
                                  <a:pt x="287" y="8315"/>
                                </a:lnTo>
                                <a:lnTo>
                                  <a:pt x="625" y="7149"/>
                                </a:lnTo>
                                <a:lnTo>
                                  <a:pt x="1098" y="6050"/>
                                </a:lnTo>
                                <a:lnTo>
                                  <a:pt x="1673" y="5002"/>
                                </a:lnTo>
                                <a:lnTo>
                                  <a:pt x="2366" y="4039"/>
                                </a:lnTo>
                                <a:lnTo>
                                  <a:pt x="3160" y="3160"/>
                                </a:lnTo>
                                <a:lnTo>
                                  <a:pt x="4039" y="2366"/>
                                </a:lnTo>
                                <a:lnTo>
                                  <a:pt x="5002" y="1673"/>
                                </a:lnTo>
                                <a:lnTo>
                                  <a:pt x="6050" y="1098"/>
                                </a:lnTo>
                                <a:lnTo>
                                  <a:pt x="7149" y="625"/>
                                </a:lnTo>
                                <a:lnTo>
                                  <a:pt x="8315" y="287"/>
                                </a:lnTo>
                                <a:lnTo>
                                  <a:pt x="9532" y="67"/>
                                </a:lnTo>
                                <a:lnTo>
                                  <a:pt x="10800" y="0"/>
                                </a:lnTo>
                                <a:lnTo>
                                  <a:pt x="12050" y="67"/>
                                </a:lnTo>
                                <a:lnTo>
                                  <a:pt x="13267" y="287"/>
                                </a:lnTo>
                                <a:lnTo>
                                  <a:pt x="14433" y="625"/>
                                </a:lnTo>
                                <a:lnTo>
                                  <a:pt x="15549" y="1098"/>
                                </a:lnTo>
                                <a:lnTo>
                                  <a:pt x="16580" y="1673"/>
                                </a:lnTo>
                                <a:lnTo>
                                  <a:pt x="17543" y="2366"/>
                                </a:lnTo>
                                <a:lnTo>
                                  <a:pt x="18439" y="3160"/>
                                </a:lnTo>
                                <a:lnTo>
                                  <a:pt x="19216" y="4039"/>
                                </a:lnTo>
                                <a:lnTo>
                                  <a:pt x="19909" y="5002"/>
                                </a:lnTo>
                                <a:lnTo>
                                  <a:pt x="20501" y="6050"/>
                                </a:lnTo>
                                <a:lnTo>
                                  <a:pt x="20957" y="7149"/>
                                </a:lnTo>
                                <a:lnTo>
                                  <a:pt x="21312" y="8315"/>
                                </a:lnTo>
                                <a:lnTo>
                                  <a:pt x="21515" y="9532"/>
                                </a:lnTo>
                                <a:lnTo>
                                  <a:pt x="21600" y="10799"/>
                                </a:lnTo>
                                <a:lnTo>
                                  <a:pt x="21515" y="12050"/>
                                </a:lnTo>
                                <a:lnTo>
                                  <a:pt x="21312" y="13267"/>
                                </a:lnTo>
                                <a:lnTo>
                                  <a:pt x="20957" y="14433"/>
                                </a:lnTo>
                                <a:lnTo>
                                  <a:pt x="20501" y="15549"/>
                                </a:lnTo>
                                <a:lnTo>
                                  <a:pt x="19909" y="16580"/>
                                </a:lnTo>
                                <a:lnTo>
                                  <a:pt x="19216" y="17543"/>
                                </a:lnTo>
                                <a:lnTo>
                                  <a:pt x="18439" y="18422"/>
                                </a:lnTo>
                                <a:lnTo>
                                  <a:pt x="17543" y="19216"/>
                                </a:lnTo>
                                <a:lnTo>
                                  <a:pt x="16580" y="19909"/>
                                </a:lnTo>
                                <a:lnTo>
                                  <a:pt x="15549" y="20501"/>
                                </a:lnTo>
                                <a:lnTo>
                                  <a:pt x="14433" y="20957"/>
                                </a:lnTo>
                                <a:lnTo>
                                  <a:pt x="13267" y="21312"/>
                                </a:lnTo>
                                <a:lnTo>
                                  <a:pt x="12050" y="21515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1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26" name="曲线 326"/>
                        <wps:cNvSpPr/>
                        <wps:spPr>
                          <a:xfrm rot="0">
                            <a:off x="763905" y="447039"/>
                            <a:ext cx="811530" cy="8115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0800" y="21600"/>
                                </a:moveTo>
                                <a:lnTo>
                                  <a:pt x="9532" y="21532"/>
                                </a:lnTo>
                                <a:lnTo>
                                  <a:pt x="8315" y="21329"/>
                                </a:lnTo>
                                <a:lnTo>
                                  <a:pt x="7149" y="20974"/>
                                </a:lnTo>
                                <a:lnTo>
                                  <a:pt x="6050" y="20500"/>
                                </a:lnTo>
                                <a:lnTo>
                                  <a:pt x="5002" y="19925"/>
                                </a:lnTo>
                                <a:lnTo>
                                  <a:pt x="4039" y="19231"/>
                                </a:lnTo>
                                <a:lnTo>
                                  <a:pt x="3160" y="18436"/>
                                </a:lnTo>
                                <a:lnTo>
                                  <a:pt x="2366" y="17557"/>
                                </a:lnTo>
                                <a:lnTo>
                                  <a:pt x="1673" y="16593"/>
                                </a:lnTo>
                                <a:lnTo>
                                  <a:pt x="1098" y="15544"/>
                                </a:lnTo>
                                <a:lnTo>
                                  <a:pt x="625" y="14445"/>
                                </a:lnTo>
                                <a:lnTo>
                                  <a:pt x="287" y="13277"/>
                                </a:lnTo>
                                <a:lnTo>
                                  <a:pt x="67" y="12060"/>
                                </a:lnTo>
                                <a:lnTo>
                                  <a:pt x="0" y="10791"/>
                                </a:lnTo>
                                <a:lnTo>
                                  <a:pt x="67" y="9539"/>
                                </a:lnTo>
                                <a:lnTo>
                                  <a:pt x="287" y="8322"/>
                                </a:lnTo>
                                <a:lnTo>
                                  <a:pt x="625" y="7154"/>
                                </a:lnTo>
                                <a:lnTo>
                                  <a:pt x="1098" y="6038"/>
                                </a:lnTo>
                                <a:lnTo>
                                  <a:pt x="1673" y="5006"/>
                                </a:lnTo>
                                <a:lnTo>
                                  <a:pt x="2366" y="4042"/>
                                </a:lnTo>
                                <a:lnTo>
                                  <a:pt x="3160" y="3163"/>
                                </a:lnTo>
                                <a:lnTo>
                                  <a:pt x="4039" y="2368"/>
                                </a:lnTo>
                                <a:lnTo>
                                  <a:pt x="5002" y="1674"/>
                                </a:lnTo>
                                <a:lnTo>
                                  <a:pt x="6050" y="1082"/>
                                </a:lnTo>
                                <a:lnTo>
                                  <a:pt x="7149" y="625"/>
                                </a:lnTo>
                                <a:lnTo>
                                  <a:pt x="8315" y="270"/>
                                </a:lnTo>
                                <a:lnTo>
                                  <a:pt x="9532" y="67"/>
                                </a:lnTo>
                                <a:lnTo>
                                  <a:pt x="10800" y="0"/>
                                </a:lnTo>
                                <a:lnTo>
                                  <a:pt x="12050" y="67"/>
                                </a:lnTo>
                                <a:lnTo>
                                  <a:pt x="13267" y="270"/>
                                </a:lnTo>
                                <a:lnTo>
                                  <a:pt x="14433" y="625"/>
                                </a:lnTo>
                                <a:lnTo>
                                  <a:pt x="15549" y="1082"/>
                                </a:lnTo>
                                <a:lnTo>
                                  <a:pt x="16580" y="1674"/>
                                </a:lnTo>
                                <a:lnTo>
                                  <a:pt x="17543" y="2368"/>
                                </a:lnTo>
                                <a:lnTo>
                                  <a:pt x="18422" y="3163"/>
                                </a:lnTo>
                                <a:lnTo>
                                  <a:pt x="19216" y="4042"/>
                                </a:lnTo>
                                <a:lnTo>
                                  <a:pt x="19909" y="5006"/>
                                </a:lnTo>
                                <a:lnTo>
                                  <a:pt x="20501" y="6038"/>
                                </a:lnTo>
                                <a:lnTo>
                                  <a:pt x="20957" y="7154"/>
                                </a:lnTo>
                                <a:lnTo>
                                  <a:pt x="21312" y="8322"/>
                                </a:lnTo>
                                <a:lnTo>
                                  <a:pt x="21515" y="9539"/>
                                </a:lnTo>
                                <a:lnTo>
                                  <a:pt x="21600" y="10791"/>
                                </a:lnTo>
                                <a:lnTo>
                                  <a:pt x="21515" y="12060"/>
                                </a:lnTo>
                                <a:lnTo>
                                  <a:pt x="21312" y="13277"/>
                                </a:lnTo>
                                <a:lnTo>
                                  <a:pt x="20957" y="14445"/>
                                </a:lnTo>
                                <a:lnTo>
                                  <a:pt x="20501" y="15544"/>
                                </a:lnTo>
                                <a:lnTo>
                                  <a:pt x="19909" y="16593"/>
                                </a:lnTo>
                                <a:lnTo>
                                  <a:pt x="19216" y="17557"/>
                                </a:lnTo>
                                <a:lnTo>
                                  <a:pt x="18422" y="18436"/>
                                </a:lnTo>
                                <a:lnTo>
                                  <a:pt x="17543" y="19231"/>
                                </a:lnTo>
                                <a:lnTo>
                                  <a:pt x="16580" y="19925"/>
                                </a:lnTo>
                                <a:lnTo>
                                  <a:pt x="15549" y="20500"/>
                                </a:lnTo>
                                <a:lnTo>
                                  <a:pt x="14433" y="20974"/>
                                </a:lnTo>
                                <a:lnTo>
                                  <a:pt x="13267" y="21329"/>
                                </a:lnTo>
                                <a:lnTo>
                                  <a:pt x="12050" y="21532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27" name="曲线 327"/>
                        <wps:cNvSpPr/>
                        <wps:spPr>
                          <a:xfrm rot="0">
                            <a:off x="763905" y="447039"/>
                            <a:ext cx="811530" cy="8115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0791"/>
                                </a:moveTo>
                                <a:lnTo>
                                  <a:pt x="67" y="9539"/>
                                </a:lnTo>
                                <a:lnTo>
                                  <a:pt x="287" y="8322"/>
                                </a:lnTo>
                                <a:lnTo>
                                  <a:pt x="625" y="7154"/>
                                </a:lnTo>
                                <a:lnTo>
                                  <a:pt x="1098" y="6038"/>
                                </a:lnTo>
                                <a:lnTo>
                                  <a:pt x="1673" y="5006"/>
                                </a:lnTo>
                                <a:lnTo>
                                  <a:pt x="2366" y="4042"/>
                                </a:lnTo>
                                <a:lnTo>
                                  <a:pt x="3160" y="3163"/>
                                </a:lnTo>
                                <a:lnTo>
                                  <a:pt x="4039" y="2368"/>
                                </a:lnTo>
                                <a:lnTo>
                                  <a:pt x="5002" y="1674"/>
                                </a:lnTo>
                                <a:lnTo>
                                  <a:pt x="6050" y="1082"/>
                                </a:lnTo>
                                <a:lnTo>
                                  <a:pt x="7149" y="625"/>
                                </a:lnTo>
                                <a:lnTo>
                                  <a:pt x="8315" y="270"/>
                                </a:lnTo>
                                <a:lnTo>
                                  <a:pt x="9532" y="67"/>
                                </a:lnTo>
                                <a:lnTo>
                                  <a:pt x="10800" y="0"/>
                                </a:lnTo>
                                <a:lnTo>
                                  <a:pt x="12050" y="67"/>
                                </a:lnTo>
                                <a:lnTo>
                                  <a:pt x="13267" y="270"/>
                                </a:lnTo>
                                <a:lnTo>
                                  <a:pt x="14433" y="625"/>
                                </a:lnTo>
                                <a:lnTo>
                                  <a:pt x="15549" y="1082"/>
                                </a:lnTo>
                                <a:lnTo>
                                  <a:pt x="16580" y="1674"/>
                                </a:lnTo>
                                <a:lnTo>
                                  <a:pt x="17543" y="2368"/>
                                </a:lnTo>
                                <a:lnTo>
                                  <a:pt x="18422" y="3163"/>
                                </a:lnTo>
                                <a:lnTo>
                                  <a:pt x="19216" y="4042"/>
                                </a:lnTo>
                                <a:lnTo>
                                  <a:pt x="19909" y="5006"/>
                                </a:lnTo>
                                <a:lnTo>
                                  <a:pt x="20501" y="6038"/>
                                </a:lnTo>
                                <a:lnTo>
                                  <a:pt x="20957" y="7154"/>
                                </a:lnTo>
                                <a:lnTo>
                                  <a:pt x="21312" y="8322"/>
                                </a:lnTo>
                                <a:lnTo>
                                  <a:pt x="21515" y="9539"/>
                                </a:lnTo>
                                <a:lnTo>
                                  <a:pt x="21600" y="10791"/>
                                </a:lnTo>
                                <a:lnTo>
                                  <a:pt x="21515" y="12060"/>
                                </a:lnTo>
                                <a:lnTo>
                                  <a:pt x="21312" y="13277"/>
                                </a:lnTo>
                                <a:lnTo>
                                  <a:pt x="20957" y="14445"/>
                                </a:lnTo>
                                <a:lnTo>
                                  <a:pt x="20501" y="15544"/>
                                </a:lnTo>
                                <a:lnTo>
                                  <a:pt x="19909" y="16593"/>
                                </a:lnTo>
                                <a:lnTo>
                                  <a:pt x="19216" y="17557"/>
                                </a:lnTo>
                                <a:lnTo>
                                  <a:pt x="18422" y="18436"/>
                                </a:lnTo>
                                <a:lnTo>
                                  <a:pt x="17543" y="19231"/>
                                </a:lnTo>
                                <a:lnTo>
                                  <a:pt x="16580" y="19925"/>
                                </a:lnTo>
                                <a:lnTo>
                                  <a:pt x="15549" y="20500"/>
                                </a:lnTo>
                                <a:lnTo>
                                  <a:pt x="14433" y="20974"/>
                                </a:lnTo>
                                <a:lnTo>
                                  <a:pt x="13267" y="21329"/>
                                </a:lnTo>
                                <a:lnTo>
                                  <a:pt x="12050" y="21532"/>
                                </a:lnTo>
                                <a:lnTo>
                                  <a:pt x="10800" y="21600"/>
                                </a:lnTo>
                                <a:lnTo>
                                  <a:pt x="9532" y="21532"/>
                                </a:lnTo>
                                <a:lnTo>
                                  <a:pt x="8315" y="21329"/>
                                </a:lnTo>
                                <a:lnTo>
                                  <a:pt x="7149" y="20974"/>
                                </a:lnTo>
                                <a:lnTo>
                                  <a:pt x="6050" y="20500"/>
                                </a:lnTo>
                                <a:lnTo>
                                  <a:pt x="5002" y="19925"/>
                                </a:lnTo>
                                <a:lnTo>
                                  <a:pt x="4039" y="19231"/>
                                </a:lnTo>
                                <a:lnTo>
                                  <a:pt x="3160" y="18436"/>
                                </a:lnTo>
                                <a:lnTo>
                                  <a:pt x="2366" y="17557"/>
                                </a:lnTo>
                                <a:lnTo>
                                  <a:pt x="1673" y="16593"/>
                                </a:lnTo>
                                <a:lnTo>
                                  <a:pt x="1098" y="15544"/>
                                </a:lnTo>
                                <a:lnTo>
                                  <a:pt x="625" y="14445"/>
                                </a:lnTo>
                                <a:lnTo>
                                  <a:pt x="287" y="13277"/>
                                </a:lnTo>
                                <a:lnTo>
                                  <a:pt x="67" y="12060"/>
                                </a:lnTo>
                                <a:lnTo>
                                  <a:pt x="0" y="107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783" cmpd="sng" cap="flat">
                            <a:solidFill>
                              <a:srgbClr val="7857FB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28" name="矩形 328"/>
                        <wps:cNvSpPr/>
                        <wps:spPr>
                          <a:xfrm rot="0">
                            <a:off x="0" y="634"/>
                            <a:ext cx="338455" cy="9017635"/>
                          </a:xfrm>
                          <a:prstGeom prst="rect"/>
                          <a:solidFill>
                            <a:srgbClr val="7857FB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29" name="矩形 329"/>
                        <wps:cNvSpPr/>
                        <wps:spPr>
                          <a:xfrm rot="0">
                            <a:off x="775335" y="4769485"/>
                            <a:ext cx="2164715" cy="22859"/>
                          </a:xfrm>
                          <a:prstGeom prst="rect"/>
                          <a:solidFill>
                            <a:srgbClr val="DEDEDE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331" name="图片 33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717550" y="8496935"/>
                            <a:ext cx="1182369" cy="15938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333" name="图片 33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771525" y="8542655"/>
                            <a:ext cx="81914" cy="7683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335" name="图片 33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786765" y="5181600"/>
                            <a:ext cx="1176655" cy="20383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337" name="图片 33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005840" y="753745"/>
                            <a:ext cx="71754" cy="14541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338" name="曲线 338"/>
                        <wps:cNvSpPr/>
                        <wps:spPr>
                          <a:xfrm rot="0">
                            <a:off x="962660" y="668020"/>
                            <a:ext cx="448945" cy="37465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9239" y="10287"/>
                                </a:moveTo>
                                <a:lnTo>
                                  <a:pt x="9086" y="10104"/>
                                </a:lnTo>
                                <a:lnTo>
                                  <a:pt x="8933" y="9957"/>
                                </a:lnTo>
                                <a:lnTo>
                                  <a:pt x="8719" y="9994"/>
                                </a:lnTo>
                                <a:lnTo>
                                  <a:pt x="8597" y="10177"/>
                                </a:lnTo>
                                <a:lnTo>
                                  <a:pt x="8383" y="10470"/>
                                </a:lnTo>
                                <a:lnTo>
                                  <a:pt x="7893" y="11056"/>
                                </a:lnTo>
                                <a:lnTo>
                                  <a:pt x="7893" y="11349"/>
                                </a:lnTo>
                                <a:lnTo>
                                  <a:pt x="8077" y="11568"/>
                                </a:lnTo>
                                <a:lnTo>
                                  <a:pt x="8199" y="11605"/>
                                </a:lnTo>
                                <a:lnTo>
                                  <a:pt x="8383" y="11605"/>
                                </a:lnTo>
                                <a:lnTo>
                                  <a:pt x="8474" y="11568"/>
                                </a:lnTo>
                                <a:lnTo>
                                  <a:pt x="8535" y="11458"/>
                                </a:lnTo>
                                <a:lnTo>
                                  <a:pt x="8719" y="11239"/>
                                </a:lnTo>
                                <a:lnTo>
                                  <a:pt x="8903" y="11019"/>
                                </a:lnTo>
                                <a:lnTo>
                                  <a:pt x="9117" y="10690"/>
                                </a:lnTo>
                                <a:lnTo>
                                  <a:pt x="9239" y="10543"/>
                                </a:lnTo>
                                <a:lnTo>
                                  <a:pt x="9239" y="10287"/>
                                </a:lnTo>
                              </a:path>
                              <a:path w="21600" h="21600">
                                <a:moveTo>
                                  <a:pt x="10708" y="8273"/>
                                </a:moveTo>
                                <a:lnTo>
                                  <a:pt x="10555" y="8090"/>
                                </a:lnTo>
                                <a:lnTo>
                                  <a:pt x="10402" y="7907"/>
                                </a:lnTo>
                                <a:lnTo>
                                  <a:pt x="10188" y="7944"/>
                                </a:lnTo>
                                <a:lnTo>
                                  <a:pt x="9882" y="8310"/>
                                </a:lnTo>
                                <a:lnTo>
                                  <a:pt x="9698" y="8603"/>
                                </a:lnTo>
                                <a:lnTo>
                                  <a:pt x="9484" y="8896"/>
                                </a:lnTo>
                                <a:lnTo>
                                  <a:pt x="9392" y="9079"/>
                                </a:lnTo>
                                <a:lnTo>
                                  <a:pt x="9392" y="9335"/>
                                </a:lnTo>
                                <a:lnTo>
                                  <a:pt x="9545" y="9482"/>
                                </a:lnTo>
                                <a:lnTo>
                                  <a:pt x="9606" y="9555"/>
                                </a:lnTo>
                                <a:lnTo>
                                  <a:pt x="9698" y="9591"/>
                                </a:lnTo>
                                <a:lnTo>
                                  <a:pt x="9882" y="9591"/>
                                </a:lnTo>
                                <a:lnTo>
                                  <a:pt x="10035" y="9482"/>
                                </a:lnTo>
                                <a:lnTo>
                                  <a:pt x="10279" y="9152"/>
                                </a:lnTo>
                                <a:lnTo>
                                  <a:pt x="10432" y="8932"/>
                                </a:lnTo>
                                <a:lnTo>
                                  <a:pt x="10585" y="8713"/>
                                </a:lnTo>
                                <a:lnTo>
                                  <a:pt x="10708" y="8530"/>
                                </a:lnTo>
                                <a:lnTo>
                                  <a:pt x="10708" y="8273"/>
                                </a:lnTo>
                              </a:path>
                              <a:path w="21600" h="21600">
                                <a:moveTo>
                                  <a:pt x="14471" y="7541"/>
                                </a:moveTo>
                                <a:lnTo>
                                  <a:pt x="14379" y="7358"/>
                                </a:lnTo>
                                <a:lnTo>
                                  <a:pt x="14165" y="6919"/>
                                </a:lnTo>
                                <a:lnTo>
                                  <a:pt x="13920" y="6663"/>
                                </a:lnTo>
                                <a:lnTo>
                                  <a:pt x="13645" y="6479"/>
                                </a:lnTo>
                                <a:lnTo>
                                  <a:pt x="13461" y="6370"/>
                                </a:lnTo>
                                <a:lnTo>
                                  <a:pt x="13247" y="6443"/>
                                </a:lnTo>
                                <a:lnTo>
                                  <a:pt x="13155" y="6699"/>
                                </a:lnTo>
                                <a:lnTo>
                                  <a:pt x="13064" y="6882"/>
                                </a:lnTo>
                                <a:lnTo>
                                  <a:pt x="13125" y="7138"/>
                                </a:lnTo>
                                <a:lnTo>
                                  <a:pt x="13339" y="7248"/>
                                </a:lnTo>
                                <a:lnTo>
                                  <a:pt x="13492" y="7358"/>
                                </a:lnTo>
                                <a:lnTo>
                                  <a:pt x="13675" y="7541"/>
                                </a:lnTo>
                                <a:lnTo>
                                  <a:pt x="13798" y="7797"/>
                                </a:lnTo>
                                <a:lnTo>
                                  <a:pt x="13859" y="7907"/>
                                </a:lnTo>
                                <a:lnTo>
                                  <a:pt x="13981" y="7981"/>
                                </a:lnTo>
                                <a:lnTo>
                                  <a:pt x="14134" y="7981"/>
                                </a:lnTo>
                                <a:lnTo>
                                  <a:pt x="14226" y="7944"/>
                                </a:lnTo>
                                <a:lnTo>
                                  <a:pt x="14287" y="7907"/>
                                </a:lnTo>
                                <a:lnTo>
                                  <a:pt x="14440" y="7797"/>
                                </a:lnTo>
                                <a:lnTo>
                                  <a:pt x="14471" y="7541"/>
                                </a:lnTo>
                              </a:path>
                              <a:path w="21600" h="21600">
                                <a:moveTo>
                                  <a:pt x="16674" y="14497"/>
                                </a:moveTo>
                                <a:lnTo>
                                  <a:pt x="16521" y="14314"/>
                                </a:lnTo>
                                <a:lnTo>
                                  <a:pt x="16092" y="14314"/>
                                </a:lnTo>
                                <a:lnTo>
                                  <a:pt x="16092" y="13252"/>
                                </a:lnTo>
                                <a:lnTo>
                                  <a:pt x="15939" y="13069"/>
                                </a:lnTo>
                                <a:lnTo>
                                  <a:pt x="15603" y="13069"/>
                                </a:lnTo>
                                <a:lnTo>
                                  <a:pt x="15419" y="13289"/>
                                </a:lnTo>
                                <a:lnTo>
                                  <a:pt x="15419" y="14973"/>
                                </a:lnTo>
                                <a:lnTo>
                                  <a:pt x="15603" y="15156"/>
                                </a:lnTo>
                                <a:lnTo>
                                  <a:pt x="16337" y="15156"/>
                                </a:lnTo>
                                <a:lnTo>
                                  <a:pt x="16521" y="15120"/>
                                </a:lnTo>
                                <a:lnTo>
                                  <a:pt x="16674" y="14973"/>
                                </a:lnTo>
                                <a:lnTo>
                                  <a:pt x="16674" y="14717"/>
                                </a:lnTo>
                                <a:lnTo>
                                  <a:pt x="16674" y="14497"/>
                                </a:lnTo>
                              </a:path>
                              <a:path w="21600" h="21600">
                                <a:moveTo>
                                  <a:pt x="21600" y="14863"/>
                                </a:moveTo>
                                <a:lnTo>
                                  <a:pt x="21385" y="13033"/>
                                </a:lnTo>
                                <a:lnTo>
                                  <a:pt x="20896" y="11642"/>
                                </a:lnTo>
                                <a:lnTo>
                                  <a:pt x="20896" y="14863"/>
                                </a:lnTo>
                                <a:lnTo>
                                  <a:pt x="20865" y="15669"/>
                                </a:lnTo>
                                <a:lnTo>
                                  <a:pt x="20712" y="16474"/>
                                </a:lnTo>
                                <a:lnTo>
                                  <a:pt x="20498" y="17206"/>
                                </a:lnTo>
                                <a:lnTo>
                                  <a:pt x="20192" y="17865"/>
                                </a:lnTo>
                                <a:lnTo>
                                  <a:pt x="19856" y="17499"/>
                                </a:lnTo>
                                <a:lnTo>
                                  <a:pt x="19703" y="17389"/>
                                </a:lnTo>
                                <a:lnTo>
                                  <a:pt x="19703" y="18597"/>
                                </a:lnTo>
                                <a:lnTo>
                                  <a:pt x="18938" y="19476"/>
                                </a:lnTo>
                                <a:lnTo>
                                  <a:pt x="18050" y="20135"/>
                                </a:lnTo>
                                <a:lnTo>
                                  <a:pt x="17041" y="20574"/>
                                </a:lnTo>
                                <a:lnTo>
                                  <a:pt x="15939" y="20721"/>
                                </a:lnTo>
                                <a:lnTo>
                                  <a:pt x="14869" y="20574"/>
                                </a:lnTo>
                                <a:lnTo>
                                  <a:pt x="13890" y="20135"/>
                                </a:lnTo>
                                <a:lnTo>
                                  <a:pt x="13002" y="19476"/>
                                </a:lnTo>
                                <a:lnTo>
                                  <a:pt x="12299" y="18671"/>
                                </a:lnTo>
                                <a:lnTo>
                                  <a:pt x="12237" y="18597"/>
                                </a:lnTo>
                                <a:lnTo>
                                  <a:pt x="12207" y="18597"/>
                                </a:lnTo>
                                <a:lnTo>
                                  <a:pt x="12207" y="18524"/>
                                </a:lnTo>
                                <a:lnTo>
                                  <a:pt x="12237" y="18524"/>
                                </a:lnTo>
                                <a:lnTo>
                                  <a:pt x="12329" y="18378"/>
                                </a:lnTo>
                                <a:lnTo>
                                  <a:pt x="12421" y="18231"/>
                                </a:lnTo>
                                <a:lnTo>
                                  <a:pt x="12574" y="18085"/>
                                </a:lnTo>
                                <a:lnTo>
                                  <a:pt x="12635" y="18085"/>
                                </a:lnTo>
                                <a:lnTo>
                                  <a:pt x="12635" y="18012"/>
                                </a:lnTo>
                                <a:lnTo>
                                  <a:pt x="12819" y="17865"/>
                                </a:lnTo>
                                <a:lnTo>
                                  <a:pt x="12911" y="17792"/>
                                </a:lnTo>
                                <a:lnTo>
                                  <a:pt x="13247" y="17572"/>
                                </a:lnTo>
                                <a:lnTo>
                                  <a:pt x="13584" y="17426"/>
                                </a:lnTo>
                                <a:lnTo>
                                  <a:pt x="14073" y="17133"/>
                                </a:lnTo>
                                <a:lnTo>
                                  <a:pt x="14257" y="16987"/>
                                </a:lnTo>
                                <a:lnTo>
                                  <a:pt x="14318" y="16913"/>
                                </a:lnTo>
                                <a:lnTo>
                                  <a:pt x="14349" y="16987"/>
                                </a:lnTo>
                                <a:lnTo>
                                  <a:pt x="14440" y="17060"/>
                                </a:lnTo>
                                <a:lnTo>
                                  <a:pt x="14501" y="17060"/>
                                </a:lnTo>
                                <a:lnTo>
                                  <a:pt x="14624" y="17206"/>
                                </a:lnTo>
                                <a:lnTo>
                                  <a:pt x="14716" y="17279"/>
                                </a:lnTo>
                                <a:lnTo>
                                  <a:pt x="15144" y="17499"/>
                                </a:lnTo>
                                <a:lnTo>
                                  <a:pt x="15511" y="17646"/>
                                </a:lnTo>
                                <a:lnTo>
                                  <a:pt x="15909" y="17719"/>
                                </a:lnTo>
                                <a:lnTo>
                                  <a:pt x="15970" y="17719"/>
                                </a:lnTo>
                                <a:lnTo>
                                  <a:pt x="16368" y="17646"/>
                                </a:lnTo>
                                <a:lnTo>
                                  <a:pt x="16796" y="17499"/>
                                </a:lnTo>
                                <a:lnTo>
                                  <a:pt x="17194" y="17279"/>
                                </a:lnTo>
                                <a:lnTo>
                                  <a:pt x="17592" y="16913"/>
                                </a:lnTo>
                                <a:lnTo>
                                  <a:pt x="17622" y="16987"/>
                                </a:lnTo>
                                <a:lnTo>
                                  <a:pt x="17806" y="17133"/>
                                </a:lnTo>
                                <a:lnTo>
                                  <a:pt x="18295" y="17426"/>
                                </a:lnTo>
                                <a:lnTo>
                                  <a:pt x="18693" y="17646"/>
                                </a:lnTo>
                                <a:lnTo>
                                  <a:pt x="19060" y="17865"/>
                                </a:lnTo>
                                <a:lnTo>
                                  <a:pt x="19397" y="18158"/>
                                </a:lnTo>
                                <a:lnTo>
                                  <a:pt x="19641" y="18524"/>
                                </a:lnTo>
                                <a:lnTo>
                                  <a:pt x="19672" y="18524"/>
                                </a:lnTo>
                                <a:lnTo>
                                  <a:pt x="19672" y="18597"/>
                                </a:lnTo>
                                <a:lnTo>
                                  <a:pt x="19703" y="18597"/>
                                </a:lnTo>
                                <a:lnTo>
                                  <a:pt x="19703" y="17389"/>
                                </a:lnTo>
                                <a:lnTo>
                                  <a:pt x="19488" y="17133"/>
                                </a:lnTo>
                                <a:lnTo>
                                  <a:pt x="19060" y="16913"/>
                                </a:lnTo>
                                <a:lnTo>
                                  <a:pt x="18968" y="16840"/>
                                </a:lnTo>
                                <a:lnTo>
                                  <a:pt x="18632" y="16621"/>
                                </a:lnTo>
                                <a:lnTo>
                                  <a:pt x="18295" y="16474"/>
                                </a:lnTo>
                                <a:lnTo>
                                  <a:pt x="18020" y="16254"/>
                                </a:lnTo>
                                <a:lnTo>
                                  <a:pt x="17928" y="16181"/>
                                </a:lnTo>
                                <a:lnTo>
                                  <a:pt x="17928" y="15888"/>
                                </a:lnTo>
                                <a:lnTo>
                                  <a:pt x="17959" y="15742"/>
                                </a:lnTo>
                                <a:lnTo>
                                  <a:pt x="17959" y="15595"/>
                                </a:lnTo>
                                <a:lnTo>
                                  <a:pt x="18081" y="15303"/>
                                </a:lnTo>
                                <a:lnTo>
                                  <a:pt x="18173" y="15010"/>
                                </a:lnTo>
                                <a:lnTo>
                                  <a:pt x="18234" y="14790"/>
                                </a:lnTo>
                                <a:lnTo>
                                  <a:pt x="18295" y="14131"/>
                                </a:lnTo>
                                <a:lnTo>
                                  <a:pt x="18326" y="13765"/>
                                </a:lnTo>
                                <a:lnTo>
                                  <a:pt x="18295" y="13399"/>
                                </a:lnTo>
                                <a:lnTo>
                                  <a:pt x="18295" y="13252"/>
                                </a:lnTo>
                                <a:lnTo>
                                  <a:pt x="18203" y="12667"/>
                                </a:lnTo>
                                <a:lnTo>
                                  <a:pt x="17928" y="12154"/>
                                </a:lnTo>
                                <a:lnTo>
                                  <a:pt x="17592" y="11715"/>
                                </a:lnTo>
                                <a:lnTo>
                                  <a:pt x="17592" y="11715"/>
                                </a:lnTo>
                                <a:lnTo>
                                  <a:pt x="17592" y="13838"/>
                                </a:lnTo>
                                <a:lnTo>
                                  <a:pt x="17561" y="14277"/>
                                </a:lnTo>
                                <a:lnTo>
                                  <a:pt x="17469" y="14717"/>
                                </a:lnTo>
                                <a:lnTo>
                                  <a:pt x="17316" y="15156"/>
                                </a:lnTo>
                                <a:lnTo>
                                  <a:pt x="17286" y="15376"/>
                                </a:lnTo>
                                <a:lnTo>
                                  <a:pt x="17194" y="15815"/>
                                </a:lnTo>
                                <a:lnTo>
                                  <a:pt x="17194" y="15962"/>
                                </a:lnTo>
                                <a:lnTo>
                                  <a:pt x="17224" y="16108"/>
                                </a:lnTo>
                                <a:lnTo>
                                  <a:pt x="16888" y="16474"/>
                                </a:lnTo>
                                <a:lnTo>
                                  <a:pt x="16245" y="16767"/>
                                </a:lnTo>
                                <a:lnTo>
                                  <a:pt x="15909" y="16840"/>
                                </a:lnTo>
                                <a:lnTo>
                                  <a:pt x="15725" y="16840"/>
                                </a:lnTo>
                                <a:lnTo>
                                  <a:pt x="15328" y="16694"/>
                                </a:lnTo>
                                <a:lnTo>
                                  <a:pt x="15052" y="16547"/>
                                </a:lnTo>
                                <a:lnTo>
                                  <a:pt x="14716" y="16181"/>
                                </a:lnTo>
                                <a:lnTo>
                                  <a:pt x="14654" y="16108"/>
                                </a:lnTo>
                                <a:lnTo>
                                  <a:pt x="14685" y="15888"/>
                                </a:lnTo>
                                <a:lnTo>
                                  <a:pt x="14654" y="15522"/>
                                </a:lnTo>
                                <a:lnTo>
                                  <a:pt x="14563" y="15156"/>
                                </a:lnTo>
                                <a:lnTo>
                                  <a:pt x="14440" y="14717"/>
                                </a:lnTo>
                                <a:lnTo>
                                  <a:pt x="14349" y="14277"/>
                                </a:lnTo>
                                <a:lnTo>
                                  <a:pt x="14318" y="13838"/>
                                </a:lnTo>
                                <a:lnTo>
                                  <a:pt x="14318" y="13399"/>
                                </a:lnTo>
                                <a:lnTo>
                                  <a:pt x="14471" y="12813"/>
                                </a:lnTo>
                                <a:lnTo>
                                  <a:pt x="14838" y="12227"/>
                                </a:lnTo>
                                <a:lnTo>
                                  <a:pt x="15358" y="11861"/>
                                </a:lnTo>
                                <a:lnTo>
                                  <a:pt x="15939" y="11715"/>
                                </a:lnTo>
                                <a:lnTo>
                                  <a:pt x="15970" y="11715"/>
                                </a:lnTo>
                                <a:lnTo>
                                  <a:pt x="16551" y="11861"/>
                                </a:lnTo>
                                <a:lnTo>
                                  <a:pt x="17041" y="12227"/>
                                </a:lnTo>
                                <a:lnTo>
                                  <a:pt x="17408" y="12740"/>
                                </a:lnTo>
                                <a:lnTo>
                                  <a:pt x="17592" y="13399"/>
                                </a:lnTo>
                                <a:lnTo>
                                  <a:pt x="17592" y="13838"/>
                                </a:lnTo>
                                <a:lnTo>
                                  <a:pt x="17592" y="11715"/>
                                </a:lnTo>
                                <a:lnTo>
                                  <a:pt x="17561" y="11642"/>
                                </a:lnTo>
                                <a:lnTo>
                                  <a:pt x="17102" y="11275"/>
                                </a:lnTo>
                                <a:lnTo>
                                  <a:pt x="16551" y="10983"/>
                                </a:lnTo>
                                <a:lnTo>
                                  <a:pt x="15970" y="10909"/>
                                </a:lnTo>
                                <a:lnTo>
                                  <a:pt x="15970" y="10909"/>
                                </a:lnTo>
                                <a:lnTo>
                                  <a:pt x="15266" y="11056"/>
                                </a:lnTo>
                                <a:lnTo>
                                  <a:pt x="14930" y="11202"/>
                                </a:lnTo>
                                <a:lnTo>
                                  <a:pt x="14654" y="11422"/>
                                </a:lnTo>
                                <a:lnTo>
                                  <a:pt x="14196" y="11861"/>
                                </a:lnTo>
                                <a:lnTo>
                                  <a:pt x="14012" y="12154"/>
                                </a:lnTo>
                                <a:lnTo>
                                  <a:pt x="13798" y="12520"/>
                                </a:lnTo>
                                <a:lnTo>
                                  <a:pt x="13675" y="12960"/>
                                </a:lnTo>
                                <a:lnTo>
                                  <a:pt x="13614" y="13399"/>
                                </a:lnTo>
                                <a:lnTo>
                                  <a:pt x="13584" y="13985"/>
                                </a:lnTo>
                                <a:lnTo>
                                  <a:pt x="13645" y="14497"/>
                                </a:lnTo>
                                <a:lnTo>
                                  <a:pt x="13737" y="15010"/>
                                </a:lnTo>
                                <a:lnTo>
                                  <a:pt x="13890" y="15522"/>
                                </a:lnTo>
                                <a:lnTo>
                                  <a:pt x="14073" y="16108"/>
                                </a:lnTo>
                                <a:lnTo>
                                  <a:pt x="13920" y="16328"/>
                                </a:lnTo>
                                <a:lnTo>
                                  <a:pt x="13737" y="16401"/>
                                </a:lnTo>
                                <a:lnTo>
                                  <a:pt x="13614" y="16547"/>
                                </a:lnTo>
                                <a:lnTo>
                                  <a:pt x="13431" y="16547"/>
                                </a:lnTo>
                                <a:lnTo>
                                  <a:pt x="13278" y="16694"/>
                                </a:lnTo>
                                <a:lnTo>
                                  <a:pt x="13064" y="16840"/>
                                </a:lnTo>
                                <a:lnTo>
                                  <a:pt x="12849" y="16913"/>
                                </a:lnTo>
                                <a:lnTo>
                                  <a:pt x="12513" y="17133"/>
                                </a:lnTo>
                                <a:lnTo>
                                  <a:pt x="12176" y="17426"/>
                                </a:lnTo>
                                <a:lnTo>
                                  <a:pt x="12023" y="17499"/>
                                </a:lnTo>
                                <a:lnTo>
                                  <a:pt x="11962" y="17646"/>
                                </a:lnTo>
                                <a:lnTo>
                                  <a:pt x="11779" y="17865"/>
                                </a:lnTo>
                                <a:lnTo>
                                  <a:pt x="11687" y="17719"/>
                                </a:lnTo>
                                <a:lnTo>
                                  <a:pt x="11595" y="17426"/>
                                </a:lnTo>
                                <a:lnTo>
                                  <a:pt x="11411" y="16913"/>
                                </a:lnTo>
                                <a:lnTo>
                                  <a:pt x="11381" y="16840"/>
                                </a:lnTo>
                                <a:lnTo>
                                  <a:pt x="11228" y="16254"/>
                                </a:lnTo>
                                <a:lnTo>
                                  <a:pt x="11105" y="15595"/>
                                </a:lnTo>
                                <a:lnTo>
                                  <a:pt x="11075" y="15010"/>
                                </a:lnTo>
                                <a:lnTo>
                                  <a:pt x="11075" y="14863"/>
                                </a:lnTo>
                                <a:lnTo>
                                  <a:pt x="11136" y="13985"/>
                                </a:lnTo>
                                <a:lnTo>
                                  <a:pt x="11320" y="13106"/>
                                </a:lnTo>
                                <a:lnTo>
                                  <a:pt x="11595" y="12301"/>
                                </a:lnTo>
                                <a:lnTo>
                                  <a:pt x="11962" y="11568"/>
                                </a:lnTo>
                                <a:lnTo>
                                  <a:pt x="12054" y="11422"/>
                                </a:lnTo>
                                <a:lnTo>
                                  <a:pt x="12390" y="10909"/>
                                </a:lnTo>
                                <a:lnTo>
                                  <a:pt x="12635" y="10616"/>
                                </a:lnTo>
                                <a:lnTo>
                                  <a:pt x="12972" y="10250"/>
                                </a:lnTo>
                                <a:lnTo>
                                  <a:pt x="13369" y="9957"/>
                                </a:lnTo>
                                <a:lnTo>
                                  <a:pt x="13767" y="9665"/>
                                </a:lnTo>
                                <a:lnTo>
                                  <a:pt x="14043" y="9518"/>
                                </a:lnTo>
                                <a:lnTo>
                                  <a:pt x="14196" y="9445"/>
                                </a:lnTo>
                                <a:lnTo>
                                  <a:pt x="14654" y="9225"/>
                                </a:lnTo>
                                <a:lnTo>
                                  <a:pt x="14869" y="9152"/>
                                </a:lnTo>
                                <a:lnTo>
                                  <a:pt x="15603" y="9006"/>
                                </a:lnTo>
                                <a:lnTo>
                                  <a:pt x="16490" y="9006"/>
                                </a:lnTo>
                                <a:lnTo>
                                  <a:pt x="17469" y="9298"/>
                                </a:lnTo>
                                <a:lnTo>
                                  <a:pt x="17928" y="9445"/>
                                </a:lnTo>
                                <a:lnTo>
                                  <a:pt x="18601" y="9884"/>
                                </a:lnTo>
                                <a:lnTo>
                                  <a:pt x="19519" y="10836"/>
                                </a:lnTo>
                                <a:lnTo>
                                  <a:pt x="20253" y="12008"/>
                                </a:lnTo>
                                <a:lnTo>
                                  <a:pt x="20712" y="13399"/>
                                </a:lnTo>
                                <a:lnTo>
                                  <a:pt x="20896" y="14863"/>
                                </a:lnTo>
                                <a:lnTo>
                                  <a:pt x="20896" y="11642"/>
                                </a:lnTo>
                                <a:lnTo>
                                  <a:pt x="20773" y="11349"/>
                                </a:lnTo>
                                <a:lnTo>
                                  <a:pt x="19856" y="9957"/>
                                </a:lnTo>
                                <a:lnTo>
                                  <a:pt x="18693" y="9006"/>
                                </a:lnTo>
                                <a:lnTo>
                                  <a:pt x="18601" y="8932"/>
                                </a:lnTo>
                                <a:lnTo>
                                  <a:pt x="18601" y="8566"/>
                                </a:lnTo>
                                <a:lnTo>
                                  <a:pt x="18601" y="1098"/>
                                </a:lnTo>
                                <a:lnTo>
                                  <a:pt x="18601" y="292"/>
                                </a:lnTo>
                                <a:lnTo>
                                  <a:pt x="18571" y="146"/>
                                </a:lnTo>
                                <a:lnTo>
                                  <a:pt x="18448" y="73"/>
                                </a:lnTo>
                                <a:lnTo>
                                  <a:pt x="18356" y="0"/>
                                </a:lnTo>
                                <a:lnTo>
                                  <a:pt x="18112" y="0"/>
                                </a:lnTo>
                                <a:lnTo>
                                  <a:pt x="17928" y="109"/>
                                </a:lnTo>
                                <a:lnTo>
                                  <a:pt x="17928" y="1098"/>
                                </a:lnTo>
                                <a:lnTo>
                                  <a:pt x="17928" y="8566"/>
                                </a:lnTo>
                                <a:lnTo>
                                  <a:pt x="17469" y="8420"/>
                                </a:lnTo>
                                <a:lnTo>
                                  <a:pt x="16980" y="8273"/>
                                </a:lnTo>
                                <a:lnTo>
                                  <a:pt x="16490" y="8200"/>
                                </a:lnTo>
                                <a:lnTo>
                                  <a:pt x="15970" y="8200"/>
                                </a:lnTo>
                                <a:lnTo>
                                  <a:pt x="15052" y="8273"/>
                                </a:lnTo>
                                <a:lnTo>
                                  <a:pt x="14196" y="8493"/>
                                </a:lnTo>
                                <a:lnTo>
                                  <a:pt x="13369" y="8932"/>
                                </a:lnTo>
                                <a:lnTo>
                                  <a:pt x="12635" y="9518"/>
                                </a:lnTo>
                                <a:lnTo>
                                  <a:pt x="12635" y="7248"/>
                                </a:lnTo>
                                <a:lnTo>
                                  <a:pt x="12635" y="3734"/>
                                </a:lnTo>
                                <a:lnTo>
                                  <a:pt x="12666" y="3734"/>
                                </a:lnTo>
                                <a:lnTo>
                                  <a:pt x="14104" y="3002"/>
                                </a:lnTo>
                                <a:lnTo>
                                  <a:pt x="17928" y="1098"/>
                                </a:lnTo>
                                <a:lnTo>
                                  <a:pt x="17928" y="109"/>
                                </a:lnTo>
                                <a:lnTo>
                                  <a:pt x="12299" y="3002"/>
                                </a:lnTo>
                                <a:lnTo>
                                  <a:pt x="11962" y="2855"/>
                                </a:lnTo>
                                <a:lnTo>
                                  <a:pt x="11962" y="3661"/>
                                </a:lnTo>
                                <a:lnTo>
                                  <a:pt x="11962" y="6370"/>
                                </a:lnTo>
                                <a:lnTo>
                                  <a:pt x="11687" y="6443"/>
                                </a:lnTo>
                                <a:lnTo>
                                  <a:pt x="11411" y="6663"/>
                                </a:lnTo>
                                <a:lnTo>
                                  <a:pt x="11014" y="7029"/>
                                </a:lnTo>
                                <a:lnTo>
                                  <a:pt x="10983" y="7248"/>
                                </a:lnTo>
                                <a:lnTo>
                                  <a:pt x="11075" y="7468"/>
                                </a:lnTo>
                                <a:lnTo>
                                  <a:pt x="11136" y="7541"/>
                                </a:lnTo>
                                <a:lnTo>
                                  <a:pt x="11258" y="7614"/>
                                </a:lnTo>
                                <a:lnTo>
                                  <a:pt x="11411" y="7614"/>
                                </a:lnTo>
                                <a:lnTo>
                                  <a:pt x="11503" y="7541"/>
                                </a:lnTo>
                                <a:lnTo>
                                  <a:pt x="11564" y="7541"/>
                                </a:lnTo>
                                <a:lnTo>
                                  <a:pt x="11687" y="7468"/>
                                </a:lnTo>
                                <a:lnTo>
                                  <a:pt x="11809" y="7322"/>
                                </a:lnTo>
                                <a:lnTo>
                                  <a:pt x="11962" y="7248"/>
                                </a:lnTo>
                                <a:lnTo>
                                  <a:pt x="11962" y="10177"/>
                                </a:lnTo>
                                <a:lnTo>
                                  <a:pt x="11289" y="11129"/>
                                </a:lnTo>
                                <a:lnTo>
                                  <a:pt x="10800" y="12301"/>
                                </a:lnTo>
                                <a:lnTo>
                                  <a:pt x="10494" y="13545"/>
                                </a:lnTo>
                                <a:lnTo>
                                  <a:pt x="10402" y="14790"/>
                                </a:lnTo>
                                <a:lnTo>
                                  <a:pt x="10402" y="15156"/>
                                </a:lnTo>
                                <a:lnTo>
                                  <a:pt x="10402" y="15376"/>
                                </a:lnTo>
                                <a:lnTo>
                                  <a:pt x="10463" y="15888"/>
                                </a:lnTo>
                                <a:lnTo>
                                  <a:pt x="10555" y="16474"/>
                                </a:lnTo>
                                <a:lnTo>
                                  <a:pt x="10677" y="16913"/>
                                </a:lnTo>
                                <a:lnTo>
                                  <a:pt x="8138" y="15669"/>
                                </a:lnTo>
                                <a:lnTo>
                                  <a:pt x="6669" y="14936"/>
                                </a:lnTo>
                                <a:lnTo>
                                  <a:pt x="6669" y="13106"/>
                                </a:lnTo>
                                <a:lnTo>
                                  <a:pt x="7159" y="12813"/>
                                </a:lnTo>
                                <a:lnTo>
                                  <a:pt x="7434" y="12593"/>
                                </a:lnTo>
                                <a:lnTo>
                                  <a:pt x="7618" y="12447"/>
                                </a:lnTo>
                                <a:lnTo>
                                  <a:pt x="7648" y="12227"/>
                                </a:lnTo>
                                <a:lnTo>
                                  <a:pt x="7403" y="11788"/>
                                </a:lnTo>
                                <a:lnTo>
                                  <a:pt x="7189" y="11788"/>
                                </a:lnTo>
                                <a:lnTo>
                                  <a:pt x="7067" y="11934"/>
                                </a:lnTo>
                                <a:lnTo>
                                  <a:pt x="6914" y="12008"/>
                                </a:lnTo>
                                <a:lnTo>
                                  <a:pt x="6792" y="12154"/>
                                </a:lnTo>
                                <a:lnTo>
                                  <a:pt x="6700" y="12227"/>
                                </a:lnTo>
                                <a:lnTo>
                                  <a:pt x="6700" y="1098"/>
                                </a:lnTo>
                                <a:lnTo>
                                  <a:pt x="6700" y="1025"/>
                                </a:lnTo>
                                <a:lnTo>
                                  <a:pt x="11962" y="3661"/>
                                </a:lnTo>
                                <a:lnTo>
                                  <a:pt x="11962" y="2855"/>
                                </a:lnTo>
                                <a:lnTo>
                                  <a:pt x="8444" y="1025"/>
                                </a:lnTo>
                                <a:lnTo>
                                  <a:pt x="6455" y="0"/>
                                </a:lnTo>
                                <a:lnTo>
                                  <a:pt x="6180" y="0"/>
                                </a:lnTo>
                                <a:lnTo>
                                  <a:pt x="5966" y="146"/>
                                </a:lnTo>
                                <a:lnTo>
                                  <a:pt x="5966" y="1098"/>
                                </a:lnTo>
                                <a:lnTo>
                                  <a:pt x="5966" y="14936"/>
                                </a:lnTo>
                                <a:lnTo>
                                  <a:pt x="703" y="17646"/>
                                </a:lnTo>
                                <a:lnTo>
                                  <a:pt x="703" y="3734"/>
                                </a:lnTo>
                                <a:lnTo>
                                  <a:pt x="5966" y="1098"/>
                                </a:lnTo>
                                <a:lnTo>
                                  <a:pt x="5966" y="146"/>
                                </a:lnTo>
                                <a:lnTo>
                                  <a:pt x="91" y="3148"/>
                                </a:lnTo>
                                <a:lnTo>
                                  <a:pt x="0" y="3221"/>
                                </a:lnTo>
                                <a:lnTo>
                                  <a:pt x="0" y="18378"/>
                                </a:lnTo>
                                <a:lnTo>
                                  <a:pt x="61" y="18524"/>
                                </a:lnTo>
                                <a:lnTo>
                                  <a:pt x="275" y="18671"/>
                                </a:lnTo>
                                <a:lnTo>
                                  <a:pt x="458" y="18671"/>
                                </a:lnTo>
                                <a:lnTo>
                                  <a:pt x="489" y="18597"/>
                                </a:lnTo>
                                <a:lnTo>
                                  <a:pt x="2386" y="17646"/>
                                </a:lnTo>
                                <a:lnTo>
                                  <a:pt x="6333" y="15669"/>
                                </a:lnTo>
                                <a:lnTo>
                                  <a:pt x="11044" y="18085"/>
                                </a:lnTo>
                                <a:lnTo>
                                  <a:pt x="11932" y="19476"/>
                                </a:lnTo>
                                <a:lnTo>
                                  <a:pt x="13094" y="20574"/>
                                </a:lnTo>
                                <a:lnTo>
                                  <a:pt x="14440" y="21307"/>
                                </a:lnTo>
                                <a:lnTo>
                                  <a:pt x="15970" y="21600"/>
                                </a:lnTo>
                                <a:lnTo>
                                  <a:pt x="18173" y="21014"/>
                                </a:lnTo>
                                <a:lnTo>
                                  <a:pt x="18540" y="20721"/>
                                </a:lnTo>
                                <a:lnTo>
                                  <a:pt x="19978" y="19623"/>
                                </a:lnTo>
                                <a:lnTo>
                                  <a:pt x="20926" y="17865"/>
                                </a:lnTo>
                                <a:lnTo>
                                  <a:pt x="21171" y="17426"/>
                                </a:lnTo>
                                <a:lnTo>
                                  <a:pt x="21600" y="14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39" name="矩形 339"/>
                        <wps:cNvSpPr/>
                        <wps:spPr>
                          <a:xfrm rot="0">
                            <a:off x="337819" y="9017635"/>
                            <a:ext cx="3044190" cy="1804670"/>
                          </a:xfrm>
                          <a:prstGeom prst="rect"/>
                          <a:solidFill>
                            <a:srgbClr val="1F1F1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40" name="矩形 340"/>
                        <wps:cNvSpPr/>
                        <wps:spPr>
                          <a:xfrm rot="0">
                            <a:off x="0" y="9017635"/>
                            <a:ext cx="338455" cy="1804670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41" name="矩形 341"/>
                        <wps:cNvSpPr/>
                        <wps:spPr>
                          <a:xfrm rot="0">
                            <a:off x="778510" y="9417050"/>
                            <a:ext cx="1420495" cy="1136014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42" name="矩形 342"/>
                        <wps:cNvSpPr/>
                        <wps:spPr>
                          <a:xfrm rot="0">
                            <a:off x="734695" y="9371965"/>
                            <a:ext cx="1420495" cy="1136014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43" name="矩形 343"/>
                        <wps:cNvSpPr/>
                        <wps:spPr>
                          <a:xfrm rot="0">
                            <a:off x="2871470" y="10150474"/>
                            <a:ext cx="65404" cy="51434"/>
                          </a:xfrm>
                          <a:prstGeom prst="rect"/>
                          <a:solidFill>
                            <a:srgbClr val="7857FB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345" name="图片 34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312035" y="10099675"/>
                            <a:ext cx="668655" cy="15366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347" name="图片 34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815975" y="9476740"/>
                            <a:ext cx="1255395" cy="9175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348" name="矩形 348"/>
                        <wps:cNvSpPr/>
                        <wps:spPr>
                          <a:xfrm rot="0">
                            <a:off x="3371850" y="0"/>
                            <a:ext cx="16687166" cy="1082421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49" name="矩形 349"/>
                        <wps:cNvSpPr/>
                        <wps:spPr>
                          <a:xfrm rot="0">
                            <a:off x="3375660" y="3174"/>
                            <a:ext cx="16680179" cy="10817225"/>
                          </a:xfrm>
                          <a:prstGeom prst="rect"/>
                          <a:noFill/>
                          <a:ln w="6765" cmpd="sng" cap="flat">
                            <a:solidFill>
                              <a:srgbClr val="B2B2B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351" name="图片 35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3693795" y="421005"/>
                            <a:ext cx="170180" cy="17018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52" o:spid="_x0000_s352" coordorigin="35,35" coordsize="31589,17046" style="position:absolute;&#10;margin-left:1.7500001pt;&#10;margin-top:1.7500001pt;&#10;width:1579.4501pt;&#10;height:852.30005pt;&#10;z-index:-11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53" o:spid="_x0000_s353" coordsize="5327,17046" path="m5327,17042l,17042l,17046l5327,17046l5327,17042m5327,l,l,14200l5327,14200l5327,e" style="position:absolute;&#10;left:36;&#10;top:35;&#10;width:5327;&#10;height:17046;" fillcolor="#F5F5F5" stroked="f" strokeweight="1.0pt">
                  <v:stroke color="#000000"/>
                </v:shape>
                <v:rect type="#_x0000_t1" id="矩形 354" o:spid="_x0000_s354" style="position:absolute;&#10;left:42;&#10;top:41;&#10;width:5317;&#10;height:17035;" filled="f" stroked="t" strokeweight="0.53268665pt">
                  <v:stroke color="#B2B2B2"/>
                </v:rect>
                <v:shape type="#_x0000_t0" id="曲线 355" o:spid="_x0000_s355" coordsize="920,920" path="m920,859l914,853l908,853l892,856l880,861l870,871l862,879l852,890l846,897l820,897l814,890l804,879l796,871l787,861l774,856l758,853l742,856l730,861l720,871l712,879l702,890l696,897l671,897l665,890l655,879l647,871l637,861l625,856l609,853l593,856l580,861l571,871l563,879l553,890l547,897l521,897l515,890l505,879l497,871l488,861l475,856l459,853l443,856l431,861l421,871l413,879l403,890l397,897l372,897l366,890l356,879l348,871l338,861l326,856l310,853l294,856l281,861l272,871l264,879l254,890l248,897l222,897l216,890l207,879l199,871l189,861l176,856l160,853l145,856l132,861l122,871l114,879l105,890l99,897l73,897l67,890l57,879l49,871l39,861l27,856l11,853l5,853l,859l,871l5,876l24,876l30,883l40,894l48,902l57,912l70,917l86,920l102,917l114,912l124,902l132,894l142,883l148,876l173,876l179,883l189,894l197,902l207,912l219,917l235,920l251,917l263,912l273,902l281,894l291,883l297,876l323,876l329,883l338,894l346,902l356,912l369,917l385,920l401,917l413,912l423,902l431,894l440,883l447,876l472,876l478,883l488,894l496,902l506,912l518,917l534,920l550,917l562,912l572,902l580,894l590,883l596,876l622,876l628,883l637,894l645,902l655,912l668,917l683,920l699,917l712,912l722,902l730,894l739,883l745,876l771,876l777,883l787,894l795,902l805,912l817,917l833,920l849,917l861,912l871,902l879,894l889,883l895,876l914,876l920,871l920,859m920,717l914,710l908,710l892,714l880,719l870,728l862,736l852,748l846,755l820,755l814,748l804,736l796,728l787,719l774,714l758,710l742,714l730,719l720,728l712,736l702,748l696,755l671,755l665,748l655,736l647,728l637,719l625,714l609,710l593,714l580,719l571,728l563,736l553,748l547,755l521,755l515,748l505,736l497,728l488,719l475,714l459,710l443,714l431,719l421,728l413,736l403,748l397,755l372,755l366,748l356,736l348,728l338,719l326,714l310,710l294,714l281,719l272,728l264,736l254,748l248,755l222,755l216,748l207,736l199,728l189,719l176,714l160,710l145,714l132,719l122,728l114,736l105,748l99,755l73,755l67,748l57,736l49,728l39,719l27,714l11,710l5,710l,717l,729l5,733l24,733l30,740l40,751l48,760l57,770l70,775l86,778l102,775l114,770l124,760l132,751l142,740l148,733l173,733l179,740l189,751l197,760l207,770l219,775l235,778l251,775l263,770l273,760l281,751l291,740l297,733l323,733l329,740l338,751l346,760l356,770l369,775l385,778l401,775l413,770l423,760l431,751l440,740l447,733l472,733l478,740l488,751l496,760l506,770l518,775l534,778l550,775l562,770l572,760l580,751l590,740l596,733l622,733l628,740l637,751l645,760l655,770l668,775l683,778l699,775l712,770l722,760l730,751l739,740l745,733l771,733l777,740l787,751l795,760l805,770l817,775l833,778l849,775l861,770l871,760l879,751l889,740l895,733l914,733l920,729l920,717m920,574l914,568l908,568l892,571l880,578l870,586l862,594l852,606l846,613l820,613l814,606l804,594l796,586l787,578l774,571l758,568l742,571l730,578l720,586l712,594l702,606l696,613l671,613l665,606l655,594l647,586l637,578l625,571l609,568l593,571l580,578l571,586l563,594l553,606l547,613l521,613l515,606l505,594l497,586l488,578l475,571l459,568l443,571l431,578l421,586l413,594l403,606l397,613l372,613l366,606l356,594l348,586l338,578l326,571l310,568l294,571l281,578l272,586l264,594l254,606l248,613l222,613l216,606l207,594l199,586l189,578l176,571l160,568l145,571l132,578l122,586l114,594l105,606l99,613l73,613l67,606l57,594l49,586l39,578l27,571l11,568l5,568l,574l,586l5,591l24,591l30,598l40,609l48,619l57,627l70,634l86,635l102,634l114,627l124,619l132,609l142,598l148,591l173,591l179,598l189,609l197,619l207,627l219,634l235,635l251,634l263,627l273,619l281,609l291,598l297,591l323,591l329,598l338,609l346,619l356,627l369,634l385,635l401,634l413,627l423,619l431,609l440,598l447,591l472,591l478,598l488,609l496,619l506,627l518,634l534,635l550,634l562,627l572,619l580,609l590,598l596,591l622,591l628,598l637,609l645,619l655,627l668,634l683,635l699,634l712,627l722,619l730,609l739,598l745,591l771,591l777,598l787,609l795,619l805,627l817,634l833,635l849,634l861,627l871,619l879,609l889,598l895,591l914,591l920,586l920,574m920,432l914,426l908,426l892,429l880,436l870,444l862,452l852,463l846,470l820,470l814,463l804,452l796,444l787,436l774,429l758,426l742,429l730,436l720,444l712,452l702,463l696,470l671,470l665,463l655,452l647,444l637,436l625,429l609,426l593,429l580,436l571,444l563,452l553,463l547,470l521,470l515,463l505,452l497,444l488,436l475,429l459,426l443,429l431,436l421,444l413,452l403,463l397,470l372,470l366,463l356,452l348,444l338,436l326,429l310,426l294,429l281,436l272,444l264,452l254,463l248,470l222,470l216,463l207,452l199,444l189,436l176,429l160,426l145,429l132,436l122,444l114,452l105,463l99,470l73,470l67,463l57,452l49,444l39,436l27,429l11,426l5,426l,432l,444l5,449l24,449l30,455l40,467l48,477l57,485l70,490l86,493l102,490l114,485l124,477l132,467l142,455l148,449l173,449l179,455l189,467l197,477l207,485l219,490l235,493l251,490l263,485l273,477l281,467l291,455l297,449l323,449l329,455l338,467l346,477l356,485l369,490l385,493l401,490l413,485l423,477l431,467l440,455l447,449l472,449l478,455l488,467l496,477l506,485l518,490l534,493l550,490l562,485l572,477l580,467l590,455l596,449l622,449l628,455l637,467l645,477l655,485l668,490l683,493l699,490l712,485l722,477l730,467l739,455l745,449l771,449l777,455l787,467l795,477l805,485l817,490l833,493l849,490l861,485l871,477l879,467l889,455l895,449l914,449l920,444l920,432m920,290l914,284l908,284l892,286l880,293l870,301l862,310l852,321l846,328l820,328l814,321l804,310l796,301l787,293l774,286l758,284l742,286l730,293l720,301l712,310l702,321l696,328l671,328l665,321l655,310l647,301l637,293l625,286l609,284l593,286l580,293l571,301l563,310l553,321l547,328l521,328l515,321l505,310l497,301l488,293l475,286l459,284l443,286l431,293l421,301l413,310l403,321l397,328l372,328l366,321l356,310l348,301l338,293l326,286l310,284l294,286l281,293l272,301l264,310l254,321l248,328l222,328l216,321l207,310l199,301l189,293l176,286l160,284l145,286l132,293l122,301l114,310l105,321l99,328l73,328l67,321l57,310l49,301l39,293l27,286l11,284l5,284l,290l,302l5,308l24,308l30,313l40,325l48,335l57,343l70,349l86,351l102,349l114,343l124,335l132,325l142,313l148,308l173,308l179,313l189,325l197,335l207,343l219,349l235,351l251,349l263,343l273,335l281,325l291,313l297,308l323,308l329,313l338,325l346,335l356,343l369,349l385,351l401,349l413,343l423,335l431,325l440,313l447,308l472,308l478,313l488,325l496,335l506,343l518,349l534,351l550,349l562,343l572,335l580,325l590,313l596,308l622,308l628,313l637,325l645,335l655,343l668,349l683,351l699,349l712,343l722,335l730,325l739,313l745,308l771,308l777,313l787,325l795,335l805,343l817,349l833,351l849,349l861,343l871,335l879,325l889,313l895,308l914,308l920,302l920,290m920,148l914,143l908,143l892,144l880,151l870,159l862,169l852,179l846,185l820,185l814,179l804,169l796,159l787,151l774,144l758,143l742,144l730,151l720,159l712,169l702,179l696,185l671,185l665,179l655,169l647,159l637,151l625,144l609,143l593,144l580,151l571,159l563,169l553,179l547,185l521,185l515,179l505,169l497,159l488,151l475,144l459,143l443,144l431,151l421,159l413,169l403,179l397,185l372,185l366,179l356,169l348,159l338,151l326,144l310,143l294,144l281,151l272,159l264,169l254,179l248,185l222,185l216,179l207,169l199,159l189,151l176,144l160,143l145,144l132,151l122,159l114,169l105,179l99,185l73,185l67,179l57,169l49,159l39,151l27,144l11,143l5,143l,148l,159l5,166l24,166l30,171l40,182l48,192l57,200l70,207l86,208l102,207l114,200l124,192l132,182l142,171l148,166l173,166l179,171l189,182l197,192l207,200l219,207l235,208l251,207l263,200l273,192l281,182l291,171l297,166l323,166l329,171l338,182l346,192l356,200l369,207l385,208l401,207l413,200l423,192l431,182l440,171l447,166l472,166l478,171l488,182l496,192l506,200l518,207l534,208l550,207l562,200l572,192l580,182l590,171l596,166l622,166l628,171l637,182l645,192l655,200l668,207l683,208l699,207l712,200l722,192l730,182l739,171l745,166l771,166l777,171l787,182l795,192l805,200l817,207l833,208l849,207l861,200l871,192l879,182l889,171l895,166l914,166l920,159l920,148m920,5l914,l908,l892,3l880,9l870,16l862,26l852,38l846,43l820,43l814,38l804,26l796,16l787,9l774,3l758,l742,3l730,9l720,16l712,26l702,38l696,43l671,43l665,38l655,26l647,16l637,9l625,3l609,l593,3l580,9l571,16l563,26l553,38l547,43l521,43l515,38l505,26l497,16l488,9l475,3l459,l443,3l431,9l421,16l413,26l403,38l397,43l372,43l366,38l356,26l348,16l338,9l326,3l310,l294,3l281,9l272,16l264,26l254,38l248,43l222,43l216,38l207,26l199,16l189,9l176,3l160,l145,3l132,9l122,16l114,26l105,38l99,43l73,43l67,38l57,26l49,16l39,9l27,3l11,l5,l,5l,18l5,22l24,22l30,29l40,40l48,50l57,58l70,65l86,66l102,65l114,58l124,50l132,40l142,29l148,22l173,22l179,29l189,40l197,50l207,58l219,65l235,66l251,65l263,58l273,50l281,40l291,29l297,22l323,22l329,29l338,40l346,50l356,58l369,65l385,66l401,65l413,58l423,50l431,40l440,29l447,22l472,22l478,29l488,40l496,50l506,58l518,65l534,66l550,65l562,58l572,50l580,40l590,29l596,22l622,22l628,29l637,40l645,50l655,58l668,65l683,66l699,65l712,58l722,50l730,40l739,29l745,22l771,22l777,29l787,40l795,50l805,58l817,65l833,66l849,65l861,58l871,50l879,40l889,29l895,22l914,22l920,18l920,5e" style="position:absolute;&#10;left:2297;&#10;top:932;&#10;width:920;&#10;height:920;" fillcolor="#BCC5FD" stroked="f" strokeweight="1.0pt">
                  <v:stroke color="#000000"/>
                </v:shape>
                <v:shape type="#_x0000_t0" id="曲线 356" o:spid="_x0000_s356" coordsize="1277,1278" path="m638,1278l563,1272l491,1261l422,1240l357,1212l296,1178l238,1136l187,1090l139,1038l98,981l64,919l37,854l17,784l3,712l,638l3,563l17,491l37,423l64,357l98,296l139,239l187,187l238,140l296,99l357,65l422,37l491,16l563,3l638,l712,3l784,16l853,37l919,65l980,99l1037,140l1090,187l1136,239l1177,296l1212,357l1239,423l1260,491l1272,563l1277,638l1272,712l1260,784l1239,854l1212,919l1177,981l1136,1038l1090,1090l1037,1136l980,1178l919,1212l853,1240l784,1261l712,1272l638,1278l638,1278xe" style="position:absolute;&#10;left:1281;&#10;top:799;&#10;width:1277;&#10;height:1278;" fillcolor="#393939" stroked="f" strokeweight="1.0pt">
                  <v:fill opacity="6553f"/>
                  <v:stroke color="#000000"/>
                </v:shape>
                <v:shape type="#_x0000_t0" id="曲线 357" o:spid="_x0000_s357" coordsize="1278,1278" path="m639,1278l564,1273l492,1261l423,1240l358,1212l296,1178l239,1137l187,1090l139,1038l98,981l64,919l37,854l17,785l3,713l,638l3,564l17,492l37,423l64,357l98,296l139,239l187,187l239,140l296,99l358,64l423,37l492,16l564,4l639,l712,4l785,16l854,37l920,64l981,99l1038,140l1090,187l1137,239l1178,296l1213,357l1240,423l1261,492l1273,564l1278,638l1273,713l1261,785l1240,854l1213,919l1178,981l1137,1038l1090,1090l1038,1137l981,1178l920,1212l854,1240l785,1261l712,1273l639,1278l639,1278xe" style="position:absolute;&#10;left:1238;&#10;top:739;&#10;width:1278;&#10;height:1278;" fillcolor="#FFFFFF" stroked="f" strokeweight="1.0pt">
                  <v:stroke color="#000000"/>
                </v:shape>
                <v:shape type="#_x0000_t0" id="曲线 358" o:spid="_x0000_s358" coordsize="1278,1278" path="m,638l3,564l17,492l37,423l64,357l98,296l139,239l187,187l239,140l296,99l358,64l423,37l492,16l564,4l639,l712,4l785,16l854,37l920,64l981,99l1038,140l1090,187l1137,239l1178,296l1213,357l1240,423l1261,492l1273,564l1278,638l1273,713l1261,785l1240,854l1213,919l1178,981l1137,1038l1090,1090l1038,1137l981,1178l920,1212l854,1240l785,1261l712,1273l639,1278l564,1273l492,1261l423,1240l358,1212l296,1178l239,1137l187,1090l139,1038l98,981l64,919l37,854l17,785l3,713l,638l,638xe" style="position:absolute;&#10;left:1238;&#10;top:739;&#10;width:1278;&#10;height:1278;" filled="f" stroked="t" strokeweight="1.242822pt">
                  <v:stroke color="#7857FB"/>
                </v:shape>
                <v:rect type="#_x0000_t1" id="矩形 359" o:spid="_x0000_s359" style="position:absolute;&#10;left:35;&#10;top:36;&#10;width:533;&#10;height:14201;" fillcolor="#7857FB" stroked="f" strokeweight="1.0pt">
                  <v:stroke color="#000000"/>
                </v:rect>
                <v:rect type="#_x0000_t1" id="矩形 360" o:spid="_x0000_s360" style="position:absolute;&#10;left:1256;&#10;top:7546;&#10;width:3408;&#10;height:35;" fillcolor="#DEDEDE" stroked="f" strokeweight="1.0pt">
                  <v:stroke color="#000000"/>
                </v:rect>
                <v:shape type="#_x0000_t75" id="图片 361" o:spid="_x0000_s361" style="position:absolute;&#10;left:1165;&#10;top:13416;&#10;width:1861;&#10;height:250;" filled="f" stroked="f" strokeweight="1.0pt">
                  <v:imagedata r:id="rId21" o:title="7079271201667291652044"/>
                  <o:lock aspectratio="t"/>
                  <v:stroke color="#000000"/>
                </v:shape>
                <v:shape type="#_x0000_t75" id="图片 362" o:spid="_x0000_s362" style="position:absolute;&#10;left:1250;&#10;top:13487;&#10;width:128;&#10;height:120;" filled="f" stroked="f" strokeweight="1.0pt">
                  <v:imagedata r:id="rId22" o:title="2898329031667291652047"/>
                  <o:lock aspectratio="t"/>
                  <v:stroke color="#000000"/>
                </v:shape>
                <v:shape type="#_x0000_t75" id="图片 363" o:spid="_x0000_s363" style="position:absolute;&#10;left:1274;&#10;top:8195;&#10;width:1853;&#10;height:321;" filled="f" stroked="f" strokeweight="1.0pt">
                  <v:imagedata r:id="rId23" o:title="2287067901667291652050"/>
                  <o:lock aspectratio="t"/>
                  <v:stroke color="#000000"/>
                </v:shape>
                <v:shape type="#_x0000_t75" id="图片 364" o:spid="_x0000_s364" style="position:absolute;&#10;left:1619;&#10;top:1222;&#10;width:112;&#10;height:228;" filled="f" stroked="f" strokeweight="1.0pt">
                  <v:imagedata r:id="rId24" o:title="3532330741667291652053"/>
                  <o:lock aspectratio="t"/>
                  <v:stroke color="#000000"/>
                </v:shape>
                <v:shape type="#_x0000_t0" id="曲线 365" o:spid="_x0000_s365" coordsize="707,590" path="m302,281l297,276l292,272l285,273l281,277l274,286l258,302l258,310l264,316l268,317l274,317l277,316l279,313l285,307l291,301l298,292l302,288l302,281m350,225l345,221l340,216l333,217l323,227l317,235l310,243l307,247l307,254l312,258l314,261l317,262l323,262l328,258l336,250l341,243l346,238l350,232l350,225m473,206l470,201l463,189l455,182l446,176l440,174l433,176l430,183l427,187l429,194l436,198l441,201l447,206l451,213l453,216l457,217l462,217l465,217l467,216l472,213l473,206m545,396l540,391l526,391l526,362l521,357l510,357l504,363l504,408l510,414l534,414l540,413l545,408l545,402l545,396m707,406l699,356l683,318l683,406l682,428l677,449l670,470l660,488l649,478l644,475l644,508l619,532l590,550l557,562l521,566l486,562l454,550l425,532l402,509l400,508l399,508l399,506l400,506l403,502l406,498l411,494l413,494l413,492l419,488l422,486l433,479l444,476l460,468l466,464l468,462l469,464l472,466l474,466l478,470l481,472l495,478l507,482l520,484l522,484l535,482l549,478l562,472l575,462l576,464l582,468l598,476l611,482l623,488l634,496l642,506l643,506l643,508l644,508l644,475l637,468l623,462l620,460l609,453l598,449l589,444l586,442l586,434l587,430l587,426l591,418l594,410l596,404l598,386l599,376l598,366l598,362l595,346l586,332l575,320l575,320l575,378l574,389l571,402l566,414l565,419l562,432l562,436l563,440l552,449l531,458l520,460l514,460l501,456l492,452l481,442l479,440l480,434l479,423l476,414l472,402l469,389l468,378l468,366l473,350l485,333l502,324l521,320l522,320l541,324l557,333l569,348l575,366l575,378l575,320l574,318l559,307l541,299l522,298l522,298l499,302l488,306l479,311l464,324l458,332l451,342l447,354l445,366l444,382l446,396l449,410l454,423l460,440l455,446l449,448l445,452l439,452l434,456l427,460l420,462l409,468l398,476l393,478l391,482l385,488l382,484l379,476l373,462l372,460l367,444l363,426l362,410l362,406l364,382l370,358l379,336l391,316l394,311l405,298l413,290l424,280l437,272l450,264l459,260l464,258l479,251l486,250l510,246l539,246l571,254l586,258l608,269l638,296l662,328l677,366l683,406l683,318l679,310l649,272l611,246l608,243l608,234l608,29l608,7l607,3l603,2l600,l592,l586,3l586,29l586,234l571,230l555,225l539,224l522,224l492,225l464,232l437,243l413,260l413,198l413,101l414,101l461,82l586,29l586,3l402,82l391,78l391,100l391,174l382,176l373,182l360,191l359,198l362,204l364,206l368,208l373,208l376,206l378,206l382,204l386,200l391,198l391,277l369,303l353,336l343,370l340,404l340,414l340,419l342,434l345,449l349,462l266,428l218,408l218,358l234,350l243,344l249,340l250,333l242,322l235,322l231,326l226,328l222,332l219,333l219,29l219,27l391,100l391,78l276,27l211,l202,l195,3l195,29l195,408l23,482l23,101l195,29l195,3l3,86l,88l,502l2,506l9,509l15,509l16,508l78,482l207,428l361,494l390,532l428,562l472,582l522,590l594,574l606,566l653,536l684,488l692,476l707,406e" style="position:absolute;&#10;left:1550;&#10;top:1087;&#10;width:707;&#10;height:590;" fillcolor="#7857FB" stroked="f" strokeweight="1.0pt">
                  <v:stroke color="#000000"/>
                </v:shape>
                <v:rect type="#_x0000_t1" id="矩形 366" o:spid="_x0000_s366" style="position:absolute;&#10;left:567;&#10;top:14235;&#10;width:4794;&#10;height:2841;" fillcolor="#1F1F1F" stroked="f" strokeweight="1.0pt">
                  <v:stroke color="#000000"/>
                </v:rect>
                <v:rect type="#_x0000_t1" id="矩形 367" o:spid="_x0000_s367" style="position:absolute;&#10;left:35;&#10;top:14235;&#10;width:533;&#10;height:2841;" fillcolor="#000000" stroked="f" strokeweight="1.0pt">
                  <v:stroke color="#000000"/>
                </v:rect>
                <v:rect type="#_x0000_t1" id="矩形 368" o:spid="_x0000_s368" style="position:absolute;&#10;left:1261;&#10;top:14865;&#10;width:2237;&#10;height:1788;" fillcolor="#000000" stroked="f" strokeweight="1.0pt">
                  <v:stroke color="#000000"/>
                </v:rect>
                <v:rect type="#_x0000_t1" id="矩形 369" o:spid="_x0000_s369" style="position:absolute;&#10;left:1192;&#10;top:14794;&#10;width:2237;&#10;height:1788;" fillcolor="#FFFFFF" stroked="f" strokeweight="1.0pt">
                  <v:stroke color="#000000"/>
                </v:rect>
                <v:rect type="#_x0000_t1" id="矩形 370" o:spid="_x0000_s370" style="position:absolute;&#10;left:4557;&#10;top:16019;&#10;width:102;&#10;height:80;" fillcolor="#7857FB" stroked="f" strokeweight="1.0pt">
                  <v:stroke color="#000000"/>
                </v:rect>
                <v:shape type="#_x0000_t75" id="图片 371" o:spid="_x0000_s371" style="position:absolute;&#10;left:3676;&#10;top:15940;&#10;width:1053;&#10;height:241;" filled="f" stroked="f" strokeweight="1.0pt">
                  <v:imagedata r:id="rId25" o:title="4069207171667291652066"/>
                  <o:lock aspectratio="t"/>
                  <v:stroke color="#000000"/>
                </v:shape>
                <v:shape type="#_x0000_t75" id="图片 372" o:spid="_x0000_s372" style="position:absolute;&#10;left:1320;&#10;top:14959;&#10;width:1977;&#10;height:1445;" filled="f" stroked="f" strokeweight="1.0pt">
                  <v:imagedata r:id="rId26" o:title="8993402781667291652069"/>
                  <o:lock aspectratio="t"/>
                  <v:stroke color="#000000"/>
                </v:shape>
                <v:rect type="#_x0000_t1" id="矩形 373" o:spid="_x0000_s373" style="position:absolute;&#10;left:5345;&#10;top:35;&#10;width:26279;&#10;height:17046;" fillcolor="#FFFFFF" stroked="f" strokeweight="1.0pt">
                  <v:stroke color="#000000"/>
                </v:rect>
                <v:rect type="#_x0000_t1" id="矩形 374" o:spid="_x0000_s374" style="position:absolute;&#10;left:5351;&#10;top:40;&#10;width:26267;&#10;height:17035;" filled="f" stroked="t" strokeweight="0.53268665pt">
                  <v:stroke color="#B2B2B2"/>
                </v:rect>
                <v:shape type="#_x0000_t75" id="图片 375" o:spid="_x0000_s375" style="position:absolute;&#10;left:5852;&#10;top:698;&#10;width:268;&#10;height:268;" filled="f" stroked="f" strokeweight="1.0pt">
                  <v:imagedata r:id="rId27" o:title="1522090711667291652078"/>
                  <o:lock aspectratio="t"/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6" behindDoc="1" locked="0" layoutInCell="1" hidden="0" allowOverlap="1">
                <wp:simplePos x="0" y="0"/>
                <wp:positionH relativeFrom="page">
                  <wp:posOffset>10488930</wp:posOffset>
                </wp:positionH>
                <wp:positionV relativeFrom="page">
                  <wp:posOffset>6758940</wp:posOffset>
                </wp:positionV>
                <wp:extent cx="904240" cy="542924"/>
                <wp:effectExtent l="0" t="0" r="0" b="0"/>
                <wp:wrapNone/>
                <wp:docPr id="376" name="矩形 37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04240" cy="542924"/>
                        </a:xfrm>
                        <a:prstGeom prst="rect"/>
                        <a:solidFill>
                          <a:srgbClr val="3AC09F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77" o:spid="_x0000_s377" fillcolor="#3AC09F" stroked="f" strokeweight="1.0pt" style="position:absolute;&#10;margin-left:825.9pt;&#10;margin-top:532.2pt;&#10;width:71.20003pt;&#10;height:42.74999pt;&#10;z-index:-111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10" behindDoc="0" locked="0" layoutInCell="1" hidden="0" allowOverlap="1">
                <wp:simplePos x="0" y="0"/>
                <wp:positionH relativeFrom="page">
                  <wp:posOffset>11445240</wp:posOffset>
                </wp:positionH>
                <wp:positionV relativeFrom="page">
                  <wp:posOffset>6758940</wp:posOffset>
                </wp:positionV>
                <wp:extent cx="904240" cy="542924"/>
                <wp:effectExtent l="0" t="0" r="0" b="0"/>
                <wp:wrapNone/>
                <wp:docPr id="378" name="矩形 37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04240" cy="542924"/>
                        </a:xfrm>
                        <a:prstGeom prst="rect"/>
                        <a:solidFill>
                          <a:srgbClr val="3AC09F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79" o:spid="_x0000_s379" fillcolor="#3AC09F" stroked="f" strokeweight="1.0pt" style="position:absolute;&#10;margin-left:901.2pt;&#10;margin-top:532.2pt;&#10;width:71.20003pt;&#10;height:42.74999pt;&#10;z-index:210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11" behindDoc="0" locked="0" layoutInCell="1" hidden="0" allowOverlap="1">
                <wp:simplePos x="0" y="0"/>
                <wp:positionH relativeFrom="page">
                  <wp:posOffset>13357861</wp:posOffset>
                </wp:positionH>
                <wp:positionV relativeFrom="page">
                  <wp:posOffset>6758940</wp:posOffset>
                </wp:positionV>
                <wp:extent cx="904240" cy="542924"/>
                <wp:effectExtent l="0" t="0" r="0" b="0"/>
                <wp:wrapNone/>
                <wp:docPr id="380" name="矩形 38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04240" cy="542924"/>
                        </a:xfrm>
                        <a:prstGeom prst="rect"/>
                        <a:solidFill>
                          <a:srgbClr val="3AC09F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81" o:spid="_x0000_s381" fillcolor="#3AC09F" stroked="f" strokeweight="1.0pt" style="position:absolute;&#10;margin-left:1051.8pt;&#10;margin-top:532.2pt;&#10;width:71.20003pt;&#10;height:42.74999pt;&#10;z-index:211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12" behindDoc="0" locked="0" layoutInCell="1" hidden="0" allowOverlap="1">
                <wp:simplePos x="0" y="0"/>
                <wp:positionH relativeFrom="page">
                  <wp:posOffset>17675862</wp:posOffset>
                </wp:positionH>
                <wp:positionV relativeFrom="page">
                  <wp:posOffset>6396355</wp:posOffset>
                </wp:positionV>
                <wp:extent cx="725805" cy="435609"/>
                <wp:effectExtent l="0" t="0" r="0" b="0"/>
                <wp:wrapNone/>
                <wp:docPr id="382" name="矩形 38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5805" cy="435609"/>
                        </a:xfrm>
                        <a:prstGeom prst="rect"/>
                        <a:solidFill>
                          <a:srgbClr val="3AC09F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83" o:spid="_x0000_s383" fillcolor="#3AC09F" stroked="f" strokeweight="1.0pt" style="position:absolute;&#10;margin-left:1391.8pt;&#10;margin-top:503.65002pt;&#10;width:57.15001pt;&#10;height:34.299984pt;&#10;z-index:212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13" behindDoc="0" locked="0" layoutInCell="1" hidden="0" allowOverlap="1">
                <wp:simplePos x="0" y="0"/>
                <wp:positionH relativeFrom="page">
                  <wp:posOffset>18453100</wp:posOffset>
                </wp:positionH>
                <wp:positionV relativeFrom="page">
                  <wp:posOffset>6396355</wp:posOffset>
                </wp:positionV>
                <wp:extent cx="725805" cy="435609"/>
                <wp:effectExtent l="0" t="0" r="0" b="0"/>
                <wp:wrapNone/>
                <wp:docPr id="384" name="矩形 38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5805" cy="435609"/>
                        </a:xfrm>
                        <a:prstGeom prst="rect"/>
                        <a:solidFill>
                          <a:srgbClr val="3AC09F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85" o:spid="_x0000_s385" fillcolor="#3AC09F" stroked="f" strokeweight="1.0pt" style="position:absolute;&#10;margin-left:1453.0pt;&#10;margin-top:503.65002pt;&#10;width:57.15001pt;&#10;height:34.299984pt;&#10;z-index:213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14" behindDoc="0" locked="0" layoutInCell="1" hidden="0" allowOverlap="1">
                <wp:simplePos x="0" y="0"/>
                <wp:positionH relativeFrom="page">
                  <wp:posOffset>15520670</wp:posOffset>
                </wp:positionH>
                <wp:positionV relativeFrom="page">
                  <wp:posOffset>4665345</wp:posOffset>
                </wp:positionV>
                <wp:extent cx="842010" cy="505460"/>
                <wp:effectExtent l="0" t="0" r="0" b="0"/>
                <wp:wrapNone/>
                <wp:docPr id="386" name="矩形 38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2010" cy="505460"/>
                        </a:xfrm>
                        <a:prstGeom prst="rect"/>
                        <a:solidFill>
                          <a:srgbClr val="9BEDFD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87" o:spid="_x0000_s387" fillcolor="#9BEDFD" stroked="f" strokeweight="1.0pt" style="position:absolute;&#10;margin-left:1222.1pt;&#10;margin-top:367.35pt;&#10;width:66.30002pt;&#10;height:39.8pt;&#10;z-index:214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15" behindDoc="0" locked="0" layoutInCell="1" hidden="0" allowOverlap="1">
                <wp:simplePos x="0" y="0"/>
                <wp:positionH relativeFrom="page">
                  <wp:posOffset>7562215</wp:posOffset>
                </wp:positionH>
                <wp:positionV relativeFrom="page">
                  <wp:posOffset>3158490</wp:posOffset>
                </wp:positionV>
                <wp:extent cx="643255" cy="386079"/>
                <wp:effectExtent l="0" t="0" r="0" b="0"/>
                <wp:wrapNone/>
                <wp:docPr id="388" name="矩形 38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3255" cy="386079"/>
                        </a:xfrm>
                        <a:prstGeom prst="rect"/>
                        <a:solidFill>
                          <a:srgbClr val="FAE559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89" o:spid="_x0000_s389" fillcolor="#FAE559" stroked="f" strokeweight="1.0pt" style="position:absolute;&#10;margin-left:595.45pt;&#10;margin-top:248.7pt;&#10;width:50.65pt;&#10;height:30.399988pt;&#10;z-index:215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16" behindDoc="0" locked="0" layoutInCell="1" hidden="0" allowOverlap="1">
                <wp:simplePos x="0" y="0"/>
                <wp:positionH relativeFrom="page">
                  <wp:posOffset>7562215</wp:posOffset>
                </wp:positionH>
                <wp:positionV relativeFrom="page">
                  <wp:posOffset>3596004</wp:posOffset>
                </wp:positionV>
                <wp:extent cx="575310" cy="344805"/>
                <wp:effectExtent l="0" t="0" r="0" b="0"/>
                <wp:wrapNone/>
                <wp:docPr id="390" name="矩形 39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5310" cy="344805"/>
                        </a:xfrm>
                        <a:prstGeom prst="rect"/>
                        <a:solidFill>
                          <a:srgbClr val="FF5AA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91" o:spid="_x0000_s391" fillcolor="#FF5AA0" stroked="f" strokeweight="1.0pt" style="position:absolute;&#10;margin-left:595.45pt;&#10;margin-top:283.15pt;&#10;width:45.300014pt;&#10;height:27.150007pt;&#10;z-index:216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17" behindDoc="0" locked="0" layoutInCell="1" hidden="0" allowOverlap="1">
                <wp:simplePos x="0" y="0"/>
                <wp:positionH relativeFrom="page">
                  <wp:posOffset>8422005</wp:posOffset>
                </wp:positionH>
                <wp:positionV relativeFrom="page">
                  <wp:posOffset>3559175</wp:posOffset>
                </wp:positionV>
                <wp:extent cx="739140" cy="443230"/>
                <wp:effectExtent l="0" t="0" r="0" b="0"/>
                <wp:wrapNone/>
                <wp:docPr id="392" name="矩形 39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9140" cy="443230"/>
                        </a:xfrm>
                        <a:prstGeom prst="rect"/>
                        <a:solidFill>
                          <a:srgbClr val="FCF35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93" o:spid="_x0000_s393" fillcolor="#FCF356" stroked="f" strokeweight="1.0pt" style="position:absolute;&#10;margin-left:663.15pt;&#10;margin-top:280.25pt;&#10;width:58.200012pt;&#10;height:34.900013pt;&#10;z-index:217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18" behindDoc="0" locked="0" layoutInCell="1" hidden="0" allowOverlap="1">
                <wp:simplePos x="0" y="0"/>
                <wp:positionH relativeFrom="page">
                  <wp:posOffset>10579100</wp:posOffset>
                </wp:positionH>
                <wp:positionV relativeFrom="page">
                  <wp:posOffset>3625215</wp:posOffset>
                </wp:positionV>
                <wp:extent cx="518795" cy="311150"/>
                <wp:effectExtent l="0" t="0" r="0" b="0"/>
                <wp:wrapNone/>
                <wp:docPr id="394" name="矩形 39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8795" cy="311150"/>
                        </a:xfrm>
                        <a:prstGeom prst="rect"/>
                        <a:solidFill>
                          <a:srgbClr val="CB8CF9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95" o:spid="_x0000_s395" fillcolor="#CB8CF9" stroked="f" strokeweight="1.0pt" style="position:absolute;&#10;margin-left:833.0pt;&#10;margin-top:285.45pt;&#10;width:40.850025pt;&#10;height:24.500008pt;&#10;z-index:218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19" behindDoc="0" locked="0" layoutInCell="1" hidden="0" allowOverlap="1">
                <wp:simplePos x="0" y="0"/>
                <wp:positionH relativeFrom="page">
                  <wp:posOffset>11321416</wp:posOffset>
                </wp:positionH>
                <wp:positionV relativeFrom="page">
                  <wp:posOffset>3609340</wp:posOffset>
                </wp:positionV>
                <wp:extent cx="625475" cy="375285"/>
                <wp:effectExtent l="0" t="0" r="0" b="0"/>
                <wp:wrapNone/>
                <wp:docPr id="396" name="矩形 39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5475" cy="375285"/>
                        </a:xfrm>
                        <a:prstGeom prst="rect"/>
                        <a:solidFill>
                          <a:srgbClr val="CB8CF9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97" o:spid="_x0000_s397" fillcolor="#CB8CF9" stroked="f" strokeweight="1.0pt" style="position:absolute;&#10;margin-left:891.4501pt;&#10;margin-top:284.2pt;&#10;width:49.250042pt;&#10;height:29.550003pt;&#10;z-index:219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20" behindDoc="0" locked="0" layoutInCell="1" hidden="0" allowOverlap="1">
                <wp:simplePos x="0" y="0"/>
                <wp:positionH relativeFrom="page">
                  <wp:posOffset>12100559</wp:posOffset>
                </wp:positionH>
                <wp:positionV relativeFrom="page">
                  <wp:posOffset>3585845</wp:posOffset>
                </wp:positionV>
                <wp:extent cx="636270" cy="381634"/>
                <wp:effectExtent l="0" t="0" r="0" b="0"/>
                <wp:wrapNone/>
                <wp:docPr id="398" name="矩形 39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6270" cy="381634"/>
                        </a:xfrm>
                        <a:prstGeom prst="rect"/>
                        <a:solidFill>
                          <a:srgbClr val="CB8CF9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99" o:spid="_x0000_s399" fillcolor="#CB8CF9" stroked="f" strokeweight="1.0pt" style="position:absolute;&#10;margin-left:952.8pt;&#10;margin-top:282.35pt;&#10;width:50.100006pt;&#10;height:30.049988pt;&#10;z-index:220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21" behindDoc="0" locked="0" layoutInCell="1" hidden="0" allowOverlap="1">
                <wp:simplePos x="0" y="0"/>
                <wp:positionH relativeFrom="page">
                  <wp:posOffset>12917805</wp:posOffset>
                </wp:positionH>
                <wp:positionV relativeFrom="page">
                  <wp:posOffset>3585845</wp:posOffset>
                </wp:positionV>
                <wp:extent cx="657860" cy="394969"/>
                <wp:effectExtent l="0" t="0" r="0" b="0"/>
                <wp:wrapNone/>
                <wp:docPr id="400" name="矩形 40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7860" cy="394969"/>
                        </a:xfrm>
                        <a:prstGeom prst="rect"/>
                        <a:solidFill>
                          <a:srgbClr val="CB8CF9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01" o:spid="_x0000_s401" fillcolor="#CB8CF9" stroked="f" strokeweight="1.0pt" style="position:absolute;&#10;margin-left:1017.15pt;&#10;margin-top:282.35pt;&#10;width:51.800022pt;&#10;height:31.09999pt;&#10;z-index:221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22" behindDoc="0" locked="0" layoutInCell="1" hidden="0" allowOverlap="1">
                <wp:simplePos x="0" y="0"/>
                <wp:positionH relativeFrom="page">
                  <wp:posOffset>15519400</wp:posOffset>
                </wp:positionH>
                <wp:positionV relativeFrom="page">
                  <wp:posOffset>3545205</wp:posOffset>
                </wp:positionV>
                <wp:extent cx="668654" cy="401319"/>
                <wp:effectExtent l="0" t="0" r="0" b="0"/>
                <wp:wrapNone/>
                <wp:docPr id="402" name="矩形 40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8654" cy="401319"/>
                        </a:xfrm>
                        <a:prstGeom prst="rect"/>
                        <a:solidFill>
                          <a:srgbClr val="4CDEF2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03" o:spid="_x0000_s403" fillcolor="#4CDEF2" stroked="f" strokeweight="1.0pt" style="position:absolute;&#10;margin-left:1222.0pt;&#10;margin-top:279.15pt;&#10;width:52.649986pt;&#10;height:31.599998pt;&#10;z-index:222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23" behindDoc="0" locked="0" layoutInCell="1" hidden="0" allowOverlap="1">
                <wp:simplePos x="0" y="0"/>
                <wp:positionH relativeFrom="page">
                  <wp:posOffset>17839056</wp:posOffset>
                </wp:positionH>
                <wp:positionV relativeFrom="page">
                  <wp:posOffset>3495040</wp:posOffset>
                </wp:positionV>
                <wp:extent cx="608965" cy="365759"/>
                <wp:effectExtent l="0" t="0" r="0" b="0"/>
                <wp:wrapNone/>
                <wp:docPr id="404" name="矩形 40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8965" cy="365759"/>
                        </a:xfrm>
                        <a:prstGeom prst="rect"/>
                        <a:solidFill>
                          <a:srgbClr val="FFCB43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05" o:spid="_x0000_s405" fillcolor="#FFCB43" stroked="f" strokeweight="1.0pt" style="position:absolute;&#10;margin-left:1404.65pt;&#10;margin-top:275.2pt;&#10;width:47.950016pt;&#10;height:28.799992pt;&#10;z-index:223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24" behindDoc="0" locked="0" layoutInCell="1" hidden="0" allowOverlap="1">
                <wp:simplePos x="0" y="0"/>
                <wp:positionH relativeFrom="page">
                  <wp:posOffset>88899</wp:posOffset>
                </wp:positionH>
                <wp:positionV relativeFrom="page">
                  <wp:posOffset>161290</wp:posOffset>
                </wp:positionV>
                <wp:extent cx="184150" cy="567055"/>
                <wp:effectExtent l="0" t="0" r="0" b="0"/>
                <wp:wrapNone/>
                <wp:docPr id="406" name="文本框 40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4150" cy="567055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407">
                        <w:txbxContent>
                          <w:p>
                            <w:pPr>
                              <w:spacing w:before="21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3"/>
                                <w:sz w:val="20"/>
                              </w:rPr>
                              <w:t>Template</w:t>
                            </w:r>
                          </w:p>
                        </w:txbxContent>
                      </wps:txbx>
                      <wps:bodyPr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408" o:spid="_x0000_s408" filled="f" stroked="f" strokeweight="1.0pt" style="position:absolute;&#10;margin-left:6.9999995pt;&#10;margin-top:12.700001pt;&#10;width:14.5pt;&#10;height:44.65pt;&#10;z-index:22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  <v:stroke color="#000000"/>
                <v:textbox id="865" inset="0mm,0mm,0mm,0mm" o:insetmode="custom" style="layout-flow:vertical;&#10;mso-layout-flow-alt:bottom-to-top;&#10;v-text-anchor:top;">
                  <w:txbxContent>
                    <w:p>
                      <w:pPr>
                        <w:spacing w:before="21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3"/>
                          <w:sz w:val="20"/>
                        </w:rPr>
                        <w:t>Template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25" behindDoc="0" locked="0" layoutInCell="1" hidden="0" allowOverlap="1">
                <wp:simplePos x="0" y="0"/>
                <wp:positionH relativeFrom="page">
                  <wp:posOffset>3926205</wp:posOffset>
                </wp:positionH>
                <wp:positionV relativeFrom="page">
                  <wp:posOffset>3195955</wp:posOffset>
                </wp:positionV>
                <wp:extent cx="328294" cy="329564"/>
                <wp:effectExtent l="0" t="0" r="0" b="0"/>
                <wp:wrapNone/>
                <wp:docPr id="409" name="组合 40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10" name="组合 410"/>
                      <wpg:cNvGrpSpPr/>
                      <wpg:grpSpPr>
                        <a:xfrm rot="0">
                          <a:off x="0" y="0"/>
                          <a:ext cx="328294" cy="329564"/>
                          <a:chOff x="0" y="0"/>
                          <a:chExt cx="328294" cy="32956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11" name="矩形 411"/>
                        <wps:cNvSpPr/>
                        <wps:spPr>
                          <a:xfrm rot="0">
                            <a:off x="16509" y="17780"/>
                            <a:ext cx="311784" cy="311784"/>
                          </a:xfrm>
                          <a:prstGeom prst="rect"/>
                          <a:solidFill>
                            <a:srgbClr val="EAEAE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 rot="0">
                            <a:off x="0" y="0"/>
                            <a:ext cx="304800" cy="304800"/>
                          </a:xfrm>
                          <a:prstGeom prst="rect"/>
                          <a:solidFill>
                            <a:srgbClr val="E1BBFC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13" name="矩形 413"/>
                        <wps:cNvSpPr/>
                        <wps:spPr>
                          <a:xfrm rot="0">
                            <a:off x="0" y="0"/>
                            <a:ext cx="304800" cy="304800"/>
                          </a:xfrm>
                          <a:prstGeom prst="rect"/>
                          <a:noFill/>
                          <a:ln w="676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415" name="图片 41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91439" y="91440"/>
                            <a:ext cx="122554" cy="12192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16" o:spid="_x0000_s416" coordorigin="6183,5033" coordsize="516,519" style="position:absolute;&#10;margin-left:309.15002pt;&#10;margin-top:251.65001pt;&#10;width:25.84998pt;&#10;height:25.949999pt;&#10;z-index:225;&#10;mso-position-horizontal:absolute;&#10;mso-position-horizontal-relative:page;&#10;mso-position-vertical:absolute;&#10;mso-position-vertical-relative:page;&#10;mso-wrap-distance-left:8.999863pt;&#10;mso-wrap-distance-right:8.999863pt;">
                <v:rect type="#_x0000_t1" id="矩形 417" o:spid="_x0000_s417" style="position:absolute;&#10;left:6209;&#10;top:5061;&#10;width:490;&#10;height:490;" fillcolor="#EAEAEA" stroked="f" strokeweight="1.0pt">
                  <v:stroke color="#000000"/>
                </v:rect>
                <v:rect type="#_x0000_t1" id="矩形 418" o:spid="_x0000_s418" style="position:absolute;&#10;left:6183;&#10;top:5033;&#10;width:480;&#10;height:480;" fillcolor="#E1BBFC" stroked="f" strokeweight="1.0pt">
                  <v:stroke color="#000000"/>
                </v:rect>
                <v:rect type="#_x0000_t1" id="矩形 419" o:spid="_x0000_s419" style="position:absolute;&#10;left:6183;&#10;top:5033;&#10;width:480;&#10;height:480;" filled="f" stroked="t" strokeweight="0.53268665pt">
                  <v:stroke color="#000000"/>
                </v:rect>
                <v:shape type="#_x0000_t75" id="图片 420" o:spid="_x0000_s420" style="position:absolute;&#10;left:6327;&#10;top:5177;&#10;width:192;&#10;height:192;" filled="f" stroked="f" strokeweight="1.0pt">
                  <v:imagedata r:id="rId29" o:title="1523731821667291652123"/>
                  <o:lock aspectratio="t"/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26" behindDoc="0" locked="0" layoutInCell="1" hidden="0" allowOverlap="1">
                <wp:simplePos x="0" y="0"/>
                <wp:positionH relativeFrom="page">
                  <wp:posOffset>4341495</wp:posOffset>
                </wp:positionH>
                <wp:positionV relativeFrom="page">
                  <wp:posOffset>4709795</wp:posOffset>
                </wp:positionV>
                <wp:extent cx="35560" cy="35560"/>
                <wp:effectExtent l="0" t="0" r="0" b="0"/>
                <wp:wrapNone/>
                <wp:docPr id="421" name="矩形 42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560" cy="35560"/>
                        </a:xfrm>
                        <a:prstGeom prst="rect"/>
                        <a:solidFill>
                          <a:srgbClr val="6A82BC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22" o:spid="_x0000_s422" fillcolor="#6A82BC" stroked="f" strokeweight="1.0pt" style="position:absolute;&#10;margin-left:341.85pt;&#10;margin-top:370.85pt;&#10;width:2.8000062pt;&#10;height:2.8000062pt;&#10;z-index:226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27" behindDoc="0" locked="0" layoutInCell="1" hidden="0" allowOverlap="1">
                <wp:simplePos x="0" y="0"/>
                <wp:positionH relativeFrom="page">
                  <wp:posOffset>4341495</wp:posOffset>
                </wp:positionH>
                <wp:positionV relativeFrom="page">
                  <wp:posOffset>4863465</wp:posOffset>
                </wp:positionV>
                <wp:extent cx="35560" cy="35560"/>
                <wp:effectExtent l="0" t="0" r="0" b="0"/>
                <wp:wrapNone/>
                <wp:docPr id="423" name="矩形 42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560" cy="35560"/>
                        </a:xfrm>
                        <a:prstGeom prst="rect"/>
                        <a:solidFill>
                          <a:srgbClr val="6A82BC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24" o:spid="_x0000_s424" fillcolor="#6A82BC" stroked="f" strokeweight="1.0pt" style="position:absolute;&#10;margin-left:341.85pt;&#10;margin-top:382.95pt;&#10;width:2.8000062pt;&#10;height:2.8000062pt;&#10;z-index:227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28" behindDoc="0" locked="0" layoutInCell="1" hidden="0" allowOverlap="1">
                <wp:simplePos x="0" y="0"/>
                <wp:positionH relativeFrom="page">
                  <wp:posOffset>4341495</wp:posOffset>
                </wp:positionH>
                <wp:positionV relativeFrom="page">
                  <wp:posOffset>5015230</wp:posOffset>
                </wp:positionV>
                <wp:extent cx="35560" cy="35560"/>
                <wp:effectExtent l="0" t="0" r="0" b="0"/>
                <wp:wrapNone/>
                <wp:docPr id="425" name="矩形 42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560" cy="35560"/>
                        </a:xfrm>
                        <a:prstGeom prst="rect"/>
                        <a:solidFill>
                          <a:srgbClr val="6A82BC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26" o:spid="_x0000_s426" fillcolor="#6A82BC" stroked="f" strokeweight="1.0pt" style="position:absolute;&#10;margin-left:341.85pt;&#10;margin-top:394.89996pt;&#10;width:2.8000062pt;&#10;height:2.8000062pt;&#10;z-index:228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29" behindDoc="0" locked="0" layoutInCell="1" hidden="0" allowOverlap="1">
                <wp:simplePos x="0" y="0"/>
                <wp:positionH relativeFrom="page">
                  <wp:posOffset>3911600</wp:posOffset>
                </wp:positionH>
                <wp:positionV relativeFrom="page">
                  <wp:posOffset>6436995</wp:posOffset>
                </wp:positionV>
                <wp:extent cx="328294" cy="329564"/>
                <wp:effectExtent l="0" t="0" r="0" b="0"/>
                <wp:wrapNone/>
                <wp:docPr id="427" name="组合 42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28" name="组合 428"/>
                      <wpg:cNvGrpSpPr/>
                      <wpg:grpSpPr>
                        <a:xfrm rot="0">
                          <a:off x="0" y="0"/>
                          <a:ext cx="328294" cy="329564"/>
                          <a:chOff x="0" y="0"/>
                          <a:chExt cx="328294" cy="32956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29" name="矩形 429"/>
                        <wps:cNvSpPr/>
                        <wps:spPr>
                          <a:xfrm rot="0">
                            <a:off x="16509" y="17780"/>
                            <a:ext cx="311784" cy="311784"/>
                          </a:xfrm>
                          <a:prstGeom prst="rect"/>
                          <a:solidFill>
                            <a:srgbClr val="EAEAE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30" name="矩形 430"/>
                        <wps:cNvSpPr/>
                        <wps:spPr>
                          <a:xfrm rot="0">
                            <a:off x="0" y="0"/>
                            <a:ext cx="304800" cy="304800"/>
                          </a:xfrm>
                          <a:prstGeom prst="rect"/>
                          <a:solidFill>
                            <a:srgbClr val="C7FE8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31" name="矩形 431"/>
                        <wps:cNvSpPr/>
                        <wps:spPr>
                          <a:xfrm rot="0">
                            <a:off x="0" y="0"/>
                            <a:ext cx="304800" cy="304800"/>
                          </a:xfrm>
                          <a:prstGeom prst="rect"/>
                          <a:noFill/>
                          <a:ln w="676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433" name="图片 43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82549" y="80010"/>
                            <a:ext cx="147319" cy="14732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34" o:spid="_x0000_s434" coordorigin="6160,10137" coordsize="516,519" style="position:absolute;&#10;margin-left:308.00003pt;&#10;margin-top:506.85pt;&#10;width:25.84998pt;&#10;height:25.949999pt;&#10;z-index:229;&#10;mso-position-horizontal:absolute;&#10;mso-position-horizontal-relative:page;&#10;mso-position-vertical:absolute;&#10;mso-position-vertical-relative:page;&#10;mso-wrap-distance-left:8.999863pt;&#10;mso-wrap-distance-right:8.999863pt;">
                <v:rect type="#_x0000_t1" id="矩形 435" o:spid="_x0000_s435" style="position:absolute;&#10;left:6186;&#10;top:10165;&#10;width:490;&#10;height:490;" fillcolor="#EAEAEA" stroked="f" strokeweight="1.0pt">
                  <v:stroke color="#000000"/>
                </v:rect>
                <v:rect type="#_x0000_t1" id="矩形 436" o:spid="_x0000_s436" style="position:absolute;&#10;left:6160;&#10;top:10137;&#10;width:480;&#10;height:480;" fillcolor="#C7FE80" stroked="f" strokeweight="1.0pt">
                  <v:stroke color="#000000"/>
                </v:rect>
                <v:rect type="#_x0000_t1" id="矩形 437" o:spid="_x0000_s437" style="position:absolute;&#10;left:6160;&#10;top:10137;&#10;width:480;&#10;height:480;" filled="f" stroked="t" strokeweight="0.53268665pt">
                  <v:stroke color="#000000"/>
                </v:rect>
                <v:shape type="#_x0000_t75" id="图片 438" o:spid="_x0000_s438" style="position:absolute;&#10;left:6290;&#10;top:10263;&#10;width:231;&#10;height:232;" filled="f" stroked="f" strokeweight="1.0pt">
                  <v:imagedata r:id="rId31" o:title="8800518231667291652136"/>
                  <o:lock aspectratio="t"/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30" behindDoc="0" locked="0" layoutInCell="1" hidden="0" allowOverlap="1">
                <wp:simplePos x="0" y="0"/>
                <wp:positionH relativeFrom="page">
                  <wp:posOffset>18848070</wp:posOffset>
                </wp:positionH>
                <wp:positionV relativeFrom="page">
                  <wp:posOffset>3163570</wp:posOffset>
                </wp:positionV>
                <wp:extent cx="541020" cy="324484"/>
                <wp:effectExtent l="0" t="0" r="0" b="0"/>
                <wp:wrapNone/>
                <wp:docPr id="439" name="矩形 43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1020" cy="324484"/>
                        </a:xfrm>
                        <a:prstGeom prst="rect"/>
                        <a:solidFill>
                          <a:srgbClr val="FDA063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40" o:spid="_x0000_s440" fillcolor="#FDA063" stroked="f" strokeweight="1.0pt" style="position:absolute;&#10;margin-left:1484.1pt;&#10;margin-top:249.1pt;&#10;width:42.60003pt;&#10;height:25.549988pt;&#10;z-index:230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</w:p>
    <w:p>
      <w:pPr>
        <w:ind w:left="2597"/>
        <w:rPr>
          <w:b/>
          <w:sz w:val="10"/>
        </w:rPr>
      </w:pPr>
      <w:r>
        <w:rPr>
          <w:b/>
          <w:color w:val="FFFFFF"/>
          <w:w w:val="104"/>
          <w:sz w:val="10"/>
        </w:rPr>
        <w:fldChar w:fldCharType="begin"/>
      </w:r>
      <w:r>
        <w:instrText>HYPERLINK "https://app.mural.co/template/f59f644b-b4b4-47b5-9ed6-3a8c71ceb612/896b31fe-5597-40ef-9b06-3811a1a45ace"</w:instrText>
      </w:r>
      <w:r>
        <w:rPr>
          <w:b/>
          <w:color w:val="FFFFFF"/>
          <w:w w:val="104"/>
          <w:sz w:val="10"/>
        </w:rPr>
        <w:fldChar w:fldCharType="separate"/>
      </w:r>
      <w:r>
        <w:rPr>
          <w:b/>
          <w:color w:val="FFFFFF"/>
          <w:w w:val="104"/>
          <w:sz w:val="10"/>
        </w:rPr>
        <w:t>Open</w:t>
      </w:r>
      <w:r>
        <w:rPr>
          <w:b/>
          <w:color w:val="FFFFFF"/>
          <w:spacing w:val="-7"/>
          <w:w w:val="104"/>
          <w:sz w:val="10"/>
        </w:rPr>
        <w:t xml:space="preserve"> </w:t>
      </w:r>
      <w:r>
        <w:rPr>
          <w:b/>
          <w:color w:val="FFFFFF"/>
          <w:w w:val="104"/>
          <w:sz w:val="10"/>
        </w:rPr>
        <w:t>example</w:t>
      </w:r>
      <w:r>
        <w:rPr>
          <w:b/>
          <w:color w:val="FFFFFF"/>
          <w:w w:val="104"/>
          <w:sz w:val="10"/>
        </w:rPr>
        <w:fldChar w:fldCharType="end"/>
      </w:r>
    </w:p>
    <w:sectPr>
      <w:type w:val="continuous"/>
      <w:pgSz w:w="31660" w:h="17140" w:orient="landscape"/>
      <w:pgMar w:top="540" w:right="180" w:bottom="280" w:left="11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Droid Sans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79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rebuchet MS" w:eastAsia="Trebuchet MS" w:cs="Trebuchet MS" w:hAnsi="Trebuchet MS"/>
      <w:sz w:val="22"/>
      <w:szCs w:val="22"/>
      <w:lang w:val="en-US" w:eastAsia="en-US" w:bidi="ar-SA"/>
    </w:rPr>
  </w:style>
  <w:style w:type="paragraph" w:styleId="1">
    <w:name w:val="heading 1"/>
    <w:basedOn w:val="0"/>
    <w:pPr>
      <w:outlineLvl w:val="0"/>
    </w:pPr>
    <w:rPr>
      <w:sz w:val="51"/>
      <w:szCs w:val="51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20"/>
      <w:szCs w:val="20"/>
    </w:rPr>
  </w:style>
  <w:style w:type="paragraph" w:customStyle="1" w:styleId="16">
    <w:name w:val="List Paragraph"/>
    <w:basedOn w:val="0"/>
  </w:style>
  <w:style w:type="paragraph" w:customStyle="1" w:styleId="17">
    <w:name w:val="Table Paragraph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6.png"/><Relationship Id="rId3" Type="http://schemas.openxmlformats.org/officeDocument/2006/relationships/image" Target="media/6.png"/><Relationship Id="rId4" Type="http://schemas.openxmlformats.org/officeDocument/2006/relationships/image" Target="media/34.png"/><Relationship Id="rId5" Type="http://schemas.openxmlformats.org/officeDocument/2006/relationships/image" Target="media/34.png"/><Relationship Id="rId6" Type="http://schemas.openxmlformats.org/officeDocument/2006/relationships/image" Target="media/86.png"/><Relationship Id="rId7" Type="http://schemas.openxmlformats.org/officeDocument/2006/relationships/image" Target="media/89.png"/><Relationship Id="rId8" Type="http://schemas.openxmlformats.org/officeDocument/2006/relationships/image" Target="media/92.png"/><Relationship Id="rId9" Type="http://schemas.openxmlformats.org/officeDocument/2006/relationships/image" Target="media/95.png"/><Relationship Id="rId10" Type="http://schemas.openxmlformats.org/officeDocument/2006/relationships/image" Target="media/231.png"/><Relationship Id="rId11" Type="http://schemas.openxmlformats.org/officeDocument/2006/relationships/image" Target="media/231.png"/><Relationship Id="rId12" Type="http://schemas.openxmlformats.org/officeDocument/2006/relationships/image" Target="media/243.png"/><Relationship Id="rId13" Type="http://schemas.openxmlformats.org/officeDocument/2006/relationships/image" Target="media/243.png"/><Relationship Id="rId14" Type="http://schemas.openxmlformats.org/officeDocument/2006/relationships/image" Target="media/330.png"/><Relationship Id="rId15" Type="http://schemas.openxmlformats.org/officeDocument/2006/relationships/image" Target="media/332.png"/><Relationship Id="rId16" Type="http://schemas.openxmlformats.org/officeDocument/2006/relationships/image" Target="media/334.png"/><Relationship Id="rId17" Type="http://schemas.openxmlformats.org/officeDocument/2006/relationships/image" Target="media/336.png"/><Relationship Id="rId18" Type="http://schemas.openxmlformats.org/officeDocument/2006/relationships/image" Target="media/344.png"/><Relationship Id="rId19" Type="http://schemas.openxmlformats.org/officeDocument/2006/relationships/image" Target="media/346.jpeg"/><Relationship Id="rId20" Type="http://schemas.openxmlformats.org/officeDocument/2006/relationships/image" Target="media/350.png"/><Relationship Id="rId21" Type="http://schemas.openxmlformats.org/officeDocument/2006/relationships/image" Target="media/330.png"/><Relationship Id="rId22" Type="http://schemas.openxmlformats.org/officeDocument/2006/relationships/image" Target="media/332.png"/><Relationship Id="rId23" Type="http://schemas.openxmlformats.org/officeDocument/2006/relationships/image" Target="media/334.png"/><Relationship Id="rId24" Type="http://schemas.openxmlformats.org/officeDocument/2006/relationships/image" Target="media/336.png"/><Relationship Id="rId25" Type="http://schemas.openxmlformats.org/officeDocument/2006/relationships/image" Target="media/344.png"/><Relationship Id="rId26" Type="http://schemas.openxmlformats.org/officeDocument/2006/relationships/image" Target="media/346.jpeg"/><Relationship Id="rId27" Type="http://schemas.openxmlformats.org/officeDocument/2006/relationships/image" Target="media/350.png"/><Relationship Id="rId28" Type="http://schemas.openxmlformats.org/officeDocument/2006/relationships/image" Target="media/414.png"/><Relationship Id="rId29" Type="http://schemas.openxmlformats.org/officeDocument/2006/relationships/image" Target="media/414.png"/><Relationship Id="rId30" Type="http://schemas.openxmlformats.org/officeDocument/2006/relationships/image" Target="media/432.png"/><Relationship Id="rId31" Type="http://schemas.openxmlformats.org/officeDocument/2006/relationships/image" Target="media/432.png"/><Relationship Id="rId32" Type="http://schemas.openxmlformats.org/officeDocument/2006/relationships/styles" Target="styles.xml"/><Relationship Id="rId3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122</Words>
  <Characters>690</Characters>
  <Lines>88</Lines>
  <Paragraphs>16</Paragraphs>
  <CharactersWithSpaces>820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2</cp:revision>
  <dcterms:created xsi:type="dcterms:W3CDTF">2022-10-15T10:54:00Z</dcterms:created>
  <dcterms:modified xsi:type="dcterms:W3CDTF">2022-11-01T06:04:58Z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2022-10-08T16:00:00Z</vt:filetime>
  </property>
  <property fmtid="{D5CDD505-2E9C-101B-9397-08002B2CF9AE}" pid="3" name="Creator">
    <vt:lpwstr>PDFKit</vt:lpwstr>
  </property>
  <property fmtid="{D5CDD505-2E9C-101B-9397-08002B2CF9AE}" pid="4" name="LastSaved">
    <vt:filetime>2022-10-14T16:00:00Z</vt:filetime>
  </property>
</Properties>
</file>